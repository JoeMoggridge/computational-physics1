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DE" w:rsidRDefault="00F47D85">
      <w:pPr>
        <w:pStyle w:val="Title"/>
      </w:pPr>
      <w:r>
        <w:t xml:space="preserve">Computational Physics </w:t>
      </w:r>
      <w:r w:rsidR="005A4EFB">
        <w:t>exercise</w:t>
      </w:r>
      <w:r>
        <w:t xml:space="preserve"> 2</w:t>
      </w:r>
    </w:p>
    <w:p w:rsidR="00BF66DE" w:rsidRDefault="005A4EFB">
      <w:pPr>
        <w:pStyle w:val="Heading1"/>
      </w:pPr>
      <w:r>
        <w:t>numerical differentiation</w:t>
      </w:r>
      <w:r w:rsidR="009E2478">
        <w:t xml:space="preserve"> of sin[x]</w:t>
      </w:r>
    </w:p>
    <w:p w:rsidR="00BF66DE" w:rsidRDefault="002678AC">
      <w:r>
        <w:t xml:space="preserve">Taking the differential of a </w:t>
      </w:r>
      <w:r w:rsidR="00F47D85">
        <w:t>function is extremely useful in almost all areas of physics. Generally the analytic derivative will be more accurate, however, occasionally we must use numerical methods. There exist two formula’s the forward and the central difference formula’s for calculating derivatives:</w:t>
      </w:r>
    </w:p>
    <w:tbl>
      <w:tblPr>
        <w:tblStyle w:val="TableGrid"/>
        <w:tblW w:w="5000" w:type="pct"/>
        <w:tblBorders>
          <w:top w:val="none" w:sz="0" w:space="0" w:color="auto"/>
          <w:left w:val="none" w:sz="0" w:space="0" w:color="auto"/>
          <w:bottom w:val="none" w:sz="0" w:space="0" w:color="auto"/>
          <w:right w:val="none" w:sz="0" w:space="0" w:color="auto"/>
        </w:tblBorders>
        <w:tblCellMar>
          <w:right w:w="28" w:type="dxa"/>
        </w:tblCellMar>
        <w:tblLook w:val="04A0" w:firstRow="1" w:lastRow="0" w:firstColumn="1" w:lastColumn="0" w:noHBand="0" w:noVBand="1"/>
      </w:tblPr>
      <w:tblGrid>
        <w:gridCol w:w="4680"/>
        <w:gridCol w:w="4680"/>
      </w:tblGrid>
      <w:tr w:rsidR="00C9635D" w:rsidTr="009C1059">
        <w:tc>
          <w:tcPr>
            <w:tcW w:w="2500" w:type="pct"/>
            <w:tcBorders>
              <w:bottom w:val="single" w:sz="4" w:space="0" w:color="auto"/>
              <w:right w:val="nil"/>
            </w:tcBorders>
          </w:tcPr>
          <w:p w:rsidR="00F47D85" w:rsidRDefault="00F47D85" w:rsidP="00C9635D">
            <w:pPr>
              <w:jc w:val="center"/>
            </w:pPr>
            <w:r>
              <w:t>Forward difference formula</w:t>
            </w:r>
          </w:p>
        </w:tc>
        <w:tc>
          <w:tcPr>
            <w:tcW w:w="2500" w:type="pct"/>
            <w:tcBorders>
              <w:top w:val="nil"/>
              <w:left w:val="nil"/>
              <w:bottom w:val="single" w:sz="4" w:space="0" w:color="auto"/>
            </w:tcBorders>
          </w:tcPr>
          <w:p w:rsidR="00F47D85" w:rsidRDefault="00F47D85" w:rsidP="00C9635D">
            <w:pPr>
              <w:jc w:val="center"/>
            </w:pPr>
            <w:r>
              <w:t>Central difference formula</w:t>
            </w:r>
          </w:p>
        </w:tc>
      </w:tr>
      <w:tr w:rsidR="00C9635D" w:rsidTr="009C1059">
        <w:trPr>
          <w:trHeight w:val="656"/>
        </w:trPr>
        <w:tc>
          <w:tcPr>
            <w:tcW w:w="2500" w:type="pct"/>
            <w:tcBorders>
              <w:top w:val="single" w:sz="4" w:space="0" w:color="auto"/>
              <w:bottom w:val="nil"/>
              <w:right w:val="nil"/>
            </w:tcBorders>
            <w:vAlign w:val="center"/>
          </w:tcPr>
          <w:p w:rsidR="00F47D85" w:rsidRDefault="00C23B9B" w:rsidP="00C9635D">
            <w:pPr>
              <w:jc w:val="right"/>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x+h</m:t>
                        </m:r>
                      </m:e>
                    </m:d>
                    <m:r>
                      <w:rPr>
                        <w:rFonts w:ascii="Cambria Math" w:hAnsi="Cambria Math"/>
                      </w:rPr>
                      <m:t>-f</m:t>
                    </m:r>
                    <m:d>
                      <m:dPr>
                        <m:begChr m:val="["/>
                        <m:endChr m:val="]"/>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 xml:space="preserve">               (1)</m:t>
                </m:r>
              </m:oMath>
            </m:oMathPara>
          </w:p>
        </w:tc>
        <w:tc>
          <w:tcPr>
            <w:tcW w:w="2500" w:type="pct"/>
            <w:tcBorders>
              <w:top w:val="single" w:sz="4" w:space="0" w:color="auto"/>
              <w:left w:val="nil"/>
              <w:bottom w:val="nil"/>
            </w:tcBorders>
            <w:vAlign w:val="center"/>
          </w:tcPr>
          <w:p w:rsidR="00F47D85" w:rsidRDefault="00C23B9B" w:rsidP="00F47D85">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x+h</m:t>
                        </m:r>
                      </m:e>
                    </m:d>
                    <m:r>
                      <w:rPr>
                        <w:rFonts w:ascii="Cambria Math" w:hAnsi="Cambria Math"/>
                      </w:rPr>
                      <m:t>-f</m:t>
                    </m:r>
                    <m:d>
                      <m:dPr>
                        <m:begChr m:val="["/>
                        <m:endChr m:val="]"/>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r>
                  <w:rPr>
                    <w:rFonts w:ascii="Cambria Math" w:hAnsi="Cambria Math"/>
                  </w:rPr>
                  <m:t xml:space="preserve">               (2)</m:t>
                </m:r>
              </m:oMath>
            </m:oMathPara>
          </w:p>
        </w:tc>
      </w:tr>
    </w:tbl>
    <w:p w:rsidR="00F47D85" w:rsidRDefault="00C9635D">
      <w:r>
        <w:t>Where h is a small positive number. If we were to take the limit of h</w:t>
      </w:r>
      <w:r>
        <w:sym w:font="Symbol" w:char="F0AE"/>
      </w:r>
      <w:r>
        <w:t>0 for equation (1) then we would have the analytical derivative. However as we shall see, equation (2) actually tends to be more accurate.</w:t>
      </w:r>
    </w:p>
    <w:p w:rsidR="00C9635D" w:rsidRDefault="00C9635D">
      <w:r>
        <w:t>I have written a program that performs three actions:</w:t>
      </w:r>
      <w:bookmarkStart w:id="0" w:name="_GoBack"/>
      <w:bookmarkEnd w:id="0"/>
    </w:p>
    <w:p w:rsidR="00C9635D" w:rsidRDefault="00C9635D" w:rsidP="00C9635D">
      <w:pPr>
        <w:pStyle w:val="ListParagraph"/>
        <w:numPr>
          <w:ilvl w:val="0"/>
          <w:numId w:val="13"/>
        </w:numPr>
      </w:pPr>
      <w:r>
        <w:t>Calculate the derivative of sin[x] at a given x for a given h using both numerical equations and the inbuilt cosine function.</w:t>
      </w:r>
      <w:r w:rsidR="002678AC">
        <w:t xml:space="preserve">   A sample output for x=1.57 and h=10</w:t>
      </w:r>
      <w:r w:rsidR="002678AC" w:rsidRPr="002678AC">
        <w:rPr>
          <w:vertAlign w:val="superscript"/>
        </w:rPr>
        <w:t>-8</w:t>
      </w:r>
      <w:r w:rsidR="002678AC">
        <w:rPr>
          <w:vertAlign w:val="superscript"/>
        </w:rPr>
        <w:t xml:space="preserve"> </w:t>
      </w:r>
      <w:r w:rsidR="002678AC">
        <w:t>is shown below:</w:t>
      </w:r>
    </w:p>
    <w:p w:rsidR="002678AC" w:rsidRDefault="002678AC" w:rsidP="000B60FF">
      <w:pPr>
        <w:ind w:firstLine="708"/>
        <w:jc w:val="center"/>
      </w:pPr>
      <w:r>
        <w:rPr>
          <w:noProof/>
          <w:lang w:val="en-GB" w:eastAsia="en-GB"/>
        </w:rPr>
        <w:drawing>
          <wp:inline distT="0" distB="0" distL="0" distR="0" wp14:anchorId="16D88E84" wp14:editId="0CE00E83">
            <wp:extent cx="4885715" cy="1209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051" t="12828" r="43108" b="65222"/>
                    <a:stretch/>
                  </pic:blipFill>
                  <pic:spPr bwMode="auto">
                    <a:xfrm>
                      <a:off x="0" y="0"/>
                      <a:ext cx="4895365" cy="1212035"/>
                    </a:xfrm>
                    <a:prstGeom prst="rect">
                      <a:avLst/>
                    </a:prstGeom>
                    <a:ln>
                      <a:noFill/>
                    </a:ln>
                    <a:extLst>
                      <a:ext uri="{53640926-AAD7-44D8-BBD7-CCE9431645EC}">
                        <a14:shadowObscured xmlns:a14="http://schemas.microsoft.com/office/drawing/2010/main"/>
                      </a:ext>
                    </a:extLst>
                  </pic:spPr>
                </pic:pic>
              </a:graphicData>
            </a:graphic>
          </wp:inline>
        </w:drawing>
      </w:r>
    </w:p>
    <w:p w:rsidR="009920DC" w:rsidRDefault="00C9635D" w:rsidP="002678AC">
      <w:pPr>
        <w:pStyle w:val="ListParagraph"/>
        <w:numPr>
          <w:ilvl w:val="0"/>
          <w:numId w:val="13"/>
        </w:numPr>
      </w:pPr>
      <w:r>
        <w:t>Investigate how accurate each formula is for various values of x.</w:t>
      </w:r>
      <w:r w:rsidR="004F7A42">
        <w:t xml:space="preserve"> A</w:t>
      </w:r>
      <w:r w:rsidR="002678AC">
        <w:t xml:space="preserve"> text file is produced with the </w:t>
      </w:r>
      <w:r w:rsidR="004F7A42">
        <w:t>errors in each formula for a range of x. This can then be plotted, as in figure 1</w:t>
      </w:r>
      <w:r w:rsidR="002678AC">
        <w:t>.</w:t>
      </w:r>
    </w:p>
    <w:p w:rsidR="00C9635D" w:rsidRDefault="002678AC" w:rsidP="009920DC">
      <w:pPr>
        <w:pStyle w:val="ListParagraph"/>
        <w:jc w:val="center"/>
      </w:pPr>
      <w:r>
        <w:rPr>
          <w:noProof/>
          <w:lang w:val="en-GB" w:eastAsia="en-GB"/>
        </w:rPr>
        <w:drawing>
          <wp:inline distT="0" distB="0" distL="0" distR="0" wp14:anchorId="60EE82BB" wp14:editId="391A246A">
            <wp:extent cx="4581525" cy="2028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8AC" w:rsidRDefault="002678AC" w:rsidP="009920DC">
      <w:pPr>
        <w:pStyle w:val="Caption1"/>
        <w:ind w:left="708" w:firstLine="708"/>
      </w:pPr>
      <w:r>
        <w:t>Figure 1: The errors in both numerical derivatives for various x</w:t>
      </w:r>
    </w:p>
    <w:p w:rsidR="002678AC" w:rsidRPr="002678AC" w:rsidRDefault="002678AC" w:rsidP="002678AC">
      <w:pPr>
        <w:ind w:left="708"/>
      </w:pPr>
      <w:r>
        <w:t xml:space="preserve">We can see that the error in the central difference formula is roughly constant whereas the error in the forward difference formula is generally much larger and depends on the value of x. </w:t>
      </w:r>
      <w:r>
        <w:lastRenderedPageBreak/>
        <w:t>the error in the forward difference formula is maximized when the derivative of sin(x) is maximized.</w:t>
      </w:r>
    </w:p>
    <w:p w:rsidR="002678AC" w:rsidRDefault="002678AC" w:rsidP="009920DC">
      <w:pPr>
        <w:pStyle w:val="ListParagraph"/>
      </w:pPr>
    </w:p>
    <w:p w:rsidR="009920DC" w:rsidRDefault="004F7A42" w:rsidP="009920DC">
      <w:pPr>
        <w:pStyle w:val="ListParagraph"/>
        <w:numPr>
          <w:ilvl w:val="0"/>
          <w:numId w:val="13"/>
        </w:numPr>
      </w:pPr>
      <w:r>
        <w:t>Investigate how accurate each formula is for different values of h, when x=pi/4. Again a text file is produced, this time with the errors for various values of h. This is plotted in figure 2</w:t>
      </w:r>
      <w:r w:rsidR="0033305C">
        <w:t>.</w:t>
      </w:r>
    </w:p>
    <w:p w:rsidR="004F7A42" w:rsidRDefault="0033305C" w:rsidP="009920DC">
      <w:pPr>
        <w:pStyle w:val="ListParagraph"/>
        <w:jc w:val="center"/>
      </w:pPr>
      <w:r>
        <w:rPr>
          <w:noProof/>
          <w:lang w:val="en-GB" w:eastAsia="en-GB"/>
        </w:rPr>
        <w:drawing>
          <wp:inline distT="0" distB="0" distL="0" distR="0" wp14:anchorId="672F4F4C" wp14:editId="1D020EF2">
            <wp:extent cx="5067300" cy="2286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4EFB" w:rsidRDefault="005A4EFB" w:rsidP="0033305C">
      <w:pPr>
        <w:pStyle w:val="Caption1"/>
        <w:ind w:firstLine="360"/>
      </w:pPr>
      <w:r>
        <w:t>Figure 2: The errors in both equations for various values of h.</w:t>
      </w:r>
    </w:p>
    <w:p w:rsidR="0033305C" w:rsidRPr="0033305C" w:rsidRDefault="0033305C" w:rsidP="0033305C">
      <w:pPr>
        <w:ind w:left="708"/>
      </w:pPr>
      <w:r>
        <w:t xml:space="preserve">Working from large h to small h, we can see that the error in the central difference formula reduces faster than in the forward difference formula. However both errors reach a minimum value and then start increasing. I hypothesize this is due to rounding errors. </w:t>
      </w:r>
      <w:r w:rsidR="000B60FF">
        <w:t>For very small h we can see that the computer calculates the difference between sin[</w:t>
      </w:r>
      <w:proofErr w:type="spellStart"/>
      <w:r w:rsidR="000B60FF">
        <w:t>x+h</w:t>
      </w:r>
      <w:proofErr w:type="spellEnd"/>
      <w:r w:rsidR="000B60FF">
        <w:t>] and sin[x] to be zero and hence a constant error occurs.</w:t>
      </w:r>
    </w:p>
    <w:p w:rsidR="005A4EFB" w:rsidRDefault="005A4EFB" w:rsidP="005A4EFB">
      <w:pPr>
        <w:pStyle w:val="Heading1"/>
      </w:pPr>
      <w:r>
        <w:t xml:space="preserve">numerical integration </w:t>
      </w:r>
      <w:r w:rsidR="009E2478">
        <w:t xml:space="preserve">used </w:t>
      </w:r>
      <w:r>
        <w:t>to find the period of a pendulum</w:t>
      </w:r>
    </w:p>
    <w:p w:rsidR="005A4EFB" w:rsidRDefault="0033305C" w:rsidP="005A4EFB">
      <w:r>
        <w:t>The period of a Pendulum can be approximated for small angles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71"/>
      </w:tblGrid>
      <w:tr w:rsidR="001E0A24" w:rsidTr="009920DC">
        <w:tc>
          <w:tcPr>
            <w:tcW w:w="4695" w:type="pct"/>
            <w:vAlign w:val="center"/>
          </w:tcPr>
          <w:p w:rsidR="001E0A24" w:rsidRPr="00F67F78" w:rsidRDefault="001E0A24" w:rsidP="00F67F78">
            <w:pPr>
              <w:jc w:val="center"/>
            </w:pPr>
            <m:oMathPara>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m:oMathPara>
          </w:p>
        </w:tc>
        <w:tc>
          <w:tcPr>
            <w:tcW w:w="305" w:type="pct"/>
            <w:vAlign w:val="center"/>
          </w:tcPr>
          <w:p w:rsidR="001E0A24" w:rsidRDefault="00F67F78" w:rsidP="00F67F78">
            <w:pPr>
              <w:jc w:val="right"/>
              <w:rPr>
                <w:rFonts w:ascii="Calibri" w:eastAsia="SimSun" w:hAnsi="Calibri" w:cs="Arial"/>
              </w:rPr>
            </w:pPr>
            <w:r>
              <w:rPr>
                <w:rFonts w:ascii="Calibri" w:eastAsia="SimSun" w:hAnsi="Calibri" w:cs="Arial"/>
              </w:rPr>
              <w:t>(3)</w:t>
            </w:r>
          </w:p>
        </w:tc>
      </w:tr>
    </w:tbl>
    <w:p w:rsidR="005A4EFB" w:rsidRDefault="00A75A73" w:rsidP="005A4EFB">
      <w:r>
        <w:t>The full equation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71"/>
      </w:tblGrid>
      <w:tr w:rsidR="00F67F78" w:rsidTr="009920DC">
        <w:tc>
          <w:tcPr>
            <w:tcW w:w="4695" w:type="pct"/>
            <w:vAlign w:val="center"/>
          </w:tcPr>
          <w:p w:rsidR="00F67F78" w:rsidRPr="00F67F78" w:rsidRDefault="00F67F78" w:rsidP="00F67F78">
            <w:pPr>
              <w:jc w:val="center"/>
            </w:pPr>
            <m:oMathPara>
              <m:oMath>
                <m:r>
                  <w:rPr>
                    <w:rFonts w:ascii="Cambria Math" w:hAnsi="Cambria Math"/>
                  </w:rPr>
                  <m:t>T=4π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2g</m:t>
                        </m:r>
                      </m:den>
                    </m:f>
                  </m:e>
                </m:ra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θ</m:t>
                                    </m:r>
                                  </m:e>
                                </m:d>
                              </m:e>
                            </m:func>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rad>
                      </m:den>
                    </m:f>
                  </m:e>
                </m:nary>
                <m:r>
                  <w:rPr>
                    <w:rFonts w:ascii="Cambria Math" w:hAnsi="Cambria Math"/>
                  </w:rPr>
                  <m:t xml:space="preserve"> dθ</m:t>
                </m:r>
              </m:oMath>
            </m:oMathPara>
          </w:p>
        </w:tc>
        <w:tc>
          <w:tcPr>
            <w:tcW w:w="305" w:type="pct"/>
            <w:vAlign w:val="center"/>
          </w:tcPr>
          <w:p w:rsidR="00F67F78" w:rsidRDefault="00F67F78" w:rsidP="00F67F78">
            <w:pPr>
              <w:jc w:val="right"/>
              <w:rPr>
                <w:rFonts w:ascii="Calibri" w:eastAsia="SimSun" w:hAnsi="Calibri" w:cs="Arial"/>
              </w:rPr>
            </w:pPr>
            <w:r>
              <w:rPr>
                <w:rFonts w:ascii="Calibri" w:eastAsia="SimSun" w:hAnsi="Calibri" w:cs="Arial"/>
              </w:rPr>
              <w:t>(4)</w:t>
            </w:r>
          </w:p>
        </w:tc>
      </w:tr>
    </w:tbl>
    <w:p w:rsidR="00A75A73" w:rsidRDefault="001E0A24" w:rsidP="005A4EFB">
      <w:r>
        <w:t xml:space="preserve">Where </w:t>
      </w:r>
      <w:r>
        <w:sym w:font="Symbol" w:char="F071"/>
      </w:r>
      <w:r w:rsidRPr="001E0A24">
        <w:rPr>
          <w:vertAlign w:val="subscript"/>
        </w:rPr>
        <w:t>0</w:t>
      </w:r>
      <w:r>
        <w:t xml:space="preserve"> is the initial angle of the pendulum. </w:t>
      </w:r>
      <w:r w:rsidR="00A75A73">
        <w:t xml:space="preserve">This is difficult to solve analytically. One might think to try numerical methods. However there is a singularity at the upper limit and hence we introduce a new </w:t>
      </w:r>
      <w:proofErr w:type="gramStart"/>
      <w:r>
        <w:t xml:space="preserve">variable </w:t>
      </w:r>
      <w:proofErr w:type="gramEnd"/>
      <w:r w:rsidR="00A75A73">
        <w:sym w:font="Symbol" w:char="F079"/>
      </w:r>
      <w:r w:rsidR="00A75A73">
        <w:t>, given by:</w:t>
      </w:r>
    </w:p>
    <w:p w:rsidR="00A75A73" w:rsidRPr="00A75A73" w:rsidRDefault="00A75A73" w:rsidP="005A4EFB">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r>
                        <w:rPr>
                          <w:rFonts w:ascii="Cambria Math" w:hAnsi="Cambria Math"/>
                        </w:rPr>
                        <m:t>2</m:t>
                      </m:r>
                    </m:den>
                  </m:f>
                </m:e>
              </m:d>
            </m:e>
          </m:func>
          <m:r>
            <m:rPr>
              <m:sty m:val="p"/>
            </m:rPr>
            <w:rPr>
              <w:rFonts w:ascii="Cambria Math" w:hAnsi="Cambria Math"/>
            </w:rPr>
            <m:t>sin⁡</m:t>
          </m:r>
          <m:r>
            <w:rPr>
              <w:rFonts w:ascii="Cambria Math" w:hAnsi="Cambria Math"/>
            </w:rPr>
            <m:t>[</m:t>
          </m:r>
          <m:r>
            <w:rPr>
              <w:rFonts w:ascii="Cambria Math" w:hAnsi="Cambria Math"/>
              <w:i/>
            </w:rPr>
            <w:sym w:font="Symbol" w:char="F079"/>
          </m:r>
          <m:r>
            <w:rPr>
              <w:rFonts w:ascii="Cambria Math" w:hAnsi="Cambria Math"/>
            </w:rPr>
            <m:t>]</m:t>
          </m:r>
        </m:oMath>
      </m:oMathPara>
    </w:p>
    <w:p w:rsidR="00A75A73" w:rsidRDefault="001E0A24" w:rsidP="005A4EFB">
      <w:r>
        <w:t>Which allows us to rewrite the initial equation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3"/>
        <w:gridCol w:w="567"/>
      </w:tblGrid>
      <w:tr w:rsidR="00F67F78" w:rsidTr="009920DC">
        <w:tc>
          <w:tcPr>
            <w:tcW w:w="4697" w:type="pct"/>
            <w:vAlign w:val="center"/>
          </w:tcPr>
          <w:p w:rsidR="00F67F78" w:rsidRPr="00F67F78" w:rsidRDefault="00F67F78" w:rsidP="00F67F78">
            <w:pPr>
              <w:jc w:val="center"/>
            </w:pPr>
            <m:oMathPara>
              <m:oMath>
                <m:r>
                  <w:rPr>
                    <w:rFonts w:ascii="Cambria Math" w:hAnsi="Cambria Math"/>
                  </w:rPr>
                  <w:lastRenderedPageBreak/>
                  <m:t>T=4π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π/2</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r>
                                      <w:rPr>
                                        <w:rFonts w:ascii="Cambria Math" w:hAnsi="Cambria Math"/>
                                      </w:rPr>
                                      <m:t>2</m:t>
                                    </m:r>
                                  </m:den>
                                </m:f>
                              </m:e>
                            </m:d>
                            <m:sSup>
                              <m:sSupPr>
                                <m:ctrlPr>
                                  <w:rPr>
                                    <w:rFonts w:ascii="Cambria Math" w:hAnsi="Cambria Math"/>
                                  </w:rPr>
                                </m:ctrlPr>
                              </m:sSupPr>
                              <m:e>
                                <m:r>
                                  <m:rPr>
                                    <m:sty m:val="p"/>
                                  </m:rPr>
                                  <w:rPr>
                                    <w:rFonts w:ascii="Cambria Math" w:hAnsi="Cambria Math"/>
                                  </w:rPr>
                                  <m:t xml:space="preserve"> sin</m:t>
                                </m:r>
                              </m:e>
                              <m:sup>
                                <m:r>
                                  <w:rPr>
                                    <w:rFonts w:ascii="Cambria Math" w:hAnsi="Cambria Math"/>
                                  </w:rPr>
                                  <m:t>2</m:t>
                                </m:r>
                              </m:sup>
                            </m:sSup>
                            <m:r>
                              <m:rPr>
                                <m:sty m:val="p"/>
                              </m:rPr>
                              <w:rPr>
                                <w:rFonts w:ascii="Cambria Math" w:hAnsi="Cambria Math"/>
                              </w:rPr>
                              <m:t>[</m:t>
                            </m:r>
                            <m:r>
                              <m:rPr>
                                <m:sty m:val="p"/>
                              </m:rPr>
                              <w:rPr>
                                <w:rFonts w:ascii="Cambria Math" w:hAnsi="Cambria Math"/>
                              </w:rPr>
                              <w:sym w:font="Symbol" w:char="F079"/>
                            </m:r>
                            <m:r>
                              <m:rPr>
                                <m:sty m:val="p"/>
                              </m:rPr>
                              <w:rPr>
                                <w:rFonts w:ascii="Cambria Math" w:hAnsi="Cambria Math"/>
                              </w:rPr>
                              <m:t>]</m:t>
                            </m:r>
                          </m:e>
                        </m:rad>
                      </m:den>
                    </m:f>
                  </m:e>
                </m:nary>
                <m:r>
                  <w:rPr>
                    <w:rFonts w:ascii="Cambria Math" w:hAnsi="Cambria Math"/>
                  </w:rPr>
                  <m:t xml:space="preserve"> d</m:t>
                </m:r>
                <m:r>
                  <w:rPr>
                    <w:rFonts w:ascii="Cambria Math" w:hAnsi="Cambria Math"/>
                    <w:i/>
                  </w:rPr>
                  <w:sym w:font="Symbol" w:char="F079"/>
                </m:r>
              </m:oMath>
            </m:oMathPara>
          </w:p>
        </w:tc>
        <w:tc>
          <w:tcPr>
            <w:tcW w:w="303" w:type="pct"/>
            <w:vAlign w:val="center"/>
          </w:tcPr>
          <w:p w:rsidR="00F67F78" w:rsidRDefault="00F67F78" w:rsidP="00F67F78">
            <w:pPr>
              <w:jc w:val="center"/>
              <w:rPr>
                <w:rFonts w:ascii="Calibri" w:eastAsia="SimSun" w:hAnsi="Calibri" w:cs="Arial"/>
              </w:rPr>
            </w:pPr>
            <w:r>
              <w:rPr>
                <w:rFonts w:ascii="Calibri" w:eastAsia="SimSun" w:hAnsi="Calibri" w:cs="Arial"/>
              </w:rPr>
              <w:t>(5)</w:t>
            </w:r>
          </w:p>
        </w:tc>
      </w:tr>
    </w:tbl>
    <w:p w:rsidR="001E0A24" w:rsidRDefault="001E0A24" w:rsidP="001E0A24">
      <w:r>
        <w:t xml:space="preserve">I have written a program that first evaluates this equation for a given initial </w:t>
      </w:r>
      <w:r>
        <w:sym w:font="Symbol" w:char="F071"/>
      </w:r>
      <w:r w:rsidRPr="001E0A24">
        <w:rPr>
          <w:vertAlign w:val="subscript"/>
        </w:rPr>
        <w:t>0</w:t>
      </w:r>
      <w:r>
        <w:t xml:space="preserve"> and secondly evaluates the equation for a range of </w:t>
      </w:r>
      <w:r>
        <w:sym w:font="Symbol" w:char="F071"/>
      </w:r>
      <w:r w:rsidRPr="00F67F78">
        <w:rPr>
          <w:vertAlign w:val="subscript"/>
        </w:rPr>
        <w:t>0</w:t>
      </w:r>
      <w:r>
        <w:t xml:space="preserve"> and outputs the results to a text file. It also checks a t which value of </w:t>
      </w:r>
      <w:r>
        <w:sym w:font="Symbol" w:char="F071"/>
      </w:r>
      <w:r w:rsidRPr="00F67F78">
        <w:rPr>
          <w:vertAlign w:val="subscript"/>
        </w:rPr>
        <w:t>0</w:t>
      </w:r>
      <w:r>
        <w:t xml:space="preserve"> equatio</w:t>
      </w:r>
      <w:r w:rsidR="00F67F78">
        <w:t>n (3</w:t>
      </w:r>
      <w:r>
        <w:t>) is no longer a good approximation (i</w:t>
      </w:r>
      <w:r w:rsidR="00F67F78">
        <w:t>.</w:t>
      </w:r>
      <w:r>
        <w:t>e</w:t>
      </w:r>
      <w:r w:rsidR="00F67F78">
        <w:t>.</w:t>
      </w:r>
      <w:r>
        <w:t xml:space="preserve"> actual T differs by more than 10%)</w:t>
      </w:r>
      <w:r w:rsidR="00F67F78">
        <w:t xml:space="preserve">. </w:t>
      </w:r>
    </w:p>
    <w:p w:rsidR="00446A2E" w:rsidRPr="001E0A24" w:rsidRDefault="006464E8" w:rsidP="009920DC">
      <w:pPr>
        <w:jc w:val="center"/>
      </w:pPr>
      <w:r>
        <w:rPr>
          <w:noProof/>
          <w:lang w:val="en-GB" w:eastAsia="en-GB"/>
        </w:rPr>
        <w:drawing>
          <wp:inline distT="0" distB="0" distL="0" distR="0">
            <wp:extent cx="5448300" cy="2324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0A24" w:rsidRDefault="00446A2E" w:rsidP="00446A2E">
      <w:pPr>
        <w:pStyle w:val="Caption1"/>
      </w:pPr>
      <w:r>
        <w:t xml:space="preserve">Figure 3: the time period of a pendulum for various </w:t>
      </w:r>
      <w:r>
        <w:sym w:font="Symbol" w:char="F071"/>
      </w:r>
      <w:r w:rsidRPr="00446A2E">
        <w:rPr>
          <w:vertAlign w:val="subscript"/>
        </w:rPr>
        <w:t>0</w:t>
      </w:r>
      <w:r>
        <w:t xml:space="preserve"> as calculated by Simpsons rule.</w:t>
      </w:r>
    </w:p>
    <w:p w:rsidR="00446A2E" w:rsidRDefault="00446A2E" w:rsidP="00446A2E">
      <w:r>
        <w:t xml:space="preserve">For this pendulum, equation (3) predicts a </w:t>
      </w:r>
      <w:proofErr w:type="spellStart"/>
      <w:r>
        <w:t>timeperiod</w:t>
      </w:r>
      <w:proofErr w:type="spellEnd"/>
      <w:r>
        <w:t xml:space="preserve"> of 2.456920s. This differs significantly</w:t>
      </w:r>
      <w:r w:rsidR="00F46E56">
        <w:t xml:space="preserve"> from the actual value</w:t>
      </w:r>
      <w:r>
        <w:t xml:space="preserve"> when </w:t>
      </w:r>
      <w:r>
        <w:sym w:font="Symbol" w:char="F071"/>
      </w:r>
      <w:r w:rsidRPr="00446A2E">
        <w:rPr>
          <w:vertAlign w:val="subscript"/>
        </w:rPr>
        <w:t>0</w:t>
      </w:r>
      <w:r>
        <w:rPr>
          <w:vertAlign w:val="subscript"/>
        </w:rPr>
        <w:t xml:space="preserve"> </w:t>
      </w:r>
      <w:r>
        <w:t>&gt; 1.18 radians.</w:t>
      </w:r>
    </w:p>
    <w:p w:rsidR="00446A2E" w:rsidRPr="00446A2E" w:rsidRDefault="006464E8" w:rsidP="00446A2E">
      <w:r>
        <w:t xml:space="preserve">We can see from the graph that increasing the value of N (i.e. using smaller h) reduces the height of the final upturn as </w:t>
      </w:r>
      <w:r>
        <w:sym w:font="Symbol" w:char="F071"/>
      </w:r>
      <w:r w:rsidRPr="006464E8">
        <w:rPr>
          <w:vertAlign w:val="subscript"/>
        </w:rPr>
        <w:t>0</w:t>
      </w:r>
      <w:r>
        <w:t xml:space="preserve"> approaches pi/2. If the pendulum could be perfectly balanced pointing upwards then it would be in unstable equilibrium and would hence have infinite time period. I hypothesize that this is skewing the calculations. As we use smaller and smaller h, this effect skews fewer results and hence the final peak is smaller.</w:t>
      </w:r>
    </w:p>
    <w:p w:rsidR="00A75A73" w:rsidRDefault="00A75A73" w:rsidP="005A4EFB"/>
    <w:p w:rsidR="005A4EFB" w:rsidRDefault="0052755A" w:rsidP="005A4EFB">
      <w:pPr>
        <w:pStyle w:val="Heading1"/>
      </w:pPr>
      <w:proofErr w:type="spellStart"/>
      <w:r>
        <w:t>monte</w:t>
      </w:r>
      <w:proofErr w:type="spellEnd"/>
      <w:r>
        <w:t xml:space="preserve"> </w:t>
      </w:r>
      <w:proofErr w:type="spellStart"/>
      <w:r w:rsidR="005A4EFB">
        <w:t>carlo</w:t>
      </w:r>
      <w:proofErr w:type="spellEnd"/>
      <w:r w:rsidR="005A4EFB">
        <w:t xml:space="preserve"> integration </w:t>
      </w:r>
      <w:r w:rsidR="009E2478">
        <w:t>used</w:t>
      </w:r>
      <w:r w:rsidR="005A4EFB">
        <w:t xml:space="preserve"> to calculate pi</w:t>
      </w:r>
    </w:p>
    <w:p w:rsidR="005A4EFB" w:rsidRDefault="004E5484" w:rsidP="005A4EFB">
      <w:r>
        <w:t>Some integrals, particularly multidimensional ones are difficult to solve efficiently even using numerical methods. For this type of problem, we can evaluate the function at many points and take the average value</w:t>
      </w:r>
      <w:r w:rsidR="006464E8">
        <w:t xml:space="preserve"> In order to estimate the integral. In other words: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gridCol w:w="462"/>
      </w:tblGrid>
      <w:tr w:rsidR="00D81498" w:rsidTr="009920DC">
        <w:tc>
          <w:tcPr>
            <w:tcW w:w="4753" w:type="pct"/>
          </w:tcPr>
          <w:p w:rsidR="00D81498" w:rsidRPr="00D81498" w:rsidRDefault="00D81498" w:rsidP="005A4EFB">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 xml:space="preserve"> dx ≈(b-a)</m:t>
                    </m:r>
                    <m:f>
                      <m:fPr>
                        <m:ctrlPr>
                          <w:rPr>
                            <w:rFonts w:ascii="Cambria Math" w:hAnsi="Cambria Math"/>
                            <w:i/>
                          </w:rPr>
                        </m:ctrlPr>
                      </m:fPr>
                      <m:num>
                        <m:r>
                          <w:rPr>
                            <w:rFonts w:ascii="Cambria Math" w:hAnsi="Cambria Math"/>
                          </w:rPr>
                          <m:t>1</m:t>
                        </m:r>
                      </m:num>
                      <m:den>
                        <m:r>
                          <w:rPr>
                            <w:rFonts w:ascii="Cambria Math" w:hAnsi="Cambria Math"/>
                          </w:rPr>
                          <m:t>N</m:t>
                        </m:r>
                      </m:den>
                    </m:f>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247" w:type="pct"/>
          </w:tcPr>
          <w:p w:rsidR="00D81498" w:rsidRDefault="00D81498" w:rsidP="005A4EFB">
            <w:pPr>
              <w:rPr>
                <w:rFonts w:ascii="Calibri" w:eastAsia="SimSun" w:hAnsi="Calibri" w:cs="Arial"/>
              </w:rPr>
            </w:pPr>
            <w:r>
              <w:rPr>
                <w:rFonts w:ascii="Calibri" w:eastAsia="SimSun" w:hAnsi="Calibri" w:cs="Arial"/>
              </w:rPr>
              <w:t>(5)</w:t>
            </w:r>
          </w:p>
        </w:tc>
      </w:tr>
    </w:tbl>
    <w:p w:rsidR="0052755A" w:rsidRDefault="0052755A" w:rsidP="005A4EFB">
      <w:r>
        <w:t xml:space="preserve">As we use larger values of N, our approximation will improve. We can select the points at which we evaluate f[x] in several ways. In Monte Carlo integration we randomly select our point, but one could simply evaluate the integral every 0.1 units along the x-axis, say. However, often, we will try and evaluate a multidimensional integral which has complicated limits. </w:t>
      </w:r>
      <w:r w:rsidR="00A57578">
        <w:t xml:space="preserve">To perform this integral we can take </w:t>
      </w:r>
      <w:r w:rsidR="00A57578">
        <w:lastRenderedPageBreak/>
        <w:t xml:space="preserve">the ratio of the area of this complicated shape and a simpler shape and then (provided we know the area of the simple shape) we can then calculate the area of the complex shape. Hence we have reduced the problem to one of calculating the ratio of areas, rather than simply calculating an area. This is easier because we can generate random points and easily check whether or not they are within the area we are investigating. We then count up how many points were and weren’t within the area, and we have an approximation for the ratio of the two areas. </w:t>
      </w:r>
      <w:r>
        <w:t xml:space="preserve"> </w:t>
      </w:r>
      <w:r w:rsidR="00A57578">
        <w:t xml:space="preserve"> We will use this in order to calculate the area of the unit circle:</w:t>
      </w:r>
    </w:p>
    <w:p w:rsidR="00A57578" w:rsidRDefault="00A57578" w:rsidP="00A57578">
      <w:pPr>
        <w:pStyle w:val="ListParagraph"/>
        <w:numPr>
          <w:ilvl w:val="0"/>
          <w:numId w:val="14"/>
        </w:numPr>
      </w:pPr>
      <w:r>
        <w:t>It is easy to generate random numbers that are all within the square created by joining the points (1, 1)</w:t>
      </w:r>
      <w:r w:rsidRPr="00A57578">
        <w:t xml:space="preserve"> </w:t>
      </w:r>
      <w:r>
        <w:t>(</w:t>
      </w:r>
      <w:r>
        <w:t>-</w:t>
      </w:r>
      <w:r>
        <w:t>1, 1)</w:t>
      </w:r>
      <w:r w:rsidRPr="00A57578">
        <w:t xml:space="preserve"> </w:t>
      </w:r>
      <w:r>
        <w:t>(</w:t>
      </w:r>
      <w:r>
        <w:t>-</w:t>
      </w:r>
      <w:r>
        <w:t xml:space="preserve">1, </w:t>
      </w:r>
      <w:r>
        <w:t>-</w:t>
      </w:r>
      <w:r>
        <w:t>1)</w:t>
      </w:r>
      <w:r>
        <w:t xml:space="preserve"> and </w:t>
      </w:r>
      <w:r>
        <w:t xml:space="preserve">(1, </w:t>
      </w:r>
      <w:r>
        <w:t>-</w:t>
      </w:r>
      <w:r>
        <w:t>1)</w:t>
      </w:r>
      <w:r>
        <w:t>. This square has area 4.</w:t>
      </w:r>
    </w:p>
    <w:p w:rsidR="00A57578" w:rsidRDefault="00D81498" w:rsidP="00A57578">
      <w:pPr>
        <w:pStyle w:val="ListParagraph"/>
        <w:numPr>
          <w:ilvl w:val="0"/>
          <w:numId w:val="14"/>
        </w:numPr>
      </w:pPr>
      <w:r>
        <w:t>It is easy to check whether one of the randomly generated points above is within the unit circle.</w:t>
      </w:r>
    </w:p>
    <w:p w:rsidR="00D81498" w:rsidRPr="00D81498" w:rsidRDefault="00D81498" w:rsidP="00A57578">
      <w:pPr>
        <w:pStyle w:val="ListParagraph"/>
        <w:numPr>
          <w:ilvl w:val="0"/>
          <w:numId w:val="14"/>
        </w:numPr>
      </w:pPr>
      <w:r>
        <w:t>Hence we can calculate the area of the unit circle:</w:t>
      </w:r>
    </w:p>
    <w:p w:rsidR="00F32291" w:rsidRPr="00F32291" w:rsidRDefault="00D81498" w:rsidP="00F32291">
      <w:pPr>
        <w:pStyle w:val="ListParagraph"/>
      </w:pPr>
      <m:oMathPara>
        <m:oMath>
          <m:r>
            <w:rPr>
              <w:rFonts w:ascii="Cambria Math" w:hAnsi="Cambria Math"/>
            </w:rPr>
            <m:t>area≈4</m:t>
          </m:r>
          <m:r>
            <w:rPr>
              <w:rFonts w:ascii="Cambria Math" w:hAnsi="Cambria Math"/>
            </w:rPr>
            <m:t xml:space="preserve">× </m:t>
          </m:r>
          <m:f>
            <m:fPr>
              <m:ctrlPr>
                <w:rPr>
                  <w:rFonts w:ascii="Cambria Math" w:hAnsi="Cambria Math"/>
                  <w:i/>
                </w:rPr>
              </m:ctrlPr>
            </m:fPr>
            <m:num>
              <m:r>
                <w:rPr>
                  <w:rFonts w:ascii="Cambria Math" w:hAnsi="Cambria Math"/>
                </w:rPr>
                <m:t>number of points inside circle</m:t>
              </m:r>
            </m:num>
            <m:den>
              <m:r>
                <w:rPr>
                  <w:rFonts w:ascii="Cambria Math" w:hAnsi="Cambria Math"/>
                </w:rPr>
                <m:t>total number of points</m:t>
              </m:r>
            </m:den>
          </m:f>
        </m:oMath>
      </m:oMathPara>
    </w:p>
    <w:p w:rsidR="009C1059" w:rsidRDefault="00F32291" w:rsidP="009C1059">
      <w:pPr>
        <w:rPr>
          <w:noProof/>
          <w:lang w:val="en-GB" w:eastAsia="en-GB"/>
        </w:rPr>
      </w:pPr>
      <w:r>
        <w:t xml:space="preserve">I have written a program which </w:t>
      </w:r>
      <w:r w:rsidR="00F46E56">
        <w:t xml:space="preserve">first </w:t>
      </w:r>
      <w:r>
        <w:t xml:space="preserve">performs this operation for </w:t>
      </w:r>
      <w:r w:rsidR="00F46E56">
        <w:t xml:space="preserve">a certain number of points. It then investigates how </w:t>
      </w:r>
      <w:r w:rsidR="000B60FF">
        <w:t>increasing the number of randomly generated points affects the</w:t>
      </w:r>
      <w:r w:rsidR="00F46E56">
        <w:t xml:space="preserve"> calculation. We expect the answer to be pi an</w:t>
      </w:r>
      <w:r w:rsidR="000D0673">
        <w:t>d</w:t>
      </w:r>
      <w:r w:rsidR="00F46E56">
        <w:t xml:space="preserve"> hence I have plotted a graph of </w:t>
      </w:r>
      <w:r w:rsidR="000D0673">
        <w:t>(result-pi):</w:t>
      </w:r>
      <w:r w:rsidR="009920DC" w:rsidRPr="009920DC">
        <w:rPr>
          <w:noProof/>
          <w:lang w:val="en-GB" w:eastAsia="en-GB"/>
        </w:rPr>
        <w:t xml:space="preserve"> </w:t>
      </w:r>
    </w:p>
    <w:p w:rsidR="000D0673" w:rsidRDefault="009920DC" w:rsidP="009920DC">
      <w:pPr>
        <w:jc w:val="center"/>
      </w:pPr>
      <w:r>
        <w:rPr>
          <w:noProof/>
          <w:lang w:val="en-GB" w:eastAsia="en-GB"/>
        </w:rPr>
        <w:drawing>
          <wp:inline distT="0" distB="0" distL="0" distR="0" wp14:anchorId="16F435AD" wp14:editId="31BBF3AF">
            <wp:extent cx="5212080" cy="34099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1.jpg"/>
                    <pic:cNvPicPr/>
                  </pic:nvPicPr>
                  <pic:blipFill rotWithShape="1">
                    <a:blip r:embed="rId10" cstate="print">
                      <a:extLst>
                        <a:ext uri="{28A0092B-C50C-407E-A947-70E740481C1C}">
                          <a14:useLocalDpi xmlns:a14="http://schemas.microsoft.com/office/drawing/2010/main" val="0"/>
                        </a:ext>
                      </a:extLst>
                    </a:blip>
                    <a:srcRect t="9287" b="5461"/>
                    <a:stretch/>
                  </pic:blipFill>
                  <pic:spPr bwMode="auto">
                    <a:xfrm>
                      <a:off x="0" y="0"/>
                      <a:ext cx="5218938" cy="3414437"/>
                    </a:xfrm>
                    <a:prstGeom prst="rect">
                      <a:avLst/>
                    </a:prstGeom>
                    <a:ln>
                      <a:noFill/>
                    </a:ln>
                    <a:extLst>
                      <a:ext uri="{53640926-AAD7-44D8-BBD7-CCE9431645EC}">
                        <a14:shadowObscured xmlns:a14="http://schemas.microsoft.com/office/drawing/2010/main"/>
                      </a:ext>
                    </a:extLst>
                  </pic:spPr>
                </pic:pic>
              </a:graphicData>
            </a:graphic>
          </wp:inline>
        </w:drawing>
      </w:r>
    </w:p>
    <w:p w:rsidR="009C1059" w:rsidRDefault="009C1059" w:rsidP="009C1059">
      <w:pPr>
        <w:pStyle w:val="Caption1"/>
      </w:pPr>
      <w:r>
        <w:t>Figure 4: the error in the calculation of pi for increasing numbers of random numbers.</w:t>
      </w:r>
    </w:p>
    <w:p w:rsidR="009C1059" w:rsidRDefault="009C1059" w:rsidP="009C1059">
      <w:pPr>
        <w:rPr>
          <w:rFonts w:cstheme="minorHAnsi"/>
        </w:rPr>
      </w:pPr>
      <w:r>
        <w:t>We can see that the error in the calculation of pi reduces for increasing N up to N</w:t>
      </w:r>
      <w:r>
        <w:rPr>
          <w:rFonts w:cstheme="minorHAnsi"/>
        </w:rPr>
        <w:t>≈e</w:t>
      </w:r>
      <w:r w:rsidRPr="009C1059">
        <w:rPr>
          <w:vertAlign w:val="superscript"/>
        </w:rPr>
        <w:t>21</w:t>
      </w:r>
      <w:r>
        <w:t xml:space="preserve">. After this point the error is suddenly very large. This is </w:t>
      </w:r>
      <w:r w:rsidR="00E76977">
        <w:t xml:space="preserve">because max_generate is of type long </w:t>
      </w:r>
      <w:proofErr w:type="spellStart"/>
      <w:r w:rsidR="00E76977">
        <w:t>int</w:t>
      </w:r>
      <w:proofErr w:type="spellEnd"/>
      <w:r w:rsidR="00E76977">
        <w:t xml:space="preserve"> and hence it cannot store any number larger than about 2x10</w:t>
      </w:r>
      <w:r w:rsidR="00E76977" w:rsidRPr="00E76977">
        <w:rPr>
          <w:vertAlign w:val="superscript"/>
        </w:rPr>
        <w:t>9</w:t>
      </w:r>
      <w:r w:rsidR="00E76977">
        <w:t>, whereas e</w:t>
      </w:r>
      <w:r w:rsidR="00E76977" w:rsidRPr="00E76977">
        <w:rPr>
          <w:vertAlign w:val="superscript"/>
        </w:rPr>
        <w:t>2</w:t>
      </w:r>
      <w:r w:rsidR="00E76977">
        <w:rPr>
          <w:vertAlign w:val="superscript"/>
        </w:rPr>
        <w:t>1.</w:t>
      </w:r>
      <w:r w:rsidR="00E76977" w:rsidRPr="00E76977">
        <w:rPr>
          <w:vertAlign w:val="superscript"/>
        </w:rPr>
        <w:t>7</w:t>
      </w:r>
      <w:r w:rsidR="00E76977">
        <w:t xml:space="preserve"> </w:t>
      </w:r>
      <w:r w:rsidR="00E76977">
        <w:rPr>
          <w:rFonts w:cstheme="minorHAnsi"/>
        </w:rPr>
        <w:t>≈</w:t>
      </w:r>
      <w:r w:rsidR="00E76977">
        <w:t xml:space="preserve"> </w:t>
      </w:r>
      <w:r w:rsidR="00E76977" w:rsidRPr="00E76977">
        <w:rPr>
          <w:rFonts w:cstheme="minorHAnsi"/>
        </w:rPr>
        <w:t>2</w:t>
      </w:r>
      <w:r w:rsidR="00E76977">
        <w:rPr>
          <w:rFonts w:cstheme="minorHAnsi"/>
        </w:rPr>
        <w:t>.6</w:t>
      </w:r>
      <w:r w:rsidR="00E76977">
        <w:t>x10</w:t>
      </w:r>
      <w:r w:rsidR="00E76977">
        <w:rPr>
          <w:vertAlign w:val="superscript"/>
        </w:rPr>
        <w:t>9</w:t>
      </w:r>
      <w:r w:rsidR="00E76977">
        <w:t xml:space="preserve">. Regardless we see that </w:t>
      </w:r>
      <w:proofErr w:type="spellStart"/>
      <w:proofErr w:type="gramStart"/>
      <w:r w:rsidR="00EF19EE">
        <w:t>ln</w:t>
      </w:r>
      <w:proofErr w:type="spellEnd"/>
      <w:r w:rsidR="00EF19EE">
        <w:t>[</w:t>
      </w:r>
      <w:proofErr w:type="gramEnd"/>
      <w:r w:rsidR="00EF19EE">
        <w:t xml:space="preserve">error] </w:t>
      </w:r>
      <m:oMath>
        <m:r>
          <w:rPr>
            <w:rFonts w:ascii="Cambria Math" w:hAnsi="Cambria Math"/>
          </w:rPr>
          <m:t>∝</m:t>
        </m:r>
        <m:r>
          <w:rPr>
            <w:rFonts w:ascii="Cambria Math" w:hAnsi="Cambria Math"/>
          </w:rPr>
          <m:t xml:space="preserve"> </m:t>
        </m:r>
      </m:oMath>
      <w:r w:rsidR="00EF19EE">
        <w:t xml:space="preserve">ln[N]. More specifically, </w:t>
      </w:r>
      <w:proofErr w:type="spellStart"/>
      <w:proofErr w:type="gramStart"/>
      <w:r w:rsidR="00EF19EE">
        <w:t>ln</w:t>
      </w:r>
      <w:proofErr w:type="spellEnd"/>
      <w:r w:rsidR="00EF19EE">
        <w:t>[</w:t>
      </w:r>
      <w:proofErr w:type="gramEnd"/>
      <w:r w:rsidR="00EF19EE">
        <w:t xml:space="preserve">error] </w:t>
      </w:r>
      <w:r w:rsidR="00EF19EE">
        <w:rPr>
          <w:rFonts w:cstheme="minorHAnsi"/>
        </w:rPr>
        <w:t>≈</w:t>
      </w:r>
      <w:r w:rsidR="00EF19EE">
        <w:t xml:space="preserve"> -0.25 x </w:t>
      </w:r>
      <w:proofErr w:type="spellStart"/>
      <w:r w:rsidR="00EF19EE">
        <w:t>ln</w:t>
      </w:r>
      <w:proofErr w:type="spellEnd"/>
      <w:r w:rsidR="00EF19EE">
        <w:t>[N]</w:t>
      </w:r>
      <w:r w:rsidR="00EF19EE">
        <w:t xml:space="preserve">, which implies that: error </w:t>
      </w:r>
      <w:r w:rsidR="00EF19EE">
        <w:rPr>
          <w:rFonts w:cstheme="minorHAnsi"/>
        </w:rPr>
        <w:t>≈ ((constant)N)</w:t>
      </w:r>
      <w:r w:rsidR="00EF19EE" w:rsidRPr="00EF19EE">
        <w:rPr>
          <w:rFonts w:cstheme="minorHAnsi"/>
          <w:vertAlign w:val="superscript"/>
        </w:rPr>
        <w:t>-0.25</w:t>
      </w:r>
      <w:r w:rsidR="00EF19EE">
        <w:rPr>
          <w:rFonts w:cstheme="minorHAnsi"/>
          <w:vertAlign w:val="superscript"/>
        </w:rPr>
        <w:t xml:space="preserve"> </w:t>
      </w:r>
      <w:r w:rsidR="00EF19EE">
        <w:rPr>
          <w:rFonts w:cstheme="minorHAnsi"/>
        </w:rPr>
        <w:t>. Hence we see that the error in pi reduces sl</w:t>
      </w:r>
      <w:r w:rsidR="000B60FF">
        <w:rPr>
          <w:rFonts w:cstheme="minorHAnsi"/>
        </w:rPr>
        <w:t>owly and</w:t>
      </w:r>
      <w:r w:rsidR="00EF19EE">
        <w:rPr>
          <w:rFonts w:cstheme="minorHAnsi"/>
        </w:rPr>
        <w:t xml:space="preserve"> we </w:t>
      </w:r>
      <w:r w:rsidR="000B60FF">
        <w:rPr>
          <w:rFonts w:cstheme="minorHAnsi"/>
        </w:rPr>
        <w:t>notice on</w:t>
      </w:r>
      <w:r w:rsidR="00EF19EE">
        <w:rPr>
          <w:rFonts w:cstheme="minorHAnsi"/>
        </w:rPr>
        <w:t xml:space="preserve"> the graph </w:t>
      </w:r>
      <w:r w:rsidR="000B60FF">
        <w:rPr>
          <w:rFonts w:cstheme="minorHAnsi"/>
        </w:rPr>
        <w:t xml:space="preserve">that </w:t>
      </w:r>
      <w:r w:rsidR="00EF19EE">
        <w:rPr>
          <w:rFonts w:cstheme="minorHAnsi"/>
        </w:rPr>
        <w:t>random fluctuations have a massive impact. It seems that this is not a very efficient way of calculating Pi.</w:t>
      </w:r>
    </w:p>
    <w:p w:rsidR="000B60FF" w:rsidRDefault="000B60FF" w:rsidP="009C1059">
      <w:pPr>
        <w:rPr>
          <w:rFonts w:cstheme="minorHAnsi"/>
        </w:rPr>
      </w:pPr>
      <w:r>
        <w:rPr>
          <w:rFonts w:cstheme="minorHAnsi"/>
        </w:rPr>
        <w:lastRenderedPageBreak/>
        <w:t xml:space="preserve">My program uses the </w:t>
      </w:r>
      <w:proofErr w:type="gramStart"/>
      <w:r>
        <w:rPr>
          <w:rFonts w:cstheme="minorHAnsi"/>
        </w:rPr>
        <w:t>rand(</w:t>
      </w:r>
      <w:proofErr w:type="gramEnd"/>
      <w:r>
        <w:rPr>
          <w:rFonts w:cstheme="minorHAnsi"/>
        </w:rPr>
        <w:t xml:space="preserve">) function to generate random numbers. </w:t>
      </w:r>
      <w:r w:rsidR="00A958F4">
        <w:rPr>
          <w:rFonts w:cstheme="minorHAnsi"/>
        </w:rPr>
        <w:t xml:space="preserve">This is a pseudorandom generator and hence will generate the same sequence of numbers each time. However my program </w:t>
      </w:r>
      <w:r>
        <w:rPr>
          <w:rFonts w:cstheme="minorHAnsi"/>
        </w:rPr>
        <w:t xml:space="preserve">uses the current time as a seed and hence will produce different random numbers each time. </w:t>
      </w:r>
      <w:r w:rsidR="00A958F4">
        <w:rPr>
          <w:rFonts w:cstheme="minorHAnsi"/>
        </w:rPr>
        <w:t>Various other pseudo random generators exist:</w:t>
      </w:r>
    </w:p>
    <w:p w:rsidR="00A958F4" w:rsidRDefault="00A958F4" w:rsidP="00A958F4">
      <w:pPr>
        <w:pStyle w:val="ListParagraph"/>
        <w:numPr>
          <w:ilvl w:val="0"/>
          <w:numId w:val="15"/>
        </w:numPr>
        <w:rPr>
          <w:rFonts w:cstheme="minorHAnsi"/>
        </w:rPr>
      </w:pPr>
      <w:r>
        <w:rPr>
          <w:rFonts w:cstheme="minorHAnsi"/>
        </w:rPr>
        <w:t xml:space="preserve">The </w:t>
      </w:r>
      <w:proofErr w:type="spellStart"/>
      <w:r>
        <w:rPr>
          <w:rFonts w:cstheme="minorHAnsi"/>
        </w:rPr>
        <w:t>Mersenne</w:t>
      </w:r>
      <w:proofErr w:type="spellEnd"/>
      <w:r>
        <w:rPr>
          <w:rFonts w:cstheme="minorHAnsi"/>
        </w:rPr>
        <w:t xml:space="preserve"> twister. This algorithm can quickly generate random numbers in a very long sequence. Despite having a very long period this generator is not suitable for cryptographic applications because only a small number of iterations need to be observed in order to predict the next result.</w:t>
      </w:r>
    </w:p>
    <w:p w:rsidR="00A958F4" w:rsidRDefault="00A958F4" w:rsidP="00A958F4">
      <w:pPr>
        <w:pStyle w:val="ListParagraph"/>
        <w:numPr>
          <w:ilvl w:val="0"/>
          <w:numId w:val="15"/>
        </w:numPr>
        <w:rPr>
          <w:rFonts w:cstheme="minorHAnsi"/>
        </w:rPr>
      </w:pPr>
      <w:r>
        <w:rPr>
          <w:rFonts w:cstheme="minorHAnsi"/>
        </w:rPr>
        <w:t xml:space="preserve">Blum </w:t>
      </w:r>
      <w:proofErr w:type="spellStart"/>
      <w:r>
        <w:rPr>
          <w:rFonts w:cstheme="minorHAnsi"/>
        </w:rPr>
        <w:t>Blum</w:t>
      </w:r>
      <w:proofErr w:type="spellEnd"/>
      <w:r>
        <w:rPr>
          <w:rFonts w:cstheme="minorHAnsi"/>
        </w:rPr>
        <w:t xml:space="preserve"> </w:t>
      </w:r>
      <w:proofErr w:type="spellStart"/>
      <w:r>
        <w:rPr>
          <w:rFonts w:cstheme="minorHAnsi"/>
        </w:rPr>
        <w:t>Shub</w:t>
      </w:r>
      <w:proofErr w:type="spellEnd"/>
      <w:r>
        <w:rPr>
          <w:rFonts w:cstheme="minorHAnsi"/>
        </w:rPr>
        <w:t xml:space="preserve">. This algorithm is more suitable for cryptographic applications since determining the next number is as difficult as integer factorization. However, </w:t>
      </w:r>
      <w:proofErr w:type="spellStart"/>
      <w:proofErr w:type="gramStart"/>
      <w:r>
        <w:rPr>
          <w:rFonts w:cstheme="minorHAnsi"/>
        </w:rPr>
        <w:t>blum</w:t>
      </w:r>
      <w:proofErr w:type="spellEnd"/>
      <w:proofErr w:type="gramEnd"/>
      <w:r>
        <w:rPr>
          <w:rFonts w:cstheme="minorHAnsi"/>
        </w:rPr>
        <w:t xml:space="preserve"> </w:t>
      </w:r>
      <w:proofErr w:type="spellStart"/>
      <w:r>
        <w:rPr>
          <w:rFonts w:cstheme="minorHAnsi"/>
        </w:rPr>
        <w:t>blum</w:t>
      </w:r>
      <w:proofErr w:type="spellEnd"/>
      <w:r>
        <w:rPr>
          <w:rFonts w:cstheme="minorHAnsi"/>
        </w:rPr>
        <w:t xml:space="preserve"> </w:t>
      </w:r>
      <w:proofErr w:type="spellStart"/>
      <w:r>
        <w:rPr>
          <w:rFonts w:cstheme="minorHAnsi"/>
        </w:rPr>
        <w:t>shub</w:t>
      </w:r>
      <w:proofErr w:type="spellEnd"/>
      <w:r>
        <w:rPr>
          <w:rFonts w:cstheme="minorHAnsi"/>
        </w:rPr>
        <w:t xml:space="preserve"> is very slow and thus not suitable for my program.</w:t>
      </w:r>
    </w:p>
    <w:p w:rsidR="00A958F4" w:rsidRPr="00A958F4" w:rsidRDefault="00A958F4" w:rsidP="00A958F4">
      <w:pPr>
        <w:rPr>
          <w:rFonts w:cstheme="minorHAnsi"/>
        </w:rPr>
      </w:pPr>
      <w:r>
        <w:rPr>
          <w:rFonts w:cstheme="minorHAnsi"/>
        </w:rPr>
        <w:t>However, for true randomness, physical methods must be used. There exist several quan</w:t>
      </w:r>
      <w:r w:rsidR="00A820BF">
        <w:rPr>
          <w:rFonts w:cstheme="minorHAnsi"/>
        </w:rPr>
        <w:t>tum mechanical events whose out</w:t>
      </w:r>
      <w:r>
        <w:rPr>
          <w:rFonts w:cstheme="minorHAnsi"/>
        </w:rPr>
        <w:t xml:space="preserve">come is inherently unpredictable. For example sending a single photon at a </w:t>
      </w:r>
      <w:r w:rsidR="00A820BF">
        <w:rPr>
          <w:rFonts w:cstheme="minorHAnsi"/>
        </w:rPr>
        <w:t>semi-</w:t>
      </w:r>
      <w:r>
        <w:rPr>
          <w:rFonts w:cstheme="minorHAnsi"/>
        </w:rPr>
        <w:t xml:space="preserve">silvered </w:t>
      </w:r>
      <w:r w:rsidR="00A820BF">
        <w:rPr>
          <w:rFonts w:cstheme="minorHAnsi"/>
        </w:rPr>
        <w:t xml:space="preserve">piece of glass, there is no way to be certain as to whether the photon will pass through or be reflected. This particular effect is obviously impractical, but there are other processes which can be used: radioactive decay, radio noise and thermal noise for example. </w:t>
      </w:r>
    </w:p>
    <w:p w:rsidR="000B60FF" w:rsidRPr="00EF19EE" w:rsidRDefault="000B60FF" w:rsidP="009C1059"/>
    <w:p w:rsidR="009C1059" w:rsidRPr="005A4EFB" w:rsidRDefault="009C1059" w:rsidP="009920DC">
      <w:pPr>
        <w:jc w:val="center"/>
      </w:pPr>
    </w:p>
    <w:sectPr w:rsidR="009C1059" w:rsidRPr="005A4EFB" w:rsidSect="000B60F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4AA"/>
    <w:multiLevelType w:val="hybridMultilevel"/>
    <w:tmpl w:val="BDFE6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7071FF4"/>
    <w:multiLevelType w:val="hybridMultilevel"/>
    <w:tmpl w:val="1480B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69182E"/>
    <w:multiLevelType w:val="hybridMultilevel"/>
    <w:tmpl w:val="BDFE6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5"/>
    <w:rsid w:val="000B60FF"/>
    <w:rsid w:val="000D0673"/>
    <w:rsid w:val="001E0A24"/>
    <w:rsid w:val="002678AC"/>
    <w:rsid w:val="00294272"/>
    <w:rsid w:val="0033305C"/>
    <w:rsid w:val="00381DAB"/>
    <w:rsid w:val="00446A2E"/>
    <w:rsid w:val="004E5484"/>
    <w:rsid w:val="004F7A42"/>
    <w:rsid w:val="0052755A"/>
    <w:rsid w:val="005477EC"/>
    <w:rsid w:val="005A4EFB"/>
    <w:rsid w:val="006464E8"/>
    <w:rsid w:val="009920DC"/>
    <w:rsid w:val="009C1059"/>
    <w:rsid w:val="009E2478"/>
    <w:rsid w:val="00A57578"/>
    <w:rsid w:val="00A75A73"/>
    <w:rsid w:val="00A820BF"/>
    <w:rsid w:val="00A958F4"/>
    <w:rsid w:val="00BF66DE"/>
    <w:rsid w:val="00C23B9B"/>
    <w:rsid w:val="00C9635D"/>
    <w:rsid w:val="00D81498"/>
    <w:rsid w:val="00E76977"/>
    <w:rsid w:val="00EF19EE"/>
    <w:rsid w:val="00F32291"/>
    <w:rsid w:val="00F46E56"/>
    <w:rsid w:val="00F47D85"/>
    <w:rsid w:val="00F67F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6856-E436-460A-BCA9-4D041C84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47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7D85"/>
    <w:rPr>
      <w:color w:val="808080"/>
    </w:rPr>
  </w:style>
  <w:style w:type="paragraph" w:customStyle="1" w:styleId="Caption1">
    <w:name w:val="Caption1"/>
    <w:basedOn w:val="Normal"/>
    <w:next w:val="Normal"/>
    <w:link w:val="captionChar"/>
    <w:qFormat/>
    <w:rsid w:val="005A4EFB"/>
    <w:pPr>
      <w:jc w:val="center"/>
    </w:pPr>
    <w:rPr>
      <w:i/>
      <w:color w:val="262626" w:themeColor="text1" w:themeTint="D9"/>
    </w:rPr>
  </w:style>
  <w:style w:type="character" w:customStyle="1" w:styleId="captionChar">
    <w:name w:val="caption Char"/>
    <w:basedOn w:val="DefaultParagraphFont"/>
    <w:link w:val="Caption1"/>
    <w:rsid w:val="005A4EFB"/>
    <w:rPr>
      <w:i/>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Google%20Drive\programming\exercise%202\problem%201\comparing%20Ff%20and%20F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Google%20Drive\programming\exercise%202\problem%201\different%20values%20of%20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Google%20Drive\programming\exercise%202\problem%202\different%20values%20of%20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the difference formulae for varying x</a:t>
            </a:r>
          </a:p>
        </c:rich>
      </c:tx>
      <c:layout>
        <c:manualLayout>
          <c:xMode val="edge"/>
          <c:yMode val="edge"/>
          <c:x val="0.12763462756810567"/>
          <c:y val="2.28048681921242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77114495636142"/>
          <c:y val="0.16646282674962595"/>
          <c:w val="0.79231997384410013"/>
          <c:h val="0.80559432975978063"/>
        </c:manualLayout>
      </c:layout>
      <c:lineChart>
        <c:grouping val="standard"/>
        <c:varyColors val="0"/>
        <c:ser>
          <c:idx val="1"/>
          <c:order val="0"/>
          <c:tx>
            <c:strRef>
              <c:f>Sheet1!$E$1</c:f>
              <c:strCache>
                <c:ptCount val="1"/>
                <c:pt idx="0">
                  <c:v>cos(x)-Ff</c:v>
                </c:pt>
              </c:strCache>
            </c:strRef>
          </c:tx>
          <c:spPr>
            <a:ln w="19050" cap="rnd">
              <a:solidFill>
                <a:schemeClr val="accent2"/>
              </a:solidFill>
              <a:round/>
            </a:ln>
            <a:effectLst/>
          </c:spPr>
          <c:marker>
            <c:symbol val="none"/>
          </c:marker>
          <c:cat>
            <c:strRef>
              <c:f>Sheet1!$A:$A</c:f>
              <c:strCache>
                <c:ptCount val="630"/>
                <c:pt idx="0">
                  <c:v>x</c:v>
                </c:pt>
                <c:pt idx="1">
                  <c:v>0.00E+00</c:v>
                </c:pt>
                <c:pt idx="2">
                  <c:v>1.00E-02</c:v>
                </c:pt>
                <c:pt idx="3">
                  <c:v>2.00E-02</c:v>
                </c:pt>
                <c:pt idx="4">
                  <c:v>3.00E-02</c:v>
                </c:pt>
                <c:pt idx="5">
                  <c:v>4.00E-02</c:v>
                </c:pt>
                <c:pt idx="6">
                  <c:v>5.00E-02</c:v>
                </c:pt>
                <c:pt idx="7">
                  <c:v>6.00E-02</c:v>
                </c:pt>
                <c:pt idx="8">
                  <c:v>7.00E-02</c:v>
                </c:pt>
                <c:pt idx="9">
                  <c:v>8.00E-02</c:v>
                </c:pt>
                <c:pt idx="10">
                  <c:v>9.00E-02</c:v>
                </c:pt>
                <c:pt idx="11">
                  <c:v>1.00E-01</c:v>
                </c:pt>
                <c:pt idx="12">
                  <c:v>1.10E-01</c:v>
                </c:pt>
                <c:pt idx="13">
                  <c:v>1.20E-01</c:v>
                </c:pt>
                <c:pt idx="14">
                  <c:v>1.30E-01</c:v>
                </c:pt>
                <c:pt idx="15">
                  <c:v>1.40E-01</c:v>
                </c:pt>
                <c:pt idx="16">
                  <c:v>1.50E-01</c:v>
                </c:pt>
                <c:pt idx="17">
                  <c:v>1.60E-01</c:v>
                </c:pt>
                <c:pt idx="18">
                  <c:v>1.70E-01</c:v>
                </c:pt>
                <c:pt idx="19">
                  <c:v>1.80E-01</c:v>
                </c:pt>
                <c:pt idx="20">
                  <c:v>1.90E-01</c:v>
                </c:pt>
                <c:pt idx="21">
                  <c:v>2.00E-01</c:v>
                </c:pt>
                <c:pt idx="22">
                  <c:v>2.10E-01</c:v>
                </c:pt>
                <c:pt idx="23">
                  <c:v>2.20E-01</c:v>
                </c:pt>
                <c:pt idx="24">
                  <c:v>2.30E-01</c:v>
                </c:pt>
                <c:pt idx="25">
                  <c:v>2.40E-01</c:v>
                </c:pt>
                <c:pt idx="26">
                  <c:v>2.50E-01</c:v>
                </c:pt>
                <c:pt idx="27">
                  <c:v>2.60E-01</c:v>
                </c:pt>
                <c:pt idx="28">
                  <c:v>2.70E-01</c:v>
                </c:pt>
                <c:pt idx="29">
                  <c:v>2.80E-01</c:v>
                </c:pt>
                <c:pt idx="30">
                  <c:v>2.90E-01</c:v>
                </c:pt>
                <c:pt idx="31">
                  <c:v>3.00E-01</c:v>
                </c:pt>
                <c:pt idx="32">
                  <c:v>3.10E-01</c:v>
                </c:pt>
                <c:pt idx="33">
                  <c:v>3.20E-01</c:v>
                </c:pt>
                <c:pt idx="34">
                  <c:v>3.30E-01</c:v>
                </c:pt>
                <c:pt idx="35">
                  <c:v>3.40E-01</c:v>
                </c:pt>
                <c:pt idx="36">
                  <c:v>3.50E-01</c:v>
                </c:pt>
                <c:pt idx="37">
                  <c:v>3.60E-01</c:v>
                </c:pt>
                <c:pt idx="38">
                  <c:v>3.70E-01</c:v>
                </c:pt>
                <c:pt idx="39">
                  <c:v>3.80E-01</c:v>
                </c:pt>
                <c:pt idx="40">
                  <c:v>3.90E-01</c:v>
                </c:pt>
                <c:pt idx="41">
                  <c:v>4.00E-01</c:v>
                </c:pt>
                <c:pt idx="42">
                  <c:v>4.10E-01</c:v>
                </c:pt>
                <c:pt idx="43">
                  <c:v>4.20E-01</c:v>
                </c:pt>
                <c:pt idx="44">
                  <c:v>4.30E-01</c:v>
                </c:pt>
                <c:pt idx="45">
                  <c:v>4.40E-01</c:v>
                </c:pt>
                <c:pt idx="46">
                  <c:v>4.50E-01</c:v>
                </c:pt>
                <c:pt idx="47">
                  <c:v>4.60E-01</c:v>
                </c:pt>
                <c:pt idx="48">
                  <c:v>4.70E-01</c:v>
                </c:pt>
                <c:pt idx="49">
                  <c:v>4.80E-01</c:v>
                </c:pt>
                <c:pt idx="50">
                  <c:v>4.90E-01</c:v>
                </c:pt>
                <c:pt idx="51">
                  <c:v>5.00E-01</c:v>
                </c:pt>
                <c:pt idx="52">
                  <c:v>5.10E-01</c:v>
                </c:pt>
                <c:pt idx="53">
                  <c:v>5.20E-01</c:v>
                </c:pt>
                <c:pt idx="54">
                  <c:v>5.30E-01</c:v>
                </c:pt>
                <c:pt idx="55">
                  <c:v>5.40E-01</c:v>
                </c:pt>
                <c:pt idx="56">
                  <c:v>5.50E-01</c:v>
                </c:pt>
                <c:pt idx="57">
                  <c:v>5.60E-01</c:v>
                </c:pt>
                <c:pt idx="58">
                  <c:v>5.70E-01</c:v>
                </c:pt>
                <c:pt idx="59">
                  <c:v>5.80E-01</c:v>
                </c:pt>
                <c:pt idx="60">
                  <c:v>5.90E-01</c:v>
                </c:pt>
                <c:pt idx="61">
                  <c:v>6.00E-01</c:v>
                </c:pt>
                <c:pt idx="62">
                  <c:v>6.10E-01</c:v>
                </c:pt>
                <c:pt idx="63">
                  <c:v>6.20E-01</c:v>
                </c:pt>
                <c:pt idx="64">
                  <c:v>6.30E-01</c:v>
                </c:pt>
                <c:pt idx="65">
                  <c:v>6.40E-01</c:v>
                </c:pt>
                <c:pt idx="66">
                  <c:v>6.50E-01</c:v>
                </c:pt>
                <c:pt idx="67">
                  <c:v>6.60E-01</c:v>
                </c:pt>
                <c:pt idx="68">
                  <c:v>6.70E-01</c:v>
                </c:pt>
                <c:pt idx="69">
                  <c:v>6.80E-01</c:v>
                </c:pt>
                <c:pt idx="70">
                  <c:v>6.90E-01</c:v>
                </c:pt>
                <c:pt idx="71">
                  <c:v>7.00E-01</c:v>
                </c:pt>
                <c:pt idx="72">
                  <c:v>7.10E-01</c:v>
                </c:pt>
                <c:pt idx="73">
                  <c:v>7.20E-01</c:v>
                </c:pt>
                <c:pt idx="74">
                  <c:v>7.30E-01</c:v>
                </c:pt>
                <c:pt idx="75">
                  <c:v>7.40E-01</c:v>
                </c:pt>
                <c:pt idx="76">
                  <c:v>7.50E-01</c:v>
                </c:pt>
                <c:pt idx="77">
                  <c:v>7.60E-01</c:v>
                </c:pt>
                <c:pt idx="78">
                  <c:v>7.70E-01</c:v>
                </c:pt>
                <c:pt idx="79">
                  <c:v>7.80E-01</c:v>
                </c:pt>
                <c:pt idx="80">
                  <c:v>7.90E-01</c:v>
                </c:pt>
                <c:pt idx="81">
                  <c:v>8.00E-01</c:v>
                </c:pt>
                <c:pt idx="82">
                  <c:v>8.10E-01</c:v>
                </c:pt>
                <c:pt idx="83">
                  <c:v>8.20E-01</c:v>
                </c:pt>
                <c:pt idx="84">
                  <c:v>8.30E-01</c:v>
                </c:pt>
                <c:pt idx="85">
                  <c:v>8.40E-01</c:v>
                </c:pt>
                <c:pt idx="86">
                  <c:v>8.50E-01</c:v>
                </c:pt>
                <c:pt idx="87">
                  <c:v>8.60E-01</c:v>
                </c:pt>
                <c:pt idx="88">
                  <c:v>8.70E-01</c:v>
                </c:pt>
                <c:pt idx="89">
                  <c:v>8.80E-01</c:v>
                </c:pt>
                <c:pt idx="90">
                  <c:v>8.90E-01</c:v>
                </c:pt>
                <c:pt idx="91">
                  <c:v>9.00E-01</c:v>
                </c:pt>
                <c:pt idx="92">
                  <c:v>9.10E-01</c:v>
                </c:pt>
                <c:pt idx="93">
                  <c:v>9.20E-01</c:v>
                </c:pt>
                <c:pt idx="94">
                  <c:v>9.30E-01</c:v>
                </c:pt>
                <c:pt idx="95">
                  <c:v>9.40E-01</c:v>
                </c:pt>
                <c:pt idx="96">
                  <c:v>9.50E-01</c:v>
                </c:pt>
                <c:pt idx="97">
                  <c:v>9.60E-01</c:v>
                </c:pt>
                <c:pt idx="98">
                  <c:v>9.70E-01</c:v>
                </c:pt>
                <c:pt idx="99">
                  <c:v>9.80E-01</c:v>
                </c:pt>
                <c:pt idx="100">
                  <c:v>9.90E-01</c:v>
                </c:pt>
                <c:pt idx="101">
                  <c:v>1.00E+00</c:v>
                </c:pt>
                <c:pt idx="102">
                  <c:v>1.01E+00</c:v>
                </c:pt>
                <c:pt idx="103">
                  <c:v>1.02E+00</c:v>
                </c:pt>
                <c:pt idx="104">
                  <c:v>1.03E+00</c:v>
                </c:pt>
                <c:pt idx="105">
                  <c:v>1.04E+00</c:v>
                </c:pt>
                <c:pt idx="106">
                  <c:v>1.05E+00</c:v>
                </c:pt>
                <c:pt idx="107">
                  <c:v>1.06E+00</c:v>
                </c:pt>
                <c:pt idx="108">
                  <c:v>1.07E+00</c:v>
                </c:pt>
                <c:pt idx="109">
                  <c:v>1.08E+00</c:v>
                </c:pt>
                <c:pt idx="110">
                  <c:v>1.09E+00</c:v>
                </c:pt>
                <c:pt idx="111">
                  <c:v>1.10E+00</c:v>
                </c:pt>
                <c:pt idx="112">
                  <c:v>1.11E+00</c:v>
                </c:pt>
                <c:pt idx="113">
                  <c:v>1.12E+00</c:v>
                </c:pt>
                <c:pt idx="114">
                  <c:v>1.13E+00</c:v>
                </c:pt>
                <c:pt idx="115">
                  <c:v>1.14E+00</c:v>
                </c:pt>
                <c:pt idx="116">
                  <c:v>1.15E+00</c:v>
                </c:pt>
                <c:pt idx="117">
                  <c:v>1.16E+00</c:v>
                </c:pt>
                <c:pt idx="118">
                  <c:v>1.17E+00</c:v>
                </c:pt>
                <c:pt idx="119">
                  <c:v>1.18E+00</c:v>
                </c:pt>
                <c:pt idx="120">
                  <c:v>1.19E+00</c:v>
                </c:pt>
                <c:pt idx="121">
                  <c:v>1.20E+00</c:v>
                </c:pt>
                <c:pt idx="122">
                  <c:v>1.21E+00</c:v>
                </c:pt>
                <c:pt idx="123">
                  <c:v>1.22E+00</c:v>
                </c:pt>
                <c:pt idx="124">
                  <c:v>1.23E+00</c:v>
                </c:pt>
                <c:pt idx="125">
                  <c:v>1.24E+00</c:v>
                </c:pt>
                <c:pt idx="126">
                  <c:v>1.25E+00</c:v>
                </c:pt>
                <c:pt idx="127">
                  <c:v>1.26E+00</c:v>
                </c:pt>
                <c:pt idx="128">
                  <c:v>1.27E+00</c:v>
                </c:pt>
                <c:pt idx="129">
                  <c:v>1.28E+00</c:v>
                </c:pt>
                <c:pt idx="130">
                  <c:v>1.29E+00</c:v>
                </c:pt>
                <c:pt idx="131">
                  <c:v>1.30E+00</c:v>
                </c:pt>
                <c:pt idx="132">
                  <c:v>1.31E+00</c:v>
                </c:pt>
                <c:pt idx="133">
                  <c:v>1.32E+00</c:v>
                </c:pt>
                <c:pt idx="134">
                  <c:v>1.33E+00</c:v>
                </c:pt>
                <c:pt idx="135">
                  <c:v>1.34E+00</c:v>
                </c:pt>
                <c:pt idx="136">
                  <c:v>1.35E+00</c:v>
                </c:pt>
                <c:pt idx="137">
                  <c:v>1.36E+00</c:v>
                </c:pt>
                <c:pt idx="138">
                  <c:v>1.37E+00</c:v>
                </c:pt>
                <c:pt idx="139">
                  <c:v>1.38E+00</c:v>
                </c:pt>
                <c:pt idx="140">
                  <c:v>1.39E+00</c:v>
                </c:pt>
                <c:pt idx="141">
                  <c:v>1.40E+00</c:v>
                </c:pt>
                <c:pt idx="142">
                  <c:v>1.41E+00</c:v>
                </c:pt>
                <c:pt idx="143">
                  <c:v>1.42E+00</c:v>
                </c:pt>
                <c:pt idx="144">
                  <c:v>1.43E+00</c:v>
                </c:pt>
                <c:pt idx="145">
                  <c:v>1.44E+00</c:v>
                </c:pt>
                <c:pt idx="146">
                  <c:v>1.45E+00</c:v>
                </c:pt>
                <c:pt idx="147">
                  <c:v>1.46E+00</c:v>
                </c:pt>
                <c:pt idx="148">
                  <c:v>1.47E+00</c:v>
                </c:pt>
                <c:pt idx="149">
                  <c:v>1.48E+00</c:v>
                </c:pt>
                <c:pt idx="150">
                  <c:v>1.49E+00</c:v>
                </c:pt>
                <c:pt idx="151">
                  <c:v>1.50E+00</c:v>
                </c:pt>
                <c:pt idx="152">
                  <c:v>1.51E+00</c:v>
                </c:pt>
                <c:pt idx="153">
                  <c:v>1.52E+00</c:v>
                </c:pt>
                <c:pt idx="154">
                  <c:v>1.53E+00</c:v>
                </c:pt>
                <c:pt idx="155">
                  <c:v>1.54E+00</c:v>
                </c:pt>
                <c:pt idx="156">
                  <c:v>1.55E+00</c:v>
                </c:pt>
                <c:pt idx="157">
                  <c:v>1.56E+00</c:v>
                </c:pt>
                <c:pt idx="158">
                  <c:v>1.57E+00</c:v>
                </c:pt>
                <c:pt idx="159">
                  <c:v>1.58E+00</c:v>
                </c:pt>
                <c:pt idx="160">
                  <c:v>1.59E+00</c:v>
                </c:pt>
                <c:pt idx="161">
                  <c:v>1.60E+00</c:v>
                </c:pt>
                <c:pt idx="162">
                  <c:v>1.61E+00</c:v>
                </c:pt>
                <c:pt idx="163">
                  <c:v>1.62E+00</c:v>
                </c:pt>
                <c:pt idx="164">
                  <c:v>1.63E+00</c:v>
                </c:pt>
                <c:pt idx="165">
                  <c:v>1.64E+00</c:v>
                </c:pt>
                <c:pt idx="166">
                  <c:v>1.65E+00</c:v>
                </c:pt>
                <c:pt idx="167">
                  <c:v>1.66E+00</c:v>
                </c:pt>
                <c:pt idx="168">
                  <c:v>1.67E+00</c:v>
                </c:pt>
                <c:pt idx="169">
                  <c:v>1.68E+00</c:v>
                </c:pt>
                <c:pt idx="170">
                  <c:v>1.69E+00</c:v>
                </c:pt>
                <c:pt idx="171">
                  <c:v>1.70E+00</c:v>
                </c:pt>
                <c:pt idx="172">
                  <c:v>1.71E+00</c:v>
                </c:pt>
                <c:pt idx="173">
                  <c:v>1.72E+00</c:v>
                </c:pt>
                <c:pt idx="174">
                  <c:v>1.73E+00</c:v>
                </c:pt>
                <c:pt idx="175">
                  <c:v>1.74E+00</c:v>
                </c:pt>
                <c:pt idx="176">
                  <c:v>1.75E+00</c:v>
                </c:pt>
                <c:pt idx="177">
                  <c:v>1.76E+00</c:v>
                </c:pt>
                <c:pt idx="178">
                  <c:v>1.77E+00</c:v>
                </c:pt>
                <c:pt idx="179">
                  <c:v>1.78E+00</c:v>
                </c:pt>
                <c:pt idx="180">
                  <c:v>1.79E+00</c:v>
                </c:pt>
                <c:pt idx="181">
                  <c:v>1.80E+00</c:v>
                </c:pt>
                <c:pt idx="182">
                  <c:v>1.81E+00</c:v>
                </c:pt>
                <c:pt idx="183">
                  <c:v>1.82E+00</c:v>
                </c:pt>
                <c:pt idx="184">
                  <c:v>1.83E+00</c:v>
                </c:pt>
                <c:pt idx="185">
                  <c:v>1.84E+00</c:v>
                </c:pt>
                <c:pt idx="186">
                  <c:v>1.85E+00</c:v>
                </c:pt>
                <c:pt idx="187">
                  <c:v>1.86E+00</c:v>
                </c:pt>
                <c:pt idx="188">
                  <c:v>1.87E+00</c:v>
                </c:pt>
                <c:pt idx="189">
                  <c:v>1.88E+00</c:v>
                </c:pt>
                <c:pt idx="190">
                  <c:v>1.89E+00</c:v>
                </c:pt>
                <c:pt idx="191">
                  <c:v>1.90E+00</c:v>
                </c:pt>
                <c:pt idx="192">
                  <c:v>1.91E+00</c:v>
                </c:pt>
                <c:pt idx="193">
                  <c:v>1.92E+00</c:v>
                </c:pt>
                <c:pt idx="194">
                  <c:v>1.93E+00</c:v>
                </c:pt>
                <c:pt idx="195">
                  <c:v>1.94E+00</c:v>
                </c:pt>
                <c:pt idx="196">
                  <c:v>1.95E+00</c:v>
                </c:pt>
                <c:pt idx="197">
                  <c:v>1.96E+00</c:v>
                </c:pt>
                <c:pt idx="198">
                  <c:v>1.97E+00</c:v>
                </c:pt>
                <c:pt idx="199">
                  <c:v>1.98E+00</c:v>
                </c:pt>
                <c:pt idx="200">
                  <c:v>1.99E+00</c:v>
                </c:pt>
                <c:pt idx="201">
                  <c:v>2.00E+00</c:v>
                </c:pt>
                <c:pt idx="202">
                  <c:v>2.01E+00</c:v>
                </c:pt>
                <c:pt idx="203">
                  <c:v>2.02E+00</c:v>
                </c:pt>
                <c:pt idx="204">
                  <c:v>2.03E+00</c:v>
                </c:pt>
                <c:pt idx="205">
                  <c:v>2.04E+00</c:v>
                </c:pt>
                <c:pt idx="206">
                  <c:v>2.05E+00</c:v>
                </c:pt>
                <c:pt idx="207">
                  <c:v>2.06E+00</c:v>
                </c:pt>
                <c:pt idx="208">
                  <c:v>2.07E+00</c:v>
                </c:pt>
                <c:pt idx="209">
                  <c:v>2.08E+00</c:v>
                </c:pt>
                <c:pt idx="210">
                  <c:v>2.09E+00</c:v>
                </c:pt>
                <c:pt idx="211">
                  <c:v>2.10E+00</c:v>
                </c:pt>
                <c:pt idx="212">
                  <c:v>2.11E+00</c:v>
                </c:pt>
                <c:pt idx="213">
                  <c:v>2.12E+00</c:v>
                </c:pt>
                <c:pt idx="214">
                  <c:v>2.13E+00</c:v>
                </c:pt>
                <c:pt idx="215">
                  <c:v>2.14E+00</c:v>
                </c:pt>
                <c:pt idx="216">
                  <c:v>2.15E+00</c:v>
                </c:pt>
                <c:pt idx="217">
                  <c:v>2.16E+00</c:v>
                </c:pt>
                <c:pt idx="218">
                  <c:v>2.17E+00</c:v>
                </c:pt>
                <c:pt idx="219">
                  <c:v>2.18E+00</c:v>
                </c:pt>
                <c:pt idx="220">
                  <c:v>2.19E+00</c:v>
                </c:pt>
                <c:pt idx="221">
                  <c:v>2.20E+00</c:v>
                </c:pt>
                <c:pt idx="222">
                  <c:v>2.21E+00</c:v>
                </c:pt>
                <c:pt idx="223">
                  <c:v>2.22E+00</c:v>
                </c:pt>
                <c:pt idx="224">
                  <c:v>2.23E+00</c:v>
                </c:pt>
                <c:pt idx="225">
                  <c:v>2.24E+00</c:v>
                </c:pt>
                <c:pt idx="226">
                  <c:v>2.25E+00</c:v>
                </c:pt>
                <c:pt idx="227">
                  <c:v>2.26E+00</c:v>
                </c:pt>
                <c:pt idx="228">
                  <c:v>2.27E+00</c:v>
                </c:pt>
                <c:pt idx="229">
                  <c:v>2.28E+00</c:v>
                </c:pt>
                <c:pt idx="230">
                  <c:v>2.29E+00</c:v>
                </c:pt>
                <c:pt idx="231">
                  <c:v>2.30E+00</c:v>
                </c:pt>
                <c:pt idx="232">
                  <c:v>2.31E+00</c:v>
                </c:pt>
                <c:pt idx="233">
                  <c:v>2.32E+00</c:v>
                </c:pt>
                <c:pt idx="234">
                  <c:v>2.33E+00</c:v>
                </c:pt>
                <c:pt idx="235">
                  <c:v>2.34E+00</c:v>
                </c:pt>
                <c:pt idx="236">
                  <c:v>2.35E+00</c:v>
                </c:pt>
                <c:pt idx="237">
                  <c:v>2.36E+00</c:v>
                </c:pt>
                <c:pt idx="238">
                  <c:v>2.37E+00</c:v>
                </c:pt>
                <c:pt idx="239">
                  <c:v>2.38E+00</c:v>
                </c:pt>
                <c:pt idx="240">
                  <c:v>2.39E+00</c:v>
                </c:pt>
                <c:pt idx="241">
                  <c:v>2.40E+00</c:v>
                </c:pt>
                <c:pt idx="242">
                  <c:v>2.41E+00</c:v>
                </c:pt>
                <c:pt idx="243">
                  <c:v>2.42E+00</c:v>
                </c:pt>
                <c:pt idx="244">
                  <c:v>2.43E+00</c:v>
                </c:pt>
                <c:pt idx="245">
                  <c:v>2.44E+00</c:v>
                </c:pt>
                <c:pt idx="246">
                  <c:v>2.45E+00</c:v>
                </c:pt>
                <c:pt idx="247">
                  <c:v>2.46E+00</c:v>
                </c:pt>
                <c:pt idx="248">
                  <c:v>2.47E+00</c:v>
                </c:pt>
                <c:pt idx="249">
                  <c:v>2.48E+00</c:v>
                </c:pt>
                <c:pt idx="250">
                  <c:v>2.49E+00</c:v>
                </c:pt>
                <c:pt idx="251">
                  <c:v>2.50E+00</c:v>
                </c:pt>
                <c:pt idx="252">
                  <c:v>2.51E+00</c:v>
                </c:pt>
                <c:pt idx="253">
                  <c:v>2.52E+00</c:v>
                </c:pt>
                <c:pt idx="254">
                  <c:v>2.53E+00</c:v>
                </c:pt>
                <c:pt idx="255">
                  <c:v>2.54E+00</c:v>
                </c:pt>
                <c:pt idx="256">
                  <c:v>2.55E+00</c:v>
                </c:pt>
                <c:pt idx="257">
                  <c:v>2.56E+00</c:v>
                </c:pt>
                <c:pt idx="258">
                  <c:v>2.57E+00</c:v>
                </c:pt>
                <c:pt idx="259">
                  <c:v>2.58E+00</c:v>
                </c:pt>
                <c:pt idx="260">
                  <c:v>2.59E+00</c:v>
                </c:pt>
                <c:pt idx="261">
                  <c:v>2.60E+00</c:v>
                </c:pt>
                <c:pt idx="262">
                  <c:v>2.61E+00</c:v>
                </c:pt>
                <c:pt idx="263">
                  <c:v>2.62E+00</c:v>
                </c:pt>
                <c:pt idx="264">
                  <c:v>2.63E+00</c:v>
                </c:pt>
                <c:pt idx="265">
                  <c:v>2.64E+00</c:v>
                </c:pt>
                <c:pt idx="266">
                  <c:v>2.65E+00</c:v>
                </c:pt>
                <c:pt idx="267">
                  <c:v>2.66E+00</c:v>
                </c:pt>
                <c:pt idx="268">
                  <c:v>2.67E+00</c:v>
                </c:pt>
                <c:pt idx="269">
                  <c:v>2.68E+00</c:v>
                </c:pt>
                <c:pt idx="270">
                  <c:v>2.69E+00</c:v>
                </c:pt>
                <c:pt idx="271">
                  <c:v>2.70E+00</c:v>
                </c:pt>
                <c:pt idx="272">
                  <c:v>2.71E+00</c:v>
                </c:pt>
                <c:pt idx="273">
                  <c:v>2.72E+00</c:v>
                </c:pt>
                <c:pt idx="274">
                  <c:v>2.73E+00</c:v>
                </c:pt>
                <c:pt idx="275">
                  <c:v>2.74E+00</c:v>
                </c:pt>
                <c:pt idx="276">
                  <c:v>2.75E+00</c:v>
                </c:pt>
                <c:pt idx="277">
                  <c:v>2.76E+00</c:v>
                </c:pt>
                <c:pt idx="278">
                  <c:v>2.77E+00</c:v>
                </c:pt>
                <c:pt idx="279">
                  <c:v>2.78E+00</c:v>
                </c:pt>
                <c:pt idx="280">
                  <c:v>2.79E+00</c:v>
                </c:pt>
                <c:pt idx="281">
                  <c:v>2.80E+00</c:v>
                </c:pt>
                <c:pt idx="282">
                  <c:v>2.81E+00</c:v>
                </c:pt>
                <c:pt idx="283">
                  <c:v>2.82E+00</c:v>
                </c:pt>
                <c:pt idx="284">
                  <c:v>2.83E+00</c:v>
                </c:pt>
                <c:pt idx="285">
                  <c:v>2.84E+00</c:v>
                </c:pt>
                <c:pt idx="286">
                  <c:v>2.85E+00</c:v>
                </c:pt>
                <c:pt idx="287">
                  <c:v>2.86E+00</c:v>
                </c:pt>
                <c:pt idx="288">
                  <c:v>2.87E+00</c:v>
                </c:pt>
                <c:pt idx="289">
                  <c:v>2.88E+00</c:v>
                </c:pt>
                <c:pt idx="290">
                  <c:v>2.89E+00</c:v>
                </c:pt>
                <c:pt idx="291">
                  <c:v>2.90E+00</c:v>
                </c:pt>
                <c:pt idx="292">
                  <c:v>2.91E+00</c:v>
                </c:pt>
                <c:pt idx="293">
                  <c:v>2.92E+00</c:v>
                </c:pt>
                <c:pt idx="294">
                  <c:v>2.93E+00</c:v>
                </c:pt>
                <c:pt idx="295">
                  <c:v>2.94E+00</c:v>
                </c:pt>
                <c:pt idx="296">
                  <c:v>2.95E+00</c:v>
                </c:pt>
                <c:pt idx="297">
                  <c:v>2.96E+00</c:v>
                </c:pt>
                <c:pt idx="298">
                  <c:v>2.97E+00</c:v>
                </c:pt>
                <c:pt idx="299">
                  <c:v>2.98E+00</c:v>
                </c:pt>
                <c:pt idx="300">
                  <c:v>2.99E+00</c:v>
                </c:pt>
                <c:pt idx="301">
                  <c:v>3.00E+00</c:v>
                </c:pt>
                <c:pt idx="302">
                  <c:v>3.01E+00</c:v>
                </c:pt>
                <c:pt idx="303">
                  <c:v>3.02E+00</c:v>
                </c:pt>
                <c:pt idx="304">
                  <c:v>3.03E+00</c:v>
                </c:pt>
                <c:pt idx="305">
                  <c:v>3.04E+00</c:v>
                </c:pt>
                <c:pt idx="306">
                  <c:v>3.05E+00</c:v>
                </c:pt>
                <c:pt idx="307">
                  <c:v>3.06E+00</c:v>
                </c:pt>
                <c:pt idx="308">
                  <c:v>3.07E+00</c:v>
                </c:pt>
                <c:pt idx="309">
                  <c:v>3.08E+00</c:v>
                </c:pt>
                <c:pt idx="310">
                  <c:v>3.09E+00</c:v>
                </c:pt>
                <c:pt idx="311">
                  <c:v>3.10E+00</c:v>
                </c:pt>
                <c:pt idx="312">
                  <c:v>3.11E+00</c:v>
                </c:pt>
                <c:pt idx="313">
                  <c:v>3.12E+00</c:v>
                </c:pt>
                <c:pt idx="314">
                  <c:v>3.13E+00</c:v>
                </c:pt>
                <c:pt idx="315">
                  <c:v>3.14E+00</c:v>
                </c:pt>
                <c:pt idx="316">
                  <c:v>3.15E+00</c:v>
                </c:pt>
                <c:pt idx="317">
                  <c:v>3.16E+00</c:v>
                </c:pt>
                <c:pt idx="318">
                  <c:v>3.17E+00</c:v>
                </c:pt>
                <c:pt idx="319">
                  <c:v>3.18E+00</c:v>
                </c:pt>
                <c:pt idx="320">
                  <c:v>3.19E+00</c:v>
                </c:pt>
                <c:pt idx="321">
                  <c:v>3.20E+00</c:v>
                </c:pt>
                <c:pt idx="322">
                  <c:v>3.21E+00</c:v>
                </c:pt>
                <c:pt idx="323">
                  <c:v>3.22E+00</c:v>
                </c:pt>
                <c:pt idx="324">
                  <c:v>3.23E+00</c:v>
                </c:pt>
                <c:pt idx="325">
                  <c:v>3.24E+00</c:v>
                </c:pt>
                <c:pt idx="326">
                  <c:v>3.25E+00</c:v>
                </c:pt>
                <c:pt idx="327">
                  <c:v>3.26E+00</c:v>
                </c:pt>
                <c:pt idx="328">
                  <c:v>3.27E+00</c:v>
                </c:pt>
                <c:pt idx="329">
                  <c:v>3.28E+00</c:v>
                </c:pt>
                <c:pt idx="330">
                  <c:v>3.29E+00</c:v>
                </c:pt>
                <c:pt idx="331">
                  <c:v>3.30E+00</c:v>
                </c:pt>
                <c:pt idx="332">
                  <c:v>3.31E+00</c:v>
                </c:pt>
                <c:pt idx="333">
                  <c:v>3.32E+00</c:v>
                </c:pt>
                <c:pt idx="334">
                  <c:v>3.33E+00</c:v>
                </c:pt>
                <c:pt idx="335">
                  <c:v>3.34E+00</c:v>
                </c:pt>
                <c:pt idx="336">
                  <c:v>3.35E+00</c:v>
                </c:pt>
                <c:pt idx="337">
                  <c:v>3.36E+00</c:v>
                </c:pt>
                <c:pt idx="338">
                  <c:v>3.37E+00</c:v>
                </c:pt>
                <c:pt idx="339">
                  <c:v>3.38E+00</c:v>
                </c:pt>
                <c:pt idx="340">
                  <c:v>3.39E+00</c:v>
                </c:pt>
                <c:pt idx="341">
                  <c:v>3.40E+00</c:v>
                </c:pt>
                <c:pt idx="342">
                  <c:v>3.41E+00</c:v>
                </c:pt>
                <c:pt idx="343">
                  <c:v>3.42E+00</c:v>
                </c:pt>
                <c:pt idx="344">
                  <c:v>3.43E+00</c:v>
                </c:pt>
                <c:pt idx="345">
                  <c:v>3.44E+00</c:v>
                </c:pt>
                <c:pt idx="346">
                  <c:v>3.45E+00</c:v>
                </c:pt>
                <c:pt idx="347">
                  <c:v>3.46E+00</c:v>
                </c:pt>
                <c:pt idx="348">
                  <c:v>3.47E+00</c:v>
                </c:pt>
                <c:pt idx="349">
                  <c:v>3.48E+00</c:v>
                </c:pt>
                <c:pt idx="350">
                  <c:v>3.49E+00</c:v>
                </c:pt>
                <c:pt idx="351">
                  <c:v>3.50E+00</c:v>
                </c:pt>
                <c:pt idx="352">
                  <c:v>3.51E+00</c:v>
                </c:pt>
                <c:pt idx="353">
                  <c:v>3.52E+00</c:v>
                </c:pt>
                <c:pt idx="354">
                  <c:v>3.53E+00</c:v>
                </c:pt>
                <c:pt idx="355">
                  <c:v>3.54E+00</c:v>
                </c:pt>
                <c:pt idx="356">
                  <c:v>3.55E+00</c:v>
                </c:pt>
                <c:pt idx="357">
                  <c:v>3.56E+00</c:v>
                </c:pt>
                <c:pt idx="358">
                  <c:v>3.57E+00</c:v>
                </c:pt>
                <c:pt idx="359">
                  <c:v>3.58E+00</c:v>
                </c:pt>
                <c:pt idx="360">
                  <c:v>3.59E+00</c:v>
                </c:pt>
                <c:pt idx="361">
                  <c:v>3.60E+00</c:v>
                </c:pt>
                <c:pt idx="362">
                  <c:v>3.61E+00</c:v>
                </c:pt>
                <c:pt idx="363">
                  <c:v>3.62E+00</c:v>
                </c:pt>
                <c:pt idx="364">
                  <c:v>3.63E+00</c:v>
                </c:pt>
                <c:pt idx="365">
                  <c:v>3.64E+00</c:v>
                </c:pt>
                <c:pt idx="366">
                  <c:v>3.65E+00</c:v>
                </c:pt>
                <c:pt idx="367">
                  <c:v>3.66E+00</c:v>
                </c:pt>
                <c:pt idx="368">
                  <c:v>3.67E+00</c:v>
                </c:pt>
                <c:pt idx="369">
                  <c:v>3.68E+00</c:v>
                </c:pt>
                <c:pt idx="370">
                  <c:v>3.69E+00</c:v>
                </c:pt>
                <c:pt idx="371">
                  <c:v>3.70E+00</c:v>
                </c:pt>
                <c:pt idx="372">
                  <c:v>3.71E+00</c:v>
                </c:pt>
                <c:pt idx="373">
                  <c:v>3.72E+00</c:v>
                </c:pt>
                <c:pt idx="374">
                  <c:v>3.73E+00</c:v>
                </c:pt>
                <c:pt idx="375">
                  <c:v>3.74E+00</c:v>
                </c:pt>
                <c:pt idx="376">
                  <c:v>3.75E+00</c:v>
                </c:pt>
                <c:pt idx="377">
                  <c:v>3.76E+00</c:v>
                </c:pt>
                <c:pt idx="378">
                  <c:v>3.77E+00</c:v>
                </c:pt>
                <c:pt idx="379">
                  <c:v>3.78E+00</c:v>
                </c:pt>
                <c:pt idx="380">
                  <c:v>3.79E+00</c:v>
                </c:pt>
                <c:pt idx="381">
                  <c:v>3.80E+00</c:v>
                </c:pt>
                <c:pt idx="382">
                  <c:v>3.81E+00</c:v>
                </c:pt>
                <c:pt idx="383">
                  <c:v>3.82E+00</c:v>
                </c:pt>
                <c:pt idx="384">
                  <c:v>3.83E+00</c:v>
                </c:pt>
                <c:pt idx="385">
                  <c:v>3.84E+00</c:v>
                </c:pt>
                <c:pt idx="386">
                  <c:v>3.85E+00</c:v>
                </c:pt>
                <c:pt idx="387">
                  <c:v>3.86E+00</c:v>
                </c:pt>
                <c:pt idx="388">
                  <c:v>3.87E+00</c:v>
                </c:pt>
                <c:pt idx="389">
                  <c:v>3.88E+00</c:v>
                </c:pt>
                <c:pt idx="390">
                  <c:v>3.89E+00</c:v>
                </c:pt>
                <c:pt idx="391">
                  <c:v>3.90E+00</c:v>
                </c:pt>
                <c:pt idx="392">
                  <c:v>3.91E+00</c:v>
                </c:pt>
                <c:pt idx="393">
                  <c:v>3.92E+00</c:v>
                </c:pt>
                <c:pt idx="394">
                  <c:v>3.93E+00</c:v>
                </c:pt>
                <c:pt idx="395">
                  <c:v>3.94E+00</c:v>
                </c:pt>
                <c:pt idx="396">
                  <c:v>3.95E+00</c:v>
                </c:pt>
                <c:pt idx="397">
                  <c:v>3.96E+00</c:v>
                </c:pt>
                <c:pt idx="398">
                  <c:v>3.97E+00</c:v>
                </c:pt>
                <c:pt idx="399">
                  <c:v>3.98E+00</c:v>
                </c:pt>
                <c:pt idx="400">
                  <c:v>3.99E+00</c:v>
                </c:pt>
                <c:pt idx="401">
                  <c:v>4.00E+00</c:v>
                </c:pt>
                <c:pt idx="402">
                  <c:v>4.01E+00</c:v>
                </c:pt>
                <c:pt idx="403">
                  <c:v>4.02E+00</c:v>
                </c:pt>
                <c:pt idx="404">
                  <c:v>4.03E+00</c:v>
                </c:pt>
                <c:pt idx="405">
                  <c:v>4.04E+00</c:v>
                </c:pt>
                <c:pt idx="406">
                  <c:v>4.05E+00</c:v>
                </c:pt>
                <c:pt idx="407">
                  <c:v>4.06E+00</c:v>
                </c:pt>
                <c:pt idx="408">
                  <c:v>4.07E+00</c:v>
                </c:pt>
                <c:pt idx="409">
                  <c:v>4.08E+00</c:v>
                </c:pt>
                <c:pt idx="410">
                  <c:v>4.09E+00</c:v>
                </c:pt>
                <c:pt idx="411">
                  <c:v>4.10E+00</c:v>
                </c:pt>
                <c:pt idx="412">
                  <c:v>4.11E+00</c:v>
                </c:pt>
                <c:pt idx="413">
                  <c:v>4.12E+00</c:v>
                </c:pt>
                <c:pt idx="414">
                  <c:v>4.13E+00</c:v>
                </c:pt>
                <c:pt idx="415">
                  <c:v>4.14E+00</c:v>
                </c:pt>
                <c:pt idx="416">
                  <c:v>4.15E+00</c:v>
                </c:pt>
                <c:pt idx="417">
                  <c:v>4.16E+00</c:v>
                </c:pt>
                <c:pt idx="418">
                  <c:v>4.17E+00</c:v>
                </c:pt>
                <c:pt idx="419">
                  <c:v>4.18E+00</c:v>
                </c:pt>
                <c:pt idx="420">
                  <c:v>4.19E+00</c:v>
                </c:pt>
                <c:pt idx="421">
                  <c:v>4.20E+00</c:v>
                </c:pt>
                <c:pt idx="422">
                  <c:v>4.21E+00</c:v>
                </c:pt>
                <c:pt idx="423">
                  <c:v>4.22E+00</c:v>
                </c:pt>
                <c:pt idx="424">
                  <c:v>4.23E+00</c:v>
                </c:pt>
                <c:pt idx="425">
                  <c:v>4.24E+00</c:v>
                </c:pt>
                <c:pt idx="426">
                  <c:v>4.25E+00</c:v>
                </c:pt>
                <c:pt idx="427">
                  <c:v>4.26E+00</c:v>
                </c:pt>
                <c:pt idx="428">
                  <c:v>4.27E+00</c:v>
                </c:pt>
                <c:pt idx="429">
                  <c:v>4.28E+00</c:v>
                </c:pt>
                <c:pt idx="430">
                  <c:v>4.29E+00</c:v>
                </c:pt>
                <c:pt idx="431">
                  <c:v>4.30E+00</c:v>
                </c:pt>
                <c:pt idx="432">
                  <c:v>4.31E+00</c:v>
                </c:pt>
                <c:pt idx="433">
                  <c:v>4.32E+00</c:v>
                </c:pt>
                <c:pt idx="434">
                  <c:v>4.33E+00</c:v>
                </c:pt>
                <c:pt idx="435">
                  <c:v>4.34E+00</c:v>
                </c:pt>
                <c:pt idx="436">
                  <c:v>4.35E+00</c:v>
                </c:pt>
                <c:pt idx="437">
                  <c:v>4.36E+00</c:v>
                </c:pt>
                <c:pt idx="438">
                  <c:v>4.37E+00</c:v>
                </c:pt>
                <c:pt idx="439">
                  <c:v>4.38E+00</c:v>
                </c:pt>
                <c:pt idx="440">
                  <c:v>4.39E+00</c:v>
                </c:pt>
                <c:pt idx="441">
                  <c:v>4.40E+00</c:v>
                </c:pt>
                <c:pt idx="442">
                  <c:v>4.41E+00</c:v>
                </c:pt>
                <c:pt idx="443">
                  <c:v>4.42E+00</c:v>
                </c:pt>
                <c:pt idx="444">
                  <c:v>4.43E+00</c:v>
                </c:pt>
                <c:pt idx="445">
                  <c:v>4.44E+00</c:v>
                </c:pt>
                <c:pt idx="446">
                  <c:v>4.45E+00</c:v>
                </c:pt>
                <c:pt idx="447">
                  <c:v>4.46E+00</c:v>
                </c:pt>
                <c:pt idx="448">
                  <c:v>4.47E+00</c:v>
                </c:pt>
                <c:pt idx="449">
                  <c:v>4.48E+00</c:v>
                </c:pt>
                <c:pt idx="450">
                  <c:v>4.49E+00</c:v>
                </c:pt>
                <c:pt idx="451">
                  <c:v>4.50E+00</c:v>
                </c:pt>
                <c:pt idx="452">
                  <c:v>4.51E+00</c:v>
                </c:pt>
                <c:pt idx="453">
                  <c:v>4.52E+00</c:v>
                </c:pt>
                <c:pt idx="454">
                  <c:v>4.53E+00</c:v>
                </c:pt>
                <c:pt idx="455">
                  <c:v>4.54E+00</c:v>
                </c:pt>
                <c:pt idx="456">
                  <c:v>4.55E+00</c:v>
                </c:pt>
                <c:pt idx="457">
                  <c:v>4.56E+00</c:v>
                </c:pt>
                <c:pt idx="458">
                  <c:v>4.57E+00</c:v>
                </c:pt>
                <c:pt idx="459">
                  <c:v>4.58E+00</c:v>
                </c:pt>
                <c:pt idx="460">
                  <c:v>4.59E+00</c:v>
                </c:pt>
                <c:pt idx="461">
                  <c:v>4.60E+00</c:v>
                </c:pt>
                <c:pt idx="462">
                  <c:v>4.61E+00</c:v>
                </c:pt>
                <c:pt idx="463">
                  <c:v>4.62E+00</c:v>
                </c:pt>
                <c:pt idx="464">
                  <c:v>4.63E+00</c:v>
                </c:pt>
                <c:pt idx="465">
                  <c:v>4.64E+00</c:v>
                </c:pt>
                <c:pt idx="466">
                  <c:v>4.65E+00</c:v>
                </c:pt>
                <c:pt idx="467">
                  <c:v>4.66E+00</c:v>
                </c:pt>
                <c:pt idx="468">
                  <c:v>4.67E+00</c:v>
                </c:pt>
                <c:pt idx="469">
                  <c:v>4.68E+00</c:v>
                </c:pt>
                <c:pt idx="470">
                  <c:v>4.69E+00</c:v>
                </c:pt>
                <c:pt idx="471">
                  <c:v>4.70E+00</c:v>
                </c:pt>
                <c:pt idx="472">
                  <c:v>4.71E+00</c:v>
                </c:pt>
                <c:pt idx="473">
                  <c:v>4.72E+00</c:v>
                </c:pt>
                <c:pt idx="474">
                  <c:v>4.73E+00</c:v>
                </c:pt>
                <c:pt idx="475">
                  <c:v>4.74E+00</c:v>
                </c:pt>
                <c:pt idx="476">
                  <c:v>4.75E+00</c:v>
                </c:pt>
                <c:pt idx="477">
                  <c:v>4.76E+00</c:v>
                </c:pt>
                <c:pt idx="478">
                  <c:v>4.77E+00</c:v>
                </c:pt>
                <c:pt idx="479">
                  <c:v>4.78E+00</c:v>
                </c:pt>
                <c:pt idx="480">
                  <c:v>4.79E+00</c:v>
                </c:pt>
                <c:pt idx="481">
                  <c:v>4.80E+00</c:v>
                </c:pt>
                <c:pt idx="482">
                  <c:v>4.81E+00</c:v>
                </c:pt>
                <c:pt idx="483">
                  <c:v>4.82E+00</c:v>
                </c:pt>
                <c:pt idx="484">
                  <c:v>4.83E+00</c:v>
                </c:pt>
                <c:pt idx="485">
                  <c:v>4.84E+00</c:v>
                </c:pt>
                <c:pt idx="486">
                  <c:v>4.85E+00</c:v>
                </c:pt>
                <c:pt idx="487">
                  <c:v>4.86E+00</c:v>
                </c:pt>
                <c:pt idx="488">
                  <c:v>4.87E+00</c:v>
                </c:pt>
                <c:pt idx="489">
                  <c:v>4.88E+00</c:v>
                </c:pt>
                <c:pt idx="490">
                  <c:v>4.89E+00</c:v>
                </c:pt>
                <c:pt idx="491">
                  <c:v>4.90E+00</c:v>
                </c:pt>
                <c:pt idx="492">
                  <c:v>4.91E+00</c:v>
                </c:pt>
                <c:pt idx="493">
                  <c:v>4.92E+00</c:v>
                </c:pt>
                <c:pt idx="494">
                  <c:v>4.93E+00</c:v>
                </c:pt>
                <c:pt idx="495">
                  <c:v>4.94E+00</c:v>
                </c:pt>
                <c:pt idx="496">
                  <c:v>4.95E+00</c:v>
                </c:pt>
                <c:pt idx="497">
                  <c:v>4.96E+00</c:v>
                </c:pt>
                <c:pt idx="498">
                  <c:v>4.97E+00</c:v>
                </c:pt>
                <c:pt idx="499">
                  <c:v>4.98E+00</c:v>
                </c:pt>
                <c:pt idx="500">
                  <c:v>4.99E+00</c:v>
                </c:pt>
                <c:pt idx="501">
                  <c:v>5.00E+00</c:v>
                </c:pt>
                <c:pt idx="502">
                  <c:v>5.01E+00</c:v>
                </c:pt>
                <c:pt idx="503">
                  <c:v>5.02E+00</c:v>
                </c:pt>
                <c:pt idx="504">
                  <c:v>5.03E+00</c:v>
                </c:pt>
                <c:pt idx="505">
                  <c:v>5.04E+00</c:v>
                </c:pt>
                <c:pt idx="506">
                  <c:v>5.05E+00</c:v>
                </c:pt>
                <c:pt idx="507">
                  <c:v>5.06E+00</c:v>
                </c:pt>
                <c:pt idx="508">
                  <c:v>5.07E+00</c:v>
                </c:pt>
                <c:pt idx="509">
                  <c:v>5.08E+00</c:v>
                </c:pt>
                <c:pt idx="510">
                  <c:v>5.09E+00</c:v>
                </c:pt>
                <c:pt idx="511">
                  <c:v>5.10E+00</c:v>
                </c:pt>
                <c:pt idx="512">
                  <c:v>5.11E+00</c:v>
                </c:pt>
                <c:pt idx="513">
                  <c:v>5.12E+00</c:v>
                </c:pt>
                <c:pt idx="514">
                  <c:v>5.13E+00</c:v>
                </c:pt>
                <c:pt idx="515">
                  <c:v>5.14E+00</c:v>
                </c:pt>
                <c:pt idx="516">
                  <c:v>5.15E+00</c:v>
                </c:pt>
                <c:pt idx="517">
                  <c:v>5.16E+00</c:v>
                </c:pt>
                <c:pt idx="518">
                  <c:v>5.17E+00</c:v>
                </c:pt>
                <c:pt idx="519">
                  <c:v>5.18E+00</c:v>
                </c:pt>
                <c:pt idx="520">
                  <c:v>5.19E+00</c:v>
                </c:pt>
                <c:pt idx="521">
                  <c:v>5.20E+00</c:v>
                </c:pt>
                <c:pt idx="522">
                  <c:v>5.21E+00</c:v>
                </c:pt>
                <c:pt idx="523">
                  <c:v>5.22E+00</c:v>
                </c:pt>
                <c:pt idx="524">
                  <c:v>5.23E+00</c:v>
                </c:pt>
                <c:pt idx="525">
                  <c:v>5.24E+00</c:v>
                </c:pt>
                <c:pt idx="526">
                  <c:v>5.25E+00</c:v>
                </c:pt>
                <c:pt idx="527">
                  <c:v>5.26E+00</c:v>
                </c:pt>
                <c:pt idx="528">
                  <c:v>5.27E+00</c:v>
                </c:pt>
                <c:pt idx="529">
                  <c:v>5.28E+00</c:v>
                </c:pt>
                <c:pt idx="530">
                  <c:v>5.29E+00</c:v>
                </c:pt>
                <c:pt idx="531">
                  <c:v>5.30E+00</c:v>
                </c:pt>
                <c:pt idx="532">
                  <c:v>5.31E+00</c:v>
                </c:pt>
                <c:pt idx="533">
                  <c:v>5.32E+00</c:v>
                </c:pt>
                <c:pt idx="534">
                  <c:v>5.33E+00</c:v>
                </c:pt>
                <c:pt idx="535">
                  <c:v>5.34E+00</c:v>
                </c:pt>
                <c:pt idx="536">
                  <c:v>5.35E+00</c:v>
                </c:pt>
                <c:pt idx="537">
                  <c:v>5.36E+00</c:v>
                </c:pt>
                <c:pt idx="538">
                  <c:v>5.37E+00</c:v>
                </c:pt>
                <c:pt idx="539">
                  <c:v>5.38E+00</c:v>
                </c:pt>
                <c:pt idx="540">
                  <c:v>5.39E+00</c:v>
                </c:pt>
                <c:pt idx="541">
                  <c:v>5.40E+00</c:v>
                </c:pt>
                <c:pt idx="542">
                  <c:v>5.41E+00</c:v>
                </c:pt>
                <c:pt idx="543">
                  <c:v>5.42E+00</c:v>
                </c:pt>
                <c:pt idx="544">
                  <c:v>5.43E+00</c:v>
                </c:pt>
                <c:pt idx="545">
                  <c:v>5.44E+00</c:v>
                </c:pt>
                <c:pt idx="546">
                  <c:v>5.45E+00</c:v>
                </c:pt>
                <c:pt idx="547">
                  <c:v>5.46E+00</c:v>
                </c:pt>
                <c:pt idx="548">
                  <c:v>5.47E+00</c:v>
                </c:pt>
                <c:pt idx="549">
                  <c:v>5.48E+00</c:v>
                </c:pt>
                <c:pt idx="550">
                  <c:v>5.49E+00</c:v>
                </c:pt>
                <c:pt idx="551">
                  <c:v>5.50E+00</c:v>
                </c:pt>
                <c:pt idx="552">
                  <c:v>5.51E+00</c:v>
                </c:pt>
                <c:pt idx="553">
                  <c:v>5.52E+00</c:v>
                </c:pt>
                <c:pt idx="554">
                  <c:v>5.53E+00</c:v>
                </c:pt>
                <c:pt idx="555">
                  <c:v>5.54E+00</c:v>
                </c:pt>
                <c:pt idx="556">
                  <c:v>5.55E+00</c:v>
                </c:pt>
                <c:pt idx="557">
                  <c:v>5.56E+00</c:v>
                </c:pt>
                <c:pt idx="558">
                  <c:v>5.57E+00</c:v>
                </c:pt>
                <c:pt idx="559">
                  <c:v>5.58E+00</c:v>
                </c:pt>
                <c:pt idx="560">
                  <c:v>5.59E+00</c:v>
                </c:pt>
                <c:pt idx="561">
                  <c:v>5.60E+00</c:v>
                </c:pt>
                <c:pt idx="562">
                  <c:v>5.61E+00</c:v>
                </c:pt>
                <c:pt idx="563">
                  <c:v>5.62E+00</c:v>
                </c:pt>
                <c:pt idx="564">
                  <c:v>5.63E+00</c:v>
                </c:pt>
                <c:pt idx="565">
                  <c:v>5.64E+00</c:v>
                </c:pt>
                <c:pt idx="566">
                  <c:v>5.65E+00</c:v>
                </c:pt>
                <c:pt idx="567">
                  <c:v>5.66E+00</c:v>
                </c:pt>
                <c:pt idx="568">
                  <c:v>5.67E+00</c:v>
                </c:pt>
                <c:pt idx="569">
                  <c:v>5.68E+00</c:v>
                </c:pt>
                <c:pt idx="570">
                  <c:v>5.69E+00</c:v>
                </c:pt>
                <c:pt idx="571">
                  <c:v>5.70E+00</c:v>
                </c:pt>
                <c:pt idx="572">
                  <c:v>5.71E+00</c:v>
                </c:pt>
                <c:pt idx="573">
                  <c:v>5.72E+00</c:v>
                </c:pt>
                <c:pt idx="574">
                  <c:v>5.73E+00</c:v>
                </c:pt>
                <c:pt idx="575">
                  <c:v>5.74E+00</c:v>
                </c:pt>
                <c:pt idx="576">
                  <c:v>5.75E+00</c:v>
                </c:pt>
                <c:pt idx="577">
                  <c:v>5.76E+00</c:v>
                </c:pt>
                <c:pt idx="578">
                  <c:v>5.77E+00</c:v>
                </c:pt>
                <c:pt idx="579">
                  <c:v>5.78E+00</c:v>
                </c:pt>
                <c:pt idx="580">
                  <c:v>5.79E+00</c:v>
                </c:pt>
                <c:pt idx="581">
                  <c:v>5.80E+00</c:v>
                </c:pt>
                <c:pt idx="582">
                  <c:v>5.81E+00</c:v>
                </c:pt>
                <c:pt idx="583">
                  <c:v>5.82E+00</c:v>
                </c:pt>
                <c:pt idx="584">
                  <c:v>5.83E+00</c:v>
                </c:pt>
                <c:pt idx="585">
                  <c:v>5.84E+00</c:v>
                </c:pt>
                <c:pt idx="586">
                  <c:v>5.85E+00</c:v>
                </c:pt>
                <c:pt idx="587">
                  <c:v>5.86E+00</c:v>
                </c:pt>
                <c:pt idx="588">
                  <c:v>5.87E+00</c:v>
                </c:pt>
                <c:pt idx="589">
                  <c:v>5.88E+00</c:v>
                </c:pt>
                <c:pt idx="590">
                  <c:v>5.89E+00</c:v>
                </c:pt>
                <c:pt idx="591">
                  <c:v>5.90E+00</c:v>
                </c:pt>
                <c:pt idx="592">
                  <c:v>5.91E+00</c:v>
                </c:pt>
                <c:pt idx="593">
                  <c:v>5.92E+00</c:v>
                </c:pt>
                <c:pt idx="594">
                  <c:v>5.93E+00</c:v>
                </c:pt>
                <c:pt idx="595">
                  <c:v>5.94E+00</c:v>
                </c:pt>
                <c:pt idx="596">
                  <c:v>5.95E+00</c:v>
                </c:pt>
                <c:pt idx="597">
                  <c:v>5.96E+00</c:v>
                </c:pt>
                <c:pt idx="598">
                  <c:v>5.97E+00</c:v>
                </c:pt>
                <c:pt idx="599">
                  <c:v>5.98E+00</c:v>
                </c:pt>
                <c:pt idx="600">
                  <c:v>5.99E+00</c:v>
                </c:pt>
                <c:pt idx="601">
                  <c:v>6.00E+00</c:v>
                </c:pt>
                <c:pt idx="602">
                  <c:v>6.01E+00</c:v>
                </c:pt>
                <c:pt idx="603">
                  <c:v>6.02E+00</c:v>
                </c:pt>
                <c:pt idx="604">
                  <c:v>6.03E+00</c:v>
                </c:pt>
                <c:pt idx="605">
                  <c:v>6.04E+00</c:v>
                </c:pt>
                <c:pt idx="606">
                  <c:v>6.05E+00</c:v>
                </c:pt>
                <c:pt idx="607">
                  <c:v>6.06E+00</c:v>
                </c:pt>
                <c:pt idx="608">
                  <c:v>6.07E+00</c:v>
                </c:pt>
                <c:pt idx="609">
                  <c:v>6.08E+00</c:v>
                </c:pt>
                <c:pt idx="610">
                  <c:v>6.09E+00</c:v>
                </c:pt>
                <c:pt idx="611">
                  <c:v>6.10E+00</c:v>
                </c:pt>
                <c:pt idx="612">
                  <c:v>6.11E+00</c:v>
                </c:pt>
                <c:pt idx="613">
                  <c:v>6.12E+00</c:v>
                </c:pt>
                <c:pt idx="614">
                  <c:v>6.13E+00</c:v>
                </c:pt>
                <c:pt idx="615">
                  <c:v>6.14E+00</c:v>
                </c:pt>
                <c:pt idx="616">
                  <c:v>6.15E+00</c:v>
                </c:pt>
                <c:pt idx="617">
                  <c:v>6.16E+00</c:v>
                </c:pt>
                <c:pt idx="618">
                  <c:v>6.17E+00</c:v>
                </c:pt>
                <c:pt idx="619">
                  <c:v>6.18E+00</c:v>
                </c:pt>
                <c:pt idx="620">
                  <c:v>6.19E+00</c:v>
                </c:pt>
                <c:pt idx="621">
                  <c:v>6.20E+00</c:v>
                </c:pt>
                <c:pt idx="622">
                  <c:v>6.21E+00</c:v>
                </c:pt>
                <c:pt idx="623">
                  <c:v>6.22E+00</c:v>
                </c:pt>
                <c:pt idx="624">
                  <c:v>6.23E+00</c:v>
                </c:pt>
                <c:pt idx="625">
                  <c:v>6.24E+00</c:v>
                </c:pt>
                <c:pt idx="626">
                  <c:v>6.25E+00</c:v>
                </c:pt>
                <c:pt idx="627">
                  <c:v>6.26E+00</c:v>
                </c:pt>
                <c:pt idx="628">
                  <c:v>6.27E+00</c:v>
                </c:pt>
                <c:pt idx="629">
                  <c:v>6.28E+00</c:v>
                </c:pt>
              </c:strCache>
            </c:strRef>
          </c:cat>
          <c:val>
            <c:numRef>
              <c:f>Sheet1!$E$2:$E$630</c:f>
              <c:numCache>
                <c:formatCode>0.00E+00</c:formatCode>
                <c:ptCount val="629"/>
                <c:pt idx="0">
                  <c:v>1.72052E-15</c:v>
                </c:pt>
                <c:pt idx="1">
                  <c:v>4.9613000000000002E-10</c:v>
                </c:pt>
                <c:pt idx="2">
                  <c:v>9.9917160000000007E-10</c:v>
                </c:pt>
                <c:pt idx="3">
                  <c:v>1.5263029999999999E-9</c:v>
                </c:pt>
                <c:pt idx="4">
                  <c:v>1.990505E-9</c:v>
                </c:pt>
                <c:pt idx="5">
                  <c:v>2.4815610000000002E-9</c:v>
                </c:pt>
                <c:pt idx="6">
                  <c:v>2.9849930000000002E-9</c:v>
                </c:pt>
                <c:pt idx="7">
                  <c:v>3.4469620000000001E-9</c:v>
                </c:pt>
                <c:pt idx="8">
                  <c:v>4.0116250000000002E-9</c:v>
                </c:pt>
                <c:pt idx="9">
                  <c:v>4.390143E-9</c:v>
                </c:pt>
                <c:pt idx="10">
                  <c:v>4.963409E-9</c:v>
                </c:pt>
                <c:pt idx="11">
                  <c:v>5.5245609999999997E-9</c:v>
                </c:pt>
                <c:pt idx="12">
                  <c:v>5.963381E-9</c:v>
                </c:pt>
                <c:pt idx="13">
                  <c:v>6.3945970000000001E-9</c:v>
                </c:pt>
                <c:pt idx="14">
                  <c:v>7.0076250000000002E-9</c:v>
                </c:pt>
                <c:pt idx="15">
                  <c:v>7.36022E-9</c:v>
                </c:pt>
                <c:pt idx="16">
                  <c:v>8.1691229999999997E-9</c:v>
                </c:pt>
                <c:pt idx="17">
                  <c:v>8.3812809999999993E-9</c:v>
                </c:pt>
                <c:pt idx="18">
                  <c:v>9.0441869999999998E-9</c:v>
                </c:pt>
                <c:pt idx="19">
                  <c:v>9.403675E-9</c:v>
                </c:pt>
                <c:pt idx="20">
                  <c:v>9.9396249999999996E-9</c:v>
                </c:pt>
                <c:pt idx="21">
                  <c:v>1.040468E-8</c:v>
                </c:pt>
                <c:pt idx="22">
                  <c:v>1.0915079999999999E-8</c:v>
                </c:pt>
                <c:pt idx="23">
                  <c:v>1.137521E-8</c:v>
                </c:pt>
                <c:pt idx="24">
                  <c:v>1.173382E-8</c:v>
                </c:pt>
                <c:pt idx="25">
                  <c:v>1.251681E-8</c:v>
                </c:pt>
                <c:pt idx="26">
                  <c:v>1.2861079999999999E-8</c:v>
                </c:pt>
                <c:pt idx="27">
                  <c:v>1.326582E-8</c:v>
                </c:pt>
                <c:pt idx="28">
                  <c:v>1.362439E-8</c:v>
                </c:pt>
                <c:pt idx="29">
                  <c:v>1.45859E-8</c:v>
                </c:pt>
                <c:pt idx="30">
                  <c:v>1.475254E-8</c:v>
                </c:pt>
                <c:pt idx="31">
                  <c:v>1.509231E-8</c:v>
                </c:pt>
                <c:pt idx="32">
                  <c:v>1.557931E-8</c:v>
                </c:pt>
                <c:pt idx="33">
                  <c:v>1.6273909999999998E-8</c:v>
                </c:pt>
                <c:pt idx="34">
                  <c:v>1.673667E-8</c:v>
                </c:pt>
                <c:pt idx="35">
                  <c:v>1.710664E-8</c:v>
                </c:pt>
                <c:pt idx="36">
                  <c:v>1.7513360000000002E-8</c:v>
                </c:pt>
                <c:pt idx="37">
                  <c:v>1.8043050000000001E-8</c:v>
                </c:pt>
                <c:pt idx="38">
                  <c:v>1.8703819999999999E-8</c:v>
                </c:pt>
                <c:pt idx="39">
                  <c:v>1.883493E-8</c:v>
                </c:pt>
                <c:pt idx="40">
                  <c:v>1.9845659999999999E-8</c:v>
                </c:pt>
                <c:pt idx="41">
                  <c:v>1.9626649999999999E-8</c:v>
                </c:pt>
                <c:pt idx="42">
                  <c:v>2.028303E-8</c:v>
                </c:pt>
                <c:pt idx="43">
                  <c:v>2.0878490000000001E-8</c:v>
                </c:pt>
                <c:pt idx="44">
                  <c:v>2.07257E-8</c:v>
                </c:pt>
                <c:pt idx="45">
                  <c:v>2.1565499999999999E-8</c:v>
                </c:pt>
                <c:pt idx="46">
                  <c:v>2.252872E-8</c:v>
                </c:pt>
                <c:pt idx="47">
                  <c:v>2.2313670000000001E-8</c:v>
                </c:pt>
                <c:pt idx="48">
                  <c:v>2.3027870000000001E-8</c:v>
                </c:pt>
                <c:pt idx="49">
                  <c:v>2.3481949999999999E-8</c:v>
                </c:pt>
                <c:pt idx="50">
                  <c:v>2.4139870000000001E-8</c:v>
                </c:pt>
                <c:pt idx="51">
                  <c:v>2.4851910000000001E-8</c:v>
                </c:pt>
                <c:pt idx="52">
                  <c:v>2.536221E-8</c:v>
                </c:pt>
                <c:pt idx="53">
                  <c:v>2.581555E-8</c:v>
                </c:pt>
                <c:pt idx="54">
                  <c:v>2.615298E-8</c:v>
                </c:pt>
                <c:pt idx="55">
                  <c:v>2.6616799999999998E-8</c:v>
                </c:pt>
                <c:pt idx="56">
                  <c:v>2.7144459999999999E-8</c:v>
                </c:pt>
                <c:pt idx="57">
                  <c:v>2.8426960000000001E-8</c:v>
                </c:pt>
                <c:pt idx="58">
                  <c:v>2.7415260000000001E-8</c:v>
                </c:pt>
                <c:pt idx="59">
                  <c:v>2.8368970000000001E-8</c:v>
                </c:pt>
                <c:pt idx="60">
                  <c:v>2.836905E-8</c:v>
                </c:pt>
                <c:pt idx="61">
                  <c:v>2.8364840000000001E-8</c:v>
                </c:pt>
                <c:pt idx="62">
                  <c:v>2.8677120000000001E-8</c:v>
                </c:pt>
                <c:pt idx="63">
                  <c:v>3.005145E-8</c:v>
                </c:pt>
                <c:pt idx="64">
                  <c:v>3.0269820000000001E-8</c:v>
                </c:pt>
                <c:pt idx="65">
                  <c:v>3.0753450000000002E-8</c:v>
                </c:pt>
                <c:pt idx="66">
                  <c:v>3.2062599999999999E-8</c:v>
                </c:pt>
                <c:pt idx="67">
                  <c:v>3.1616020000000003E-8</c:v>
                </c:pt>
                <c:pt idx="68">
                  <c:v>3.1401579999999997E-8</c:v>
                </c:pt>
                <c:pt idx="69">
                  <c:v>3.2363430000000001E-8</c:v>
                </c:pt>
                <c:pt idx="70">
                  <c:v>3.2119120000000003E-8</c:v>
                </c:pt>
                <c:pt idx="71">
                  <c:v>3.2667829999999997E-8</c:v>
                </c:pt>
                <c:pt idx="72">
                  <c:v>3.2554830000000001E-8</c:v>
                </c:pt>
                <c:pt idx="73">
                  <c:v>3.4578199999999998E-8</c:v>
                </c:pt>
                <c:pt idx="74">
                  <c:v>3.4621060000000002E-8</c:v>
                </c:pt>
                <c:pt idx="75">
                  <c:v>3.3797690000000003E-8</c:v>
                </c:pt>
                <c:pt idx="76">
                  <c:v>3.5055840000000002E-8</c:v>
                </c:pt>
                <c:pt idx="77">
                  <c:v>3.5337319999999997E-8</c:v>
                </c:pt>
                <c:pt idx="78">
                  <c:v>3.5501540000000001E-8</c:v>
                </c:pt>
                <c:pt idx="79">
                  <c:v>3.5815320000000003E-8</c:v>
                </c:pt>
                <c:pt idx="80">
                  <c:v>3.699317E-8</c:v>
                </c:pt>
                <c:pt idx="81">
                  <c:v>3.6795909999999999E-8</c:v>
                </c:pt>
                <c:pt idx="82">
                  <c:v>3.6620650000000002E-8</c:v>
                </c:pt>
                <c:pt idx="83">
                  <c:v>3.8098040000000001E-8</c:v>
                </c:pt>
                <c:pt idx="84">
                  <c:v>3.7468379999999997E-8</c:v>
                </c:pt>
                <c:pt idx="85">
                  <c:v>3.7720580000000003E-8</c:v>
                </c:pt>
                <c:pt idx="86">
                  <c:v>3.741589E-8</c:v>
                </c:pt>
                <c:pt idx="87">
                  <c:v>3.8384560000000001E-8</c:v>
                </c:pt>
                <c:pt idx="88">
                  <c:v>3.8989130000000001E-8</c:v>
                </c:pt>
                <c:pt idx="89">
                  <c:v>3.8489170000000003E-8</c:v>
                </c:pt>
                <c:pt idx="90">
                  <c:v>3.9185000000000003E-8</c:v>
                </c:pt>
                <c:pt idx="91">
                  <c:v>3.9678929999999998E-8</c:v>
                </c:pt>
                <c:pt idx="92">
                  <c:v>4.03484E-8</c:v>
                </c:pt>
                <c:pt idx="93">
                  <c:v>4.1046830000000002E-8</c:v>
                </c:pt>
                <c:pt idx="94">
                  <c:v>4.1024439999999999E-8</c:v>
                </c:pt>
                <c:pt idx="95">
                  <c:v>4.1068759999999998E-8</c:v>
                </c:pt>
                <c:pt idx="96">
                  <c:v>4.1203810000000002E-8</c:v>
                </c:pt>
                <c:pt idx="97">
                  <c:v>4.1719180000000002E-8</c:v>
                </c:pt>
                <c:pt idx="98">
                  <c:v>4.1978259999999997E-8</c:v>
                </c:pt>
                <c:pt idx="99">
                  <c:v>4.144623E-8</c:v>
                </c:pt>
                <c:pt idx="100">
                  <c:v>4.1827690000000003E-8</c:v>
                </c:pt>
                <c:pt idx="101">
                  <c:v>4.1432310000000003E-8</c:v>
                </c:pt>
                <c:pt idx="102">
                  <c:v>4.2862450000000001E-8</c:v>
                </c:pt>
                <c:pt idx="103">
                  <c:v>4.182654E-8</c:v>
                </c:pt>
                <c:pt idx="104">
                  <c:v>4.2597239999999998E-8</c:v>
                </c:pt>
                <c:pt idx="105">
                  <c:v>4.3493100000000003E-8</c:v>
                </c:pt>
                <c:pt idx="106">
                  <c:v>4.3453889999999998E-8</c:v>
                </c:pt>
                <c:pt idx="107">
                  <c:v>4.4174540000000002E-8</c:v>
                </c:pt>
                <c:pt idx="108">
                  <c:v>4.4467100000000003E-8</c:v>
                </c:pt>
                <c:pt idx="109">
                  <c:v>4.4614070000000001E-8</c:v>
                </c:pt>
                <c:pt idx="110">
                  <c:v>4.4060070000000001E-8</c:v>
                </c:pt>
                <c:pt idx="111">
                  <c:v>4.465405E-8</c:v>
                </c:pt>
                <c:pt idx="112">
                  <c:v>4.5009250000000003E-8</c:v>
                </c:pt>
                <c:pt idx="113">
                  <c:v>4.4854840000000002E-8</c:v>
                </c:pt>
                <c:pt idx="114">
                  <c:v>4.4946010000000001E-8</c:v>
                </c:pt>
                <c:pt idx="115">
                  <c:v>4.5863630000000001E-8</c:v>
                </c:pt>
                <c:pt idx="116">
                  <c:v>4.5703089999999998E-8</c:v>
                </c:pt>
                <c:pt idx="117">
                  <c:v>4.6644579999999997E-8</c:v>
                </c:pt>
                <c:pt idx="118">
                  <c:v>4.5979849999999997E-8</c:v>
                </c:pt>
                <c:pt idx="119">
                  <c:v>4.6012330000000001E-8</c:v>
                </c:pt>
                <c:pt idx="120">
                  <c:v>4.6193259999999999E-8</c:v>
                </c:pt>
                <c:pt idx="121">
                  <c:v>4.6359789999999999E-8</c:v>
                </c:pt>
                <c:pt idx="122">
                  <c:v>4.664189E-8</c:v>
                </c:pt>
                <c:pt idx="123">
                  <c:v>4.7369010000000002E-8</c:v>
                </c:pt>
                <c:pt idx="124">
                  <c:v>4.6755890000000003E-8</c:v>
                </c:pt>
                <c:pt idx="125">
                  <c:v>4.746979E-8</c:v>
                </c:pt>
                <c:pt idx="126">
                  <c:v>4.765434E-8</c:v>
                </c:pt>
                <c:pt idx="127">
                  <c:v>4.7496109999999999E-8</c:v>
                </c:pt>
                <c:pt idx="128">
                  <c:v>4.801935E-8</c:v>
                </c:pt>
                <c:pt idx="129">
                  <c:v>4.7659939999999999E-8</c:v>
                </c:pt>
                <c:pt idx="130">
                  <c:v>4.7720880000000002E-8</c:v>
                </c:pt>
                <c:pt idx="131">
                  <c:v>4.8945650000000001E-8</c:v>
                </c:pt>
                <c:pt idx="132">
                  <c:v>4.8091339999999999E-8</c:v>
                </c:pt>
                <c:pt idx="133">
                  <c:v>4.8934389999999999E-8</c:v>
                </c:pt>
                <c:pt idx="134">
                  <c:v>4.885117E-8</c:v>
                </c:pt>
                <c:pt idx="135">
                  <c:v>4.8713000000000001E-8</c:v>
                </c:pt>
                <c:pt idx="136">
                  <c:v>4.834801E-8</c:v>
                </c:pt>
                <c:pt idx="137">
                  <c:v>4.8664140000000003E-8</c:v>
                </c:pt>
                <c:pt idx="138">
                  <c:v>4.8220789999999998E-8</c:v>
                </c:pt>
                <c:pt idx="139">
                  <c:v>4.8682059999999998E-8</c:v>
                </c:pt>
                <c:pt idx="140">
                  <c:v>4.91675E-8</c:v>
                </c:pt>
                <c:pt idx="141">
                  <c:v>4.9484580000000001E-8</c:v>
                </c:pt>
                <c:pt idx="142">
                  <c:v>4.8919939999999998E-8</c:v>
                </c:pt>
                <c:pt idx="143">
                  <c:v>4.9471460000000001E-8</c:v>
                </c:pt>
                <c:pt idx="144">
                  <c:v>5.0198379999999999E-8</c:v>
                </c:pt>
                <c:pt idx="145">
                  <c:v>4.934275E-8</c:v>
                </c:pt>
                <c:pt idx="146">
                  <c:v>4.9781529999999998E-8</c:v>
                </c:pt>
                <c:pt idx="147">
                  <c:v>5.0045580000000002E-8</c:v>
                </c:pt>
                <c:pt idx="148">
                  <c:v>4.9771419999999998E-8</c:v>
                </c:pt>
                <c:pt idx="149">
                  <c:v>5.0712030000000001E-8</c:v>
                </c:pt>
                <c:pt idx="150">
                  <c:v>4.9975999999999997E-8</c:v>
                </c:pt>
                <c:pt idx="151">
                  <c:v>4.9919860000000001E-8</c:v>
                </c:pt>
                <c:pt idx="152">
                  <c:v>5.0276849999999999E-8</c:v>
                </c:pt>
                <c:pt idx="153">
                  <c:v>4.9167320000000002E-8</c:v>
                </c:pt>
                <c:pt idx="154">
                  <c:v>4.9660270000000003E-8</c:v>
                </c:pt>
                <c:pt idx="155">
                  <c:v>4.9681420000000002E-8</c:v>
                </c:pt>
                <c:pt idx="156">
                  <c:v>4.9684850000000003E-8</c:v>
                </c:pt>
                <c:pt idx="157">
                  <c:v>5.0332559999999997E-8</c:v>
                </c:pt>
                <c:pt idx="158">
                  <c:v>5.0174109999999998E-8</c:v>
                </c:pt>
                <c:pt idx="159">
                  <c:v>4.9987419999999998E-8</c:v>
                </c:pt>
                <c:pt idx="160">
                  <c:v>4.9348199999999997E-8</c:v>
                </c:pt>
                <c:pt idx="161">
                  <c:v>4.9860530000000001E-8</c:v>
                </c:pt>
                <c:pt idx="162">
                  <c:v>4.9505880000000002E-8</c:v>
                </c:pt>
                <c:pt idx="163">
                  <c:v>4.9204440000000003E-8</c:v>
                </c:pt>
                <c:pt idx="164">
                  <c:v>4.9384569999999997E-8</c:v>
                </c:pt>
                <c:pt idx="165">
                  <c:v>4.9882930000000002E-8</c:v>
                </c:pt>
                <c:pt idx="166">
                  <c:v>4.984475E-8</c:v>
                </c:pt>
                <c:pt idx="167">
                  <c:v>4.984448E-8</c:v>
                </c:pt>
                <c:pt idx="168">
                  <c:v>4.9565730000000002E-8</c:v>
                </c:pt>
                <c:pt idx="169">
                  <c:v>4.9922170000000003E-8</c:v>
                </c:pt>
                <c:pt idx="170">
                  <c:v>4.96274E-8</c:v>
                </c:pt>
                <c:pt idx="171">
                  <c:v>5.0646709999999997E-8</c:v>
                </c:pt>
                <c:pt idx="172">
                  <c:v>4.9216080000000001E-8</c:v>
                </c:pt>
                <c:pt idx="173">
                  <c:v>4.9065749999999997E-8</c:v>
                </c:pt>
                <c:pt idx="174">
                  <c:v>4.9108800000000002E-8</c:v>
                </c:pt>
                <c:pt idx="175">
                  <c:v>5.0003710000000002E-8</c:v>
                </c:pt>
                <c:pt idx="176">
                  <c:v>4.9614760000000001E-8</c:v>
                </c:pt>
                <c:pt idx="177">
                  <c:v>4.9574930000000003E-8</c:v>
                </c:pt>
                <c:pt idx="178">
                  <c:v>4.9636460000000003E-8</c:v>
                </c:pt>
                <c:pt idx="179">
                  <c:v>4.8682969999999997E-8</c:v>
                </c:pt>
                <c:pt idx="180">
                  <c:v>4.9072390000000003E-8</c:v>
                </c:pt>
                <c:pt idx="181">
                  <c:v>4.7657529999999998E-8</c:v>
                </c:pt>
                <c:pt idx="182">
                  <c:v>4.9011199999999999E-8</c:v>
                </c:pt>
                <c:pt idx="183">
                  <c:v>4.7565399999999998E-8</c:v>
                </c:pt>
                <c:pt idx="184">
                  <c:v>4.8608529999999998E-8</c:v>
                </c:pt>
                <c:pt idx="185">
                  <c:v>4.8204590000000002E-8</c:v>
                </c:pt>
                <c:pt idx="186">
                  <c:v>4.8639749999999997E-8</c:v>
                </c:pt>
                <c:pt idx="187">
                  <c:v>4.7223909999999998E-8</c:v>
                </c:pt>
                <c:pt idx="188">
                  <c:v>4.7296870000000002E-8</c:v>
                </c:pt>
                <c:pt idx="189">
                  <c:v>4.8140690000000001E-8</c:v>
                </c:pt>
                <c:pt idx="190">
                  <c:v>4.7104709999999997E-8</c:v>
                </c:pt>
                <c:pt idx="191">
                  <c:v>4.7281970000000003E-8</c:v>
                </c:pt>
                <c:pt idx="192">
                  <c:v>4.6312260000000002E-8</c:v>
                </c:pt>
                <c:pt idx="193">
                  <c:v>4.7389799999999999E-8</c:v>
                </c:pt>
                <c:pt idx="194">
                  <c:v>4.6956750000000001E-8</c:v>
                </c:pt>
                <c:pt idx="195">
                  <c:v>4.6821800000000003E-8</c:v>
                </c:pt>
                <c:pt idx="196">
                  <c:v>4.7405409999999998E-8</c:v>
                </c:pt>
                <c:pt idx="197">
                  <c:v>4.6536529999999997E-8</c:v>
                </c:pt>
                <c:pt idx="198">
                  <c:v>4.6021220000000003E-8</c:v>
                </c:pt>
                <c:pt idx="199">
                  <c:v>4.5999179999999998E-8</c:v>
                </c:pt>
                <c:pt idx="200">
                  <c:v>4.4851870000000002E-8</c:v>
                </c:pt>
                <c:pt idx="201">
                  <c:v>4.466202E-8</c:v>
                </c:pt>
                <c:pt idx="202">
                  <c:v>4.4461180000000001E-8</c:v>
                </c:pt>
                <c:pt idx="203">
                  <c:v>4.3469700000000002E-8</c:v>
                </c:pt>
                <c:pt idx="204">
                  <c:v>4.3226840000000002E-8</c:v>
                </c:pt>
                <c:pt idx="205">
                  <c:v>4.3060029999999999E-8</c:v>
                </c:pt>
                <c:pt idx="206">
                  <c:v>4.3326139999999999E-8</c:v>
                </c:pt>
                <c:pt idx="207">
                  <c:v>4.3102059999999997E-8</c:v>
                </c:pt>
                <c:pt idx="208">
                  <c:v>4.2316639999999999E-8</c:v>
                </c:pt>
                <c:pt idx="209">
                  <c:v>4.277287E-8</c:v>
                </c:pt>
                <c:pt idx="210">
                  <c:v>4.2509250000000001E-8</c:v>
                </c:pt>
                <c:pt idx="211">
                  <c:v>4.2374010000000003E-8</c:v>
                </c:pt>
                <c:pt idx="212">
                  <c:v>4.2607900000000001E-8</c:v>
                </c:pt>
                <c:pt idx="213">
                  <c:v>4.1647899999999998E-8</c:v>
                </c:pt>
                <c:pt idx="214">
                  <c:v>4.0482570000000001E-8</c:v>
                </c:pt>
                <c:pt idx="215">
                  <c:v>4.0346540000000003E-8</c:v>
                </c:pt>
                <c:pt idx="216">
                  <c:v>4.0415589999999998E-8</c:v>
                </c:pt>
                <c:pt idx="217">
                  <c:v>4.1053359999999999E-8</c:v>
                </c:pt>
                <c:pt idx="218">
                  <c:v>3.9287019999999999E-8</c:v>
                </c:pt>
                <c:pt idx="219">
                  <c:v>3.982668E-8</c:v>
                </c:pt>
                <c:pt idx="220">
                  <c:v>3.9439940000000002E-8</c:v>
                </c:pt>
                <c:pt idx="221">
                  <c:v>3.9082650000000001E-8</c:v>
                </c:pt>
                <c:pt idx="222">
                  <c:v>3.8266619999999999E-8</c:v>
                </c:pt>
                <c:pt idx="223">
                  <c:v>3.9419990000000002E-8</c:v>
                </c:pt>
                <c:pt idx="224">
                  <c:v>3.8925469999999997E-8</c:v>
                </c:pt>
                <c:pt idx="225">
                  <c:v>3.814325E-8</c:v>
                </c:pt>
                <c:pt idx="226">
                  <c:v>3.667086E-8</c:v>
                </c:pt>
                <c:pt idx="227">
                  <c:v>3.6706019999999998E-8</c:v>
                </c:pt>
                <c:pt idx="228">
                  <c:v>3.630774E-8</c:v>
                </c:pt>
                <c:pt idx="229">
                  <c:v>3.5980879999999998E-8</c:v>
                </c:pt>
                <c:pt idx="230">
                  <c:v>3.6379410000000003E-8</c:v>
                </c:pt>
                <c:pt idx="231">
                  <c:v>3.6010459999999997E-8</c:v>
                </c:pt>
                <c:pt idx="232">
                  <c:v>3.5600310000000001E-8</c:v>
                </c:pt>
                <c:pt idx="233">
                  <c:v>3.5799649999999997E-8</c:v>
                </c:pt>
                <c:pt idx="234">
                  <c:v>3.4889669999999997E-8</c:v>
                </c:pt>
                <c:pt idx="235">
                  <c:v>3.5370430000000003E-8</c:v>
                </c:pt>
                <c:pt idx="236">
                  <c:v>3.3896710000000003E-8</c:v>
                </c:pt>
                <c:pt idx="237">
                  <c:v>3.4529169999999999E-8</c:v>
                </c:pt>
                <c:pt idx="238">
                  <c:v>3.4230669999999998E-8</c:v>
                </c:pt>
                <c:pt idx="239">
                  <c:v>3.2788169999999997E-8</c:v>
                </c:pt>
                <c:pt idx="240">
                  <c:v>3.2743390000000003E-8</c:v>
                </c:pt>
                <c:pt idx="241">
                  <c:v>3.1552600000000003E-8</c:v>
                </c:pt>
                <c:pt idx="242">
                  <c:v>3.1510709999999997E-8</c:v>
                </c:pt>
                <c:pt idx="243">
                  <c:v>3.080229E-8</c:v>
                </c:pt>
                <c:pt idx="244">
                  <c:v>3.0096509999999997E-8</c:v>
                </c:pt>
                <c:pt idx="245">
                  <c:v>3.0261009999999999E-8</c:v>
                </c:pt>
                <c:pt idx="246">
                  <c:v>3.0076490000000001E-8</c:v>
                </c:pt>
                <c:pt idx="247">
                  <c:v>2.9503289999999999E-8</c:v>
                </c:pt>
                <c:pt idx="248">
                  <c:v>2.9617929999999998E-8</c:v>
                </c:pt>
                <c:pt idx="249">
                  <c:v>2.9219860000000001E-8</c:v>
                </c:pt>
                <c:pt idx="250">
                  <c:v>2.9210550000000001E-8</c:v>
                </c:pt>
                <c:pt idx="251">
                  <c:v>2.8091490000000001E-8</c:v>
                </c:pt>
                <c:pt idx="252">
                  <c:v>2.8565340000000001E-8</c:v>
                </c:pt>
                <c:pt idx="253">
                  <c:v>2.7484480000000001E-8</c:v>
                </c:pt>
                <c:pt idx="254">
                  <c:v>2.6894529999999999E-8</c:v>
                </c:pt>
                <c:pt idx="255">
                  <c:v>2.731529E-8</c:v>
                </c:pt>
                <c:pt idx="256">
                  <c:v>2.6573420000000001E-8</c:v>
                </c:pt>
                <c:pt idx="257">
                  <c:v>2.5297439999999999E-8</c:v>
                </c:pt>
                <c:pt idx="258">
                  <c:v>2.4641900000000001E-8</c:v>
                </c:pt>
                <c:pt idx="259">
                  <c:v>2.4012419999999998E-8</c:v>
                </c:pt>
                <c:pt idx="260">
                  <c:v>2.4342679999999999E-8</c:v>
                </c:pt>
                <c:pt idx="261">
                  <c:v>2.3600710000000001E-8</c:v>
                </c:pt>
                <c:pt idx="262">
                  <c:v>2.3398269999999999E-8</c:v>
                </c:pt>
                <c:pt idx="263">
                  <c:v>2.2833460000000001E-8</c:v>
                </c:pt>
                <c:pt idx="264">
                  <c:v>2.2326260000000001E-8</c:v>
                </c:pt>
                <c:pt idx="265">
                  <c:v>2.245895E-8</c:v>
                </c:pt>
                <c:pt idx="266">
                  <c:v>2.1707079999999999E-8</c:v>
                </c:pt>
                <c:pt idx="267">
                  <c:v>2.1387890000000001E-8</c:v>
                </c:pt>
                <c:pt idx="268">
                  <c:v>2.1172619999999998E-8</c:v>
                </c:pt>
                <c:pt idx="269">
                  <c:v>2.0150880000000001E-8</c:v>
                </c:pt>
                <c:pt idx="270">
                  <c:v>1.9561229999999999E-8</c:v>
                </c:pt>
                <c:pt idx="271">
                  <c:v>1.9416379999999999E-8</c:v>
                </c:pt>
                <c:pt idx="272">
                  <c:v>1.901516E-8</c:v>
                </c:pt>
                <c:pt idx="273">
                  <c:v>1.8565550000000001E-8</c:v>
                </c:pt>
                <c:pt idx="274">
                  <c:v>1.8033079999999999E-8</c:v>
                </c:pt>
                <c:pt idx="275">
                  <c:v>1.7655479999999999E-8</c:v>
                </c:pt>
                <c:pt idx="276">
                  <c:v>1.6792910000000001E-8</c:v>
                </c:pt>
                <c:pt idx="277">
                  <c:v>1.6664899999999999E-8</c:v>
                </c:pt>
                <c:pt idx="278">
                  <c:v>1.6426840000000001E-8</c:v>
                </c:pt>
                <c:pt idx="279">
                  <c:v>1.535369E-8</c:v>
                </c:pt>
                <c:pt idx="280">
                  <c:v>1.5024539999999999E-8</c:v>
                </c:pt>
                <c:pt idx="281">
                  <c:v>1.429173E-8</c:v>
                </c:pt>
                <c:pt idx="282">
                  <c:v>1.424287E-8</c:v>
                </c:pt>
                <c:pt idx="283">
                  <c:v>1.372695E-8</c:v>
                </c:pt>
                <c:pt idx="284">
                  <c:v>1.3763089999999999E-8</c:v>
                </c:pt>
                <c:pt idx="285">
                  <c:v>1.251348E-8</c:v>
                </c:pt>
                <c:pt idx="286">
                  <c:v>1.246958E-8</c:v>
                </c:pt>
                <c:pt idx="287">
                  <c:v>1.209627E-8</c:v>
                </c:pt>
                <c:pt idx="288">
                  <c:v>1.135467E-8</c:v>
                </c:pt>
                <c:pt idx="289">
                  <c:v>1.084218E-8</c:v>
                </c:pt>
                <c:pt idx="290">
                  <c:v>1.0378359999999999E-8</c:v>
                </c:pt>
                <c:pt idx="291">
                  <c:v>1.0089749999999999E-8</c:v>
                </c:pt>
                <c:pt idx="292">
                  <c:v>9.2752610000000008E-9</c:v>
                </c:pt>
                <c:pt idx="293">
                  <c:v>8.8807379999999994E-9</c:v>
                </c:pt>
                <c:pt idx="294">
                  <c:v>8.4233669999999999E-9</c:v>
                </c:pt>
                <c:pt idx="295">
                  <c:v>7.9130889999999997E-9</c:v>
                </c:pt>
                <c:pt idx="296">
                  <c:v>7.276965E-9</c:v>
                </c:pt>
                <c:pt idx="297">
                  <c:v>6.8947650000000002E-9</c:v>
                </c:pt>
                <c:pt idx="298">
                  <c:v>6.4701879999999997E-9</c:v>
                </c:pt>
                <c:pt idx="299">
                  <c:v>6.1235180000000002E-9</c:v>
                </c:pt>
                <c:pt idx="300">
                  <c:v>5.5423799999999996E-9</c:v>
                </c:pt>
                <c:pt idx="301">
                  <c:v>5.07636E-9</c:v>
                </c:pt>
                <c:pt idx="302">
                  <c:v>4.4734060000000001E-9</c:v>
                </c:pt>
                <c:pt idx="303">
                  <c:v>3.9764259999999996E-9</c:v>
                </c:pt>
                <c:pt idx="304">
                  <c:v>3.4780039999999998E-9</c:v>
                </c:pt>
                <c:pt idx="305">
                  <c:v>2.9250949999999998E-9</c:v>
                </c:pt>
                <c:pt idx="306">
                  <c:v>2.4471640000000001E-9</c:v>
                </c:pt>
                <c:pt idx="307">
                  <c:v>1.9302140000000001E-9</c:v>
                </c:pt>
                <c:pt idx="308">
                  <c:v>1.493854E-9</c:v>
                </c:pt>
                <c:pt idx="309">
                  <c:v>9.2853929999999996E-10</c:v>
                </c:pt>
                <c:pt idx="310">
                  <c:v>4.5219340000000002E-10</c:v>
                </c:pt>
                <c:pt idx="311">
                  <c:v>-5.8723539999999994E-11</c:v>
                </c:pt>
                <c:pt idx="312">
                  <c:v>-5.8815229999999999E-10</c:v>
                </c:pt>
                <c:pt idx="313">
                  <c:v>-1.070827E-9</c:v>
                </c:pt>
                <c:pt idx="314">
                  <c:v>-1.5553989999999999E-9</c:v>
                </c:pt>
                <c:pt idx="315">
                  <c:v>-2.062978E-9</c:v>
                </c:pt>
                <c:pt idx="316">
                  <c:v>-2.5444239999999998E-9</c:v>
                </c:pt>
                <c:pt idx="317">
                  <c:v>-3.0274589999999999E-9</c:v>
                </c:pt>
                <c:pt idx="318">
                  <c:v>-3.584969E-9</c:v>
                </c:pt>
                <c:pt idx="319">
                  <c:v>-4.102812E-9</c:v>
                </c:pt>
                <c:pt idx="320">
                  <c:v>-4.5713809999999999E-9</c:v>
                </c:pt>
                <c:pt idx="321">
                  <c:v>-4.9424849999999996E-9</c:v>
                </c:pt>
                <c:pt idx="322">
                  <c:v>-5.5750429999999999E-9</c:v>
                </c:pt>
                <c:pt idx="323">
                  <c:v>-6.0491330000000003E-9</c:v>
                </c:pt>
                <c:pt idx="324">
                  <c:v>-6.5464360000000004E-9</c:v>
                </c:pt>
                <c:pt idx="325">
                  <c:v>-7.0786290000000001E-9</c:v>
                </c:pt>
                <c:pt idx="326">
                  <c:v>-7.4780579999999995E-9</c:v>
                </c:pt>
                <c:pt idx="327">
                  <c:v>-7.9425239999999992E-9</c:v>
                </c:pt>
                <c:pt idx="328">
                  <c:v>-8.3300820000000005E-9</c:v>
                </c:pt>
                <c:pt idx="329">
                  <c:v>-8.8406180000000002E-9</c:v>
                </c:pt>
                <c:pt idx="330">
                  <c:v>-9.7249949999999995E-9</c:v>
                </c:pt>
                <c:pt idx="331">
                  <c:v>-9.7442019999999993E-9</c:v>
                </c:pt>
                <c:pt idx="332">
                  <c:v>-1.0317410000000001E-8</c:v>
                </c:pt>
                <c:pt idx="333">
                  <c:v>-1.1064820000000001E-8</c:v>
                </c:pt>
                <c:pt idx="334">
                  <c:v>-1.145573E-8</c:v>
                </c:pt>
                <c:pt idx="335">
                  <c:v>-1.1900519999999999E-8</c:v>
                </c:pt>
                <c:pt idx="336">
                  <c:v>-1.262125E-8</c:v>
                </c:pt>
                <c:pt idx="337">
                  <c:v>-1.2798719999999999E-8</c:v>
                </c:pt>
                <c:pt idx="338">
                  <c:v>-1.332691E-8</c:v>
                </c:pt>
                <c:pt idx="339">
                  <c:v>-1.4015240000000001E-8</c:v>
                </c:pt>
                <c:pt idx="340">
                  <c:v>-1.4398119999999999E-8</c:v>
                </c:pt>
                <c:pt idx="341">
                  <c:v>-1.482105E-8</c:v>
                </c:pt>
                <c:pt idx="342">
                  <c:v>-1.5582919999999999E-8</c:v>
                </c:pt>
                <c:pt idx="343">
                  <c:v>-1.5799719999999999E-8</c:v>
                </c:pt>
                <c:pt idx="344">
                  <c:v>-1.6430650000000001E-8</c:v>
                </c:pt>
                <c:pt idx="345">
                  <c:v>-1.6364409999999999E-8</c:v>
                </c:pt>
                <c:pt idx="346">
                  <c:v>-1.6831149999999998E-8</c:v>
                </c:pt>
                <c:pt idx="347">
                  <c:v>-1.7486799999999999E-8</c:v>
                </c:pt>
                <c:pt idx="348">
                  <c:v>-1.8047579999999999E-8</c:v>
                </c:pt>
                <c:pt idx="349">
                  <c:v>-1.8258260000000001E-8</c:v>
                </c:pt>
                <c:pt idx="350">
                  <c:v>-1.8969599999999999E-8</c:v>
                </c:pt>
                <c:pt idx="351">
                  <c:v>-1.9884270000000001E-8</c:v>
                </c:pt>
                <c:pt idx="352">
                  <c:v>-2.0077340000000001E-8</c:v>
                </c:pt>
                <c:pt idx="353">
                  <c:v>-2.0736310000000001E-8</c:v>
                </c:pt>
                <c:pt idx="354">
                  <c:v>-2.1238810000000001E-8</c:v>
                </c:pt>
                <c:pt idx="355">
                  <c:v>-2.1335680000000001E-8</c:v>
                </c:pt>
                <c:pt idx="356">
                  <c:v>-2.1667749999999999E-8</c:v>
                </c:pt>
                <c:pt idx="357">
                  <c:v>-2.2061209999999999E-8</c:v>
                </c:pt>
                <c:pt idx="358">
                  <c:v>-2.2597699999999999E-8</c:v>
                </c:pt>
                <c:pt idx="359">
                  <c:v>-2.301809E-8</c:v>
                </c:pt>
                <c:pt idx="360">
                  <c:v>-2.3235609999999999E-8</c:v>
                </c:pt>
                <c:pt idx="361">
                  <c:v>-2.4403160000000002E-8</c:v>
                </c:pt>
                <c:pt idx="362">
                  <c:v>-2.4428620000000001E-8</c:v>
                </c:pt>
                <c:pt idx="363">
                  <c:v>-2.5146620000000001E-8</c:v>
                </c:pt>
                <c:pt idx="364">
                  <c:v>-2.561156E-8</c:v>
                </c:pt>
                <c:pt idx="365">
                  <c:v>-2.538187E-8</c:v>
                </c:pt>
                <c:pt idx="366">
                  <c:v>-2.613792E-8</c:v>
                </c:pt>
                <c:pt idx="367">
                  <c:v>-2.60827E-8</c:v>
                </c:pt>
                <c:pt idx="368">
                  <c:v>-2.5998920000000001E-8</c:v>
                </c:pt>
                <c:pt idx="369">
                  <c:v>-2.7533700000000001E-8</c:v>
                </c:pt>
                <c:pt idx="370">
                  <c:v>-2.81517E-8</c:v>
                </c:pt>
                <c:pt idx="371">
                  <c:v>-2.829991E-8</c:v>
                </c:pt>
                <c:pt idx="372">
                  <c:v>-2.8024369999999999E-8</c:v>
                </c:pt>
                <c:pt idx="373">
                  <c:v>-2.9137249999999998E-8</c:v>
                </c:pt>
                <c:pt idx="374">
                  <c:v>-2.9611470000000001E-8</c:v>
                </c:pt>
                <c:pt idx="375">
                  <c:v>-3.0186939999999998E-8</c:v>
                </c:pt>
                <c:pt idx="376">
                  <c:v>-3.0984009999999998E-8</c:v>
                </c:pt>
                <c:pt idx="377">
                  <c:v>-3.0336440000000002E-8</c:v>
                </c:pt>
                <c:pt idx="378">
                  <c:v>-3.0285040000000002E-8</c:v>
                </c:pt>
                <c:pt idx="379">
                  <c:v>-3.0968100000000002E-8</c:v>
                </c:pt>
                <c:pt idx="380">
                  <c:v>-3.2782660000000001E-8</c:v>
                </c:pt>
                <c:pt idx="381">
                  <c:v>-3.188366E-8</c:v>
                </c:pt>
                <c:pt idx="382">
                  <c:v>-3.344581E-8</c:v>
                </c:pt>
                <c:pt idx="383">
                  <c:v>-3.383843E-8</c:v>
                </c:pt>
                <c:pt idx="384">
                  <c:v>-3.2775560000000001E-8</c:v>
                </c:pt>
                <c:pt idx="385">
                  <c:v>-3.3252800000000002E-8</c:v>
                </c:pt>
                <c:pt idx="386">
                  <c:v>-3.4822059999999998E-8</c:v>
                </c:pt>
                <c:pt idx="387">
                  <c:v>-3.463712E-8</c:v>
                </c:pt>
                <c:pt idx="388">
                  <c:v>-3.4049500000000003E-8</c:v>
                </c:pt>
                <c:pt idx="389">
                  <c:v>-3.5211629999999999E-8</c:v>
                </c:pt>
                <c:pt idx="390">
                  <c:v>-3.5458760000000003E-8</c:v>
                </c:pt>
                <c:pt idx="391">
                  <c:v>-3.6123110000000001E-8</c:v>
                </c:pt>
                <c:pt idx="392">
                  <c:v>-3.6914279999999999E-8</c:v>
                </c:pt>
                <c:pt idx="393">
                  <c:v>-3.6960420000000003E-8</c:v>
                </c:pt>
                <c:pt idx="394">
                  <c:v>-3.695873E-8</c:v>
                </c:pt>
                <c:pt idx="395">
                  <c:v>-3.7994729999999997E-8</c:v>
                </c:pt>
                <c:pt idx="396">
                  <c:v>-3.8140310000000002E-8</c:v>
                </c:pt>
                <c:pt idx="397">
                  <c:v>-3.7932860000000001E-8</c:v>
                </c:pt>
                <c:pt idx="398">
                  <c:v>-3.9192370000000003E-8</c:v>
                </c:pt>
                <c:pt idx="399">
                  <c:v>-3.9397010000000002E-8</c:v>
                </c:pt>
                <c:pt idx="400">
                  <c:v>-3.8270410000000003E-8</c:v>
                </c:pt>
                <c:pt idx="401">
                  <c:v>-3.5486559999999997E-8</c:v>
                </c:pt>
                <c:pt idx="402">
                  <c:v>-3.6145530000000001E-8</c:v>
                </c:pt>
                <c:pt idx="403">
                  <c:v>-3.7374830000000001E-8</c:v>
                </c:pt>
                <c:pt idx="404">
                  <c:v>-3.7134529999999997E-8</c:v>
                </c:pt>
                <c:pt idx="405">
                  <c:v>-3.747063E-8</c:v>
                </c:pt>
                <c:pt idx="406">
                  <c:v>-3.7775789999999999E-8</c:v>
                </c:pt>
                <c:pt idx="407">
                  <c:v>-3.8041520000000003E-8</c:v>
                </c:pt>
                <c:pt idx="408">
                  <c:v>-3.877894E-8</c:v>
                </c:pt>
                <c:pt idx="409">
                  <c:v>-3.8718620000000002E-8</c:v>
                </c:pt>
                <c:pt idx="410">
                  <c:v>-3.9171119999999999E-8</c:v>
                </c:pt>
                <c:pt idx="411">
                  <c:v>-4.06153E-8</c:v>
                </c:pt>
                <c:pt idx="412">
                  <c:v>-4.0396409999999998E-8</c:v>
                </c:pt>
                <c:pt idx="413">
                  <c:v>-4.0415500000000002E-8</c:v>
                </c:pt>
                <c:pt idx="414">
                  <c:v>-4.0385409999999999E-8</c:v>
                </c:pt>
                <c:pt idx="415">
                  <c:v>-4.1078200000000003E-8</c:v>
                </c:pt>
                <c:pt idx="416">
                  <c:v>-4.2020939999999997E-8</c:v>
                </c:pt>
                <c:pt idx="417">
                  <c:v>-4.1411329999999999E-8</c:v>
                </c:pt>
                <c:pt idx="418">
                  <c:v>-4.1583999999999997E-8</c:v>
                </c:pt>
                <c:pt idx="419">
                  <c:v>-4.226377E-8</c:v>
                </c:pt>
                <c:pt idx="420">
                  <c:v>-4.2700180000000003E-8</c:v>
                </c:pt>
                <c:pt idx="421">
                  <c:v>-4.2691330000000001E-8</c:v>
                </c:pt>
                <c:pt idx="422">
                  <c:v>-4.2496940000000001E-8</c:v>
                </c:pt>
                <c:pt idx="423">
                  <c:v>-4.3861200000000002E-8</c:v>
                </c:pt>
                <c:pt idx="424">
                  <c:v>-4.3263520000000002E-8</c:v>
                </c:pt>
                <c:pt idx="425">
                  <c:v>-4.4042680000000003E-8</c:v>
                </c:pt>
                <c:pt idx="426">
                  <c:v>-4.409548E-8</c:v>
                </c:pt>
                <c:pt idx="427">
                  <c:v>-4.466935E-8</c:v>
                </c:pt>
                <c:pt idx="428">
                  <c:v>-4.361119E-8</c:v>
                </c:pt>
                <c:pt idx="429">
                  <c:v>-4.4159090000000001E-8</c:v>
                </c:pt>
                <c:pt idx="430">
                  <c:v>-4.485967E-8</c:v>
                </c:pt>
                <c:pt idx="431">
                  <c:v>-4.5028220000000002E-8</c:v>
                </c:pt>
                <c:pt idx="432">
                  <c:v>-4.465731E-8</c:v>
                </c:pt>
                <c:pt idx="433">
                  <c:v>-4.5435149999999998E-8</c:v>
                </c:pt>
                <c:pt idx="434">
                  <c:v>-4.5102310000000002E-8</c:v>
                </c:pt>
                <c:pt idx="435">
                  <c:v>-4.6240879999999998E-8</c:v>
                </c:pt>
                <c:pt idx="436">
                  <c:v>-4.6189550000000001E-8</c:v>
                </c:pt>
                <c:pt idx="437">
                  <c:v>-4.5832029999999999E-8</c:v>
                </c:pt>
                <c:pt idx="438">
                  <c:v>-4.617269E-8</c:v>
                </c:pt>
                <c:pt idx="439">
                  <c:v>-4.6022150000000002E-8</c:v>
                </c:pt>
                <c:pt idx="440">
                  <c:v>-4.7453980000000003E-8</c:v>
                </c:pt>
                <c:pt idx="441">
                  <c:v>-4.6828239999999998E-8</c:v>
                </c:pt>
                <c:pt idx="442">
                  <c:v>-4.6908949999999997E-8</c:v>
                </c:pt>
                <c:pt idx="443">
                  <c:v>-4.6776750000000002E-8</c:v>
                </c:pt>
                <c:pt idx="444">
                  <c:v>-4.728441E-8</c:v>
                </c:pt>
                <c:pt idx="445">
                  <c:v>-4.7630289999999997E-8</c:v>
                </c:pt>
                <c:pt idx="446">
                  <c:v>-4.7482580000000001E-8</c:v>
                </c:pt>
                <c:pt idx="447">
                  <c:v>-4.7993059999999998E-8</c:v>
                </c:pt>
                <c:pt idx="448">
                  <c:v>-4.8369810000000001E-8</c:v>
                </c:pt>
                <c:pt idx="449">
                  <c:v>-4.8000610000000002E-8</c:v>
                </c:pt>
                <c:pt idx="450">
                  <c:v>-4.8576240000000001E-8</c:v>
                </c:pt>
                <c:pt idx="451">
                  <c:v>-4.8441939999999999E-8</c:v>
                </c:pt>
                <c:pt idx="452">
                  <c:v>-4.9161079999999998E-8</c:v>
                </c:pt>
                <c:pt idx="453">
                  <c:v>-4.8756000000000003E-8</c:v>
                </c:pt>
                <c:pt idx="454">
                  <c:v>-4.9381479999999998E-8</c:v>
                </c:pt>
                <c:pt idx="455">
                  <c:v>-4.9454969999999999E-8</c:v>
                </c:pt>
                <c:pt idx="456">
                  <c:v>-4.910923E-8</c:v>
                </c:pt>
                <c:pt idx="457">
                  <c:v>-5.0093789999999998E-8</c:v>
                </c:pt>
                <c:pt idx="458">
                  <c:v>-4.9014769999999999E-8</c:v>
                </c:pt>
                <c:pt idx="459">
                  <c:v>-4.9448509999999998E-8</c:v>
                </c:pt>
                <c:pt idx="460">
                  <c:v>-4.9629989999999999E-8</c:v>
                </c:pt>
                <c:pt idx="461">
                  <c:v>-5.0125230000000001E-8</c:v>
                </c:pt>
                <c:pt idx="462">
                  <c:v>-4.9291089999999997E-8</c:v>
                </c:pt>
                <c:pt idx="463">
                  <c:v>-4.9837189999999999E-8</c:v>
                </c:pt>
                <c:pt idx="464">
                  <c:v>-4.9844590000000002E-8</c:v>
                </c:pt>
                <c:pt idx="465">
                  <c:v>-5.0437740000000001E-8</c:v>
                </c:pt>
                <c:pt idx="466">
                  <c:v>-5.0133669999999998E-8</c:v>
                </c:pt>
                <c:pt idx="467">
                  <c:v>-5.0293329999999998E-8</c:v>
                </c:pt>
                <c:pt idx="468">
                  <c:v>-5.0580860000000003E-8</c:v>
                </c:pt>
                <c:pt idx="469">
                  <c:v>-4.9973949999999999E-8</c:v>
                </c:pt>
                <c:pt idx="470">
                  <c:v>-4.9994530000000001E-8</c:v>
                </c:pt>
                <c:pt idx="471">
                  <c:v>-5.016799E-8</c:v>
                </c:pt>
                <c:pt idx="472">
                  <c:v>-5.0143569999999997E-8</c:v>
                </c:pt>
                <c:pt idx="473">
                  <c:v>-4.9594429999999999E-8</c:v>
                </c:pt>
                <c:pt idx="474">
                  <c:v>-5.033805E-8</c:v>
                </c:pt>
                <c:pt idx="475">
                  <c:v>-5.0685150000000002E-8</c:v>
                </c:pt>
                <c:pt idx="476">
                  <c:v>-4.9780599999999999E-8</c:v>
                </c:pt>
                <c:pt idx="477">
                  <c:v>-5.0834140000000002E-8</c:v>
                </c:pt>
                <c:pt idx="478">
                  <c:v>-4.9918249999999998E-8</c:v>
                </c:pt>
                <c:pt idx="479">
                  <c:v>-4.9190989999999997E-8</c:v>
                </c:pt>
                <c:pt idx="480">
                  <c:v>-5.0134800000000001E-8</c:v>
                </c:pt>
                <c:pt idx="481">
                  <c:v>-5.012616E-8</c:v>
                </c:pt>
                <c:pt idx="482">
                  <c:v>-5.0107460000000001E-8</c:v>
                </c:pt>
                <c:pt idx="483">
                  <c:v>-5.0046539999999997E-8</c:v>
                </c:pt>
                <c:pt idx="484">
                  <c:v>-4.9947439999999998E-8</c:v>
                </c:pt>
                <c:pt idx="485">
                  <c:v>-4.9751059999999999E-8</c:v>
                </c:pt>
                <c:pt idx="486">
                  <c:v>-5.0346110000000002E-8</c:v>
                </c:pt>
                <c:pt idx="487">
                  <c:v>-5.0139319999999999E-8</c:v>
                </c:pt>
                <c:pt idx="488">
                  <c:v>-4.9397370000000001E-8</c:v>
                </c:pt>
                <c:pt idx="489">
                  <c:v>-4.9037820000000001E-8</c:v>
                </c:pt>
                <c:pt idx="490">
                  <c:v>-4.9420190000000003E-8</c:v>
                </c:pt>
                <c:pt idx="491">
                  <c:v>-4.9137269999999999E-8</c:v>
                </c:pt>
                <c:pt idx="492">
                  <c:v>-4.9357620000000002E-8</c:v>
                </c:pt>
                <c:pt idx="493">
                  <c:v>-4.9286589999999998E-8</c:v>
                </c:pt>
                <c:pt idx="494">
                  <c:v>-4.9398970000000002E-8</c:v>
                </c:pt>
                <c:pt idx="495">
                  <c:v>-4.9120860000000002E-8</c:v>
                </c:pt>
                <c:pt idx="496">
                  <c:v>-5.0062770000000002E-8</c:v>
                </c:pt>
                <c:pt idx="497">
                  <c:v>-4.9261E-8</c:v>
                </c:pt>
                <c:pt idx="498">
                  <c:v>-4.9072550000000001E-8</c:v>
                </c:pt>
                <c:pt idx="499">
                  <c:v>-4.9306760000000002E-8</c:v>
                </c:pt>
                <c:pt idx="500">
                  <c:v>-4.823896E-8</c:v>
                </c:pt>
                <c:pt idx="501">
                  <c:v>-4.8065270000000001E-8</c:v>
                </c:pt>
                <c:pt idx="502">
                  <c:v>-4.8145229999999999E-8</c:v>
                </c:pt>
                <c:pt idx="503">
                  <c:v>-4.8236729999999997E-8</c:v>
                </c:pt>
                <c:pt idx="504">
                  <c:v>-4.7290330000000001E-8</c:v>
                </c:pt>
                <c:pt idx="505">
                  <c:v>-4.7794999999999999E-8</c:v>
                </c:pt>
                <c:pt idx="506">
                  <c:v>-4.7911729999999999E-8</c:v>
                </c:pt>
                <c:pt idx="507">
                  <c:v>-4.8040340000000001E-8</c:v>
                </c:pt>
                <c:pt idx="508">
                  <c:v>-4.73946E-8</c:v>
                </c:pt>
                <c:pt idx="509">
                  <c:v>-4.8349329999999998E-8</c:v>
                </c:pt>
                <c:pt idx="510">
                  <c:v>-4.7465089999999997E-8</c:v>
                </c:pt>
                <c:pt idx="511">
                  <c:v>-4.7607490000000001E-8</c:v>
                </c:pt>
                <c:pt idx="512">
                  <c:v>-4.6752199999999998E-8</c:v>
                </c:pt>
                <c:pt idx="513">
                  <c:v>-4.6774369999999998E-8</c:v>
                </c:pt>
                <c:pt idx="514">
                  <c:v>-4.6695239999999999E-8</c:v>
                </c:pt>
                <c:pt idx="515">
                  <c:v>-4.5921249999999998E-8</c:v>
                </c:pt>
                <c:pt idx="516">
                  <c:v>-4.6373259999999998E-8</c:v>
                </c:pt>
                <c:pt idx="517">
                  <c:v>-4.5734419999999999E-8</c:v>
                </c:pt>
                <c:pt idx="518">
                  <c:v>-4.6241620000000003E-8</c:v>
                </c:pt>
                <c:pt idx="519">
                  <c:v>-4.5713759999999998E-8</c:v>
                </c:pt>
                <c:pt idx="520">
                  <c:v>-4.6344040000000001E-8</c:v>
                </c:pt>
                <c:pt idx="521">
                  <c:v>-4.572917E-8</c:v>
                </c:pt>
                <c:pt idx="522">
                  <c:v>-4.5662520000000002E-8</c:v>
                </c:pt>
                <c:pt idx="523">
                  <c:v>-4.5384740000000002E-8</c:v>
                </c:pt>
                <c:pt idx="524">
                  <c:v>-4.4826750000000001E-8</c:v>
                </c:pt>
                <c:pt idx="525">
                  <c:v>-4.4522619999999999E-8</c:v>
                </c:pt>
                <c:pt idx="526">
                  <c:v>-4.4412699999999999E-8</c:v>
                </c:pt>
                <c:pt idx="527">
                  <c:v>-4.3757429999999997E-8</c:v>
                </c:pt>
                <c:pt idx="528">
                  <c:v>-4.4382440000000001E-8</c:v>
                </c:pt>
                <c:pt idx="529">
                  <c:v>-4.2821830000000003E-8</c:v>
                </c:pt>
                <c:pt idx="530">
                  <c:v>-4.3556270000000003E-8</c:v>
                </c:pt>
                <c:pt idx="531">
                  <c:v>-4.2275619999999999E-8</c:v>
                </c:pt>
                <c:pt idx="532">
                  <c:v>-4.2448760000000001E-8</c:v>
                </c:pt>
                <c:pt idx="533">
                  <c:v>-4.3028179999999998E-8</c:v>
                </c:pt>
                <c:pt idx="534">
                  <c:v>-4.2808540000000002E-8</c:v>
                </c:pt>
                <c:pt idx="535">
                  <c:v>-4.1455000000000003E-8</c:v>
                </c:pt>
                <c:pt idx="536">
                  <c:v>-4.1642519999999997E-8</c:v>
                </c:pt>
                <c:pt idx="537">
                  <c:v>-4.1203560000000002E-8</c:v>
                </c:pt>
                <c:pt idx="538">
                  <c:v>-4.0819680000000001E-8</c:v>
                </c:pt>
                <c:pt idx="539">
                  <c:v>-4.172156E-8</c:v>
                </c:pt>
                <c:pt idx="540">
                  <c:v>-4.0059130000000003E-8</c:v>
                </c:pt>
                <c:pt idx="541">
                  <c:v>-4.0145960000000001E-8</c:v>
                </c:pt>
                <c:pt idx="542">
                  <c:v>-3.9948799999999998E-8</c:v>
                </c:pt>
                <c:pt idx="543">
                  <c:v>-3.8782189999999997E-8</c:v>
                </c:pt>
                <c:pt idx="544">
                  <c:v>-3.8342360000000002E-8</c:v>
                </c:pt>
                <c:pt idx="545">
                  <c:v>-3.9300899999999997E-8</c:v>
                </c:pt>
                <c:pt idx="546">
                  <c:v>-3.9009290000000002E-8</c:v>
                </c:pt>
                <c:pt idx="547">
                  <c:v>-3.8085920000000002E-8</c:v>
                </c:pt>
                <c:pt idx="548">
                  <c:v>-3.7011739999999997E-8</c:v>
                </c:pt>
                <c:pt idx="549">
                  <c:v>-3.7167510000000002E-8</c:v>
                </c:pt>
                <c:pt idx="550">
                  <c:v>-3.7430809999999998E-8</c:v>
                </c:pt>
                <c:pt idx="551">
                  <c:v>-3.743509E-8</c:v>
                </c:pt>
                <c:pt idx="552">
                  <c:v>-3.6388589999999997E-8</c:v>
                </c:pt>
                <c:pt idx="553">
                  <c:v>-3.633475E-8</c:v>
                </c:pt>
                <c:pt idx="554">
                  <c:v>-3.5421439999999998E-8</c:v>
                </c:pt>
                <c:pt idx="555">
                  <c:v>-3.5603729999999999E-8</c:v>
                </c:pt>
                <c:pt idx="556">
                  <c:v>-3.591454E-8</c:v>
                </c:pt>
                <c:pt idx="557">
                  <c:v>-3.4617800000000002E-8</c:v>
                </c:pt>
                <c:pt idx="558">
                  <c:v>-3.4692979999999999E-8</c:v>
                </c:pt>
                <c:pt idx="559">
                  <c:v>-3.3777320000000001E-8</c:v>
                </c:pt>
                <c:pt idx="560">
                  <c:v>-3.4092769999999999E-8</c:v>
                </c:pt>
                <c:pt idx="561">
                  <c:v>-3.3499940000000003E-8</c:v>
                </c:pt>
                <c:pt idx="562">
                  <c:v>-3.3206130000000001E-8</c:v>
                </c:pt>
                <c:pt idx="563">
                  <c:v>-3.2151500000000002E-8</c:v>
                </c:pt>
                <c:pt idx="564">
                  <c:v>-3.2498209999999998E-8</c:v>
                </c:pt>
                <c:pt idx="565">
                  <c:v>-3.1797700000000002E-8</c:v>
                </c:pt>
                <c:pt idx="566">
                  <c:v>-3.0701889999999997E-8</c:v>
                </c:pt>
                <c:pt idx="567">
                  <c:v>-3.0683149999999999E-8</c:v>
                </c:pt>
                <c:pt idx="568">
                  <c:v>-3.0644849999999999E-8</c:v>
                </c:pt>
                <c:pt idx="569">
                  <c:v>-3.0194090000000001E-8</c:v>
                </c:pt>
                <c:pt idx="570">
                  <c:v>-2.9584590000000002E-8</c:v>
                </c:pt>
                <c:pt idx="571">
                  <c:v>-2.85501E-8</c:v>
                </c:pt>
                <c:pt idx="572">
                  <c:v>-2.846939E-8</c:v>
                </c:pt>
                <c:pt idx="573">
                  <c:v>-2.8980950000000001E-8</c:v>
                </c:pt>
                <c:pt idx="574">
                  <c:v>-2.9039349999999999E-8</c:v>
                </c:pt>
                <c:pt idx="575">
                  <c:v>-2.797257E-8</c:v>
                </c:pt>
                <c:pt idx="576">
                  <c:v>-2.7650269999999999E-8</c:v>
                </c:pt>
                <c:pt idx="577">
                  <c:v>-2.6881459999999999E-8</c:v>
                </c:pt>
                <c:pt idx="578">
                  <c:v>-2.6915200000000001E-8</c:v>
                </c:pt>
                <c:pt idx="579">
                  <c:v>-2.5839949999999999E-8</c:v>
                </c:pt>
                <c:pt idx="580">
                  <c:v>-2.5751389999999999E-8</c:v>
                </c:pt>
                <c:pt idx="581">
                  <c:v>-2.5488140000000001E-8</c:v>
                </c:pt>
                <c:pt idx="582">
                  <c:v>-2.5025810000000001E-8</c:v>
                </c:pt>
                <c:pt idx="583">
                  <c:v>-2.432071E-8</c:v>
                </c:pt>
                <c:pt idx="584">
                  <c:v>-2.4374989999999998E-8</c:v>
                </c:pt>
                <c:pt idx="585">
                  <c:v>-2.330657E-8</c:v>
                </c:pt>
                <c:pt idx="586">
                  <c:v>-2.296722E-8</c:v>
                </c:pt>
                <c:pt idx="587">
                  <c:v>-2.2793850000000001E-8</c:v>
                </c:pt>
                <c:pt idx="588">
                  <c:v>-2.1987440000000002E-8</c:v>
                </c:pt>
                <c:pt idx="589">
                  <c:v>-2.1692909999999999E-8</c:v>
                </c:pt>
                <c:pt idx="590">
                  <c:v>-2.1628730000000001E-8</c:v>
                </c:pt>
                <c:pt idx="591">
                  <c:v>-2.060324E-8</c:v>
                </c:pt>
                <c:pt idx="592">
                  <c:v>-2.0362639999999999E-8</c:v>
                </c:pt>
                <c:pt idx="593">
                  <c:v>-2.0002889999999999E-8</c:v>
                </c:pt>
                <c:pt idx="594">
                  <c:v>-1.9264420000000001E-8</c:v>
                </c:pt>
                <c:pt idx="595">
                  <c:v>-1.9052179999999999E-8</c:v>
                </c:pt>
                <c:pt idx="596">
                  <c:v>-1.8625960000000001E-8</c:v>
                </c:pt>
                <c:pt idx="597">
                  <c:v>-1.834278E-8</c:v>
                </c:pt>
                <c:pt idx="598">
                  <c:v>-1.7959299999999999E-8</c:v>
                </c:pt>
                <c:pt idx="599">
                  <c:v>-1.7155679999999999E-8</c:v>
                </c:pt>
                <c:pt idx="600">
                  <c:v>-1.6615440000000002E-8</c:v>
                </c:pt>
                <c:pt idx="601">
                  <c:v>-1.5775669999999999E-8</c:v>
                </c:pt>
                <c:pt idx="602">
                  <c:v>-1.5574129999999999E-8</c:v>
                </c:pt>
                <c:pt idx="603">
                  <c:v>-1.5091140000000001E-8</c:v>
                </c:pt>
                <c:pt idx="604">
                  <c:v>-1.45762E-8</c:v>
                </c:pt>
                <c:pt idx="605">
                  <c:v>-1.431223E-8</c:v>
                </c:pt>
                <c:pt idx="606">
                  <c:v>-1.3758330000000001E-8</c:v>
                </c:pt>
                <c:pt idx="607">
                  <c:v>-1.3191530000000001E-8</c:v>
                </c:pt>
                <c:pt idx="608">
                  <c:v>-1.2851499999999999E-8</c:v>
                </c:pt>
                <c:pt idx="609">
                  <c:v>-1.236379E-8</c:v>
                </c:pt>
                <c:pt idx="610">
                  <c:v>-1.18294E-8</c:v>
                </c:pt>
                <c:pt idx="611">
                  <c:v>-1.152751E-8</c:v>
                </c:pt>
                <c:pt idx="612">
                  <c:v>-1.0786579999999999E-8</c:v>
                </c:pt>
                <c:pt idx="613">
                  <c:v>-1.046459E-8</c:v>
                </c:pt>
                <c:pt idx="614">
                  <c:v>-9.8792319999999998E-9</c:v>
                </c:pt>
                <c:pt idx="615">
                  <c:v>-9.567673E-9</c:v>
                </c:pt>
                <c:pt idx="616">
                  <c:v>-9.0513770000000005E-9</c:v>
                </c:pt>
                <c:pt idx="617">
                  <c:v>-8.3488680000000001E-9</c:v>
                </c:pt>
                <c:pt idx="618">
                  <c:v>-7.9629569999999994E-9</c:v>
                </c:pt>
                <c:pt idx="619">
                  <c:v>-7.3423889999999996E-9</c:v>
                </c:pt>
                <c:pt idx="620">
                  <c:v>-6.9527179999999997E-9</c:v>
                </c:pt>
                <c:pt idx="621">
                  <c:v>-6.3236099999999998E-9</c:v>
                </c:pt>
                <c:pt idx="622">
                  <c:v>-5.8441510000000002E-9</c:v>
                </c:pt>
                <c:pt idx="623">
                  <c:v>-5.4366470000000001E-9</c:v>
                </c:pt>
                <c:pt idx="624">
                  <c:v>-4.8967549999999996E-9</c:v>
                </c:pt>
                <c:pt idx="625">
                  <c:v>-4.4427790000000003E-9</c:v>
                </c:pt>
                <c:pt idx="626">
                  <c:v>-3.9475759999999997E-9</c:v>
                </c:pt>
                <c:pt idx="627">
                  <c:v>-3.4725010000000001E-9</c:v>
                </c:pt>
                <c:pt idx="628">
                  <c:v>-2.9653520000000001E-9</c:v>
                </c:pt>
              </c:numCache>
            </c:numRef>
          </c:val>
          <c:smooth val="0"/>
        </c:ser>
        <c:ser>
          <c:idx val="2"/>
          <c:order val="1"/>
          <c:tx>
            <c:strRef>
              <c:f>Sheet1!$F$1</c:f>
              <c:strCache>
                <c:ptCount val="1"/>
                <c:pt idx="0">
                  <c:v>cos(x)-Fc</c:v>
                </c:pt>
              </c:strCache>
            </c:strRef>
          </c:tx>
          <c:spPr>
            <a:ln w="19050" cap="rnd">
              <a:solidFill>
                <a:schemeClr val="accent3"/>
              </a:solidFill>
              <a:round/>
            </a:ln>
            <a:effectLst/>
          </c:spPr>
          <c:marker>
            <c:symbol val="none"/>
          </c:marker>
          <c:cat>
            <c:strRef>
              <c:f>Sheet1!$A:$A</c:f>
              <c:strCache>
                <c:ptCount val="630"/>
                <c:pt idx="0">
                  <c:v>x</c:v>
                </c:pt>
                <c:pt idx="1">
                  <c:v>0.00E+00</c:v>
                </c:pt>
                <c:pt idx="2">
                  <c:v>1.00E-02</c:v>
                </c:pt>
                <c:pt idx="3">
                  <c:v>2.00E-02</c:v>
                </c:pt>
                <c:pt idx="4">
                  <c:v>3.00E-02</c:v>
                </c:pt>
                <c:pt idx="5">
                  <c:v>4.00E-02</c:v>
                </c:pt>
                <c:pt idx="6">
                  <c:v>5.00E-02</c:v>
                </c:pt>
                <c:pt idx="7">
                  <c:v>6.00E-02</c:v>
                </c:pt>
                <c:pt idx="8">
                  <c:v>7.00E-02</c:v>
                </c:pt>
                <c:pt idx="9">
                  <c:v>8.00E-02</c:v>
                </c:pt>
                <c:pt idx="10">
                  <c:v>9.00E-02</c:v>
                </c:pt>
                <c:pt idx="11">
                  <c:v>1.00E-01</c:v>
                </c:pt>
                <c:pt idx="12">
                  <c:v>1.10E-01</c:v>
                </c:pt>
                <c:pt idx="13">
                  <c:v>1.20E-01</c:v>
                </c:pt>
                <c:pt idx="14">
                  <c:v>1.30E-01</c:v>
                </c:pt>
                <c:pt idx="15">
                  <c:v>1.40E-01</c:v>
                </c:pt>
                <c:pt idx="16">
                  <c:v>1.50E-01</c:v>
                </c:pt>
                <c:pt idx="17">
                  <c:v>1.60E-01</c:v>
                </c:pt>
                <c:pt idx="18">
                  <c:v>1.70E-01</c:v>
                </c:pt>
                <c:pt idx="19">
                  <c:v>1.80E-01</c:v>
                </c:pt>
                <c:pt idx="20">
                  <c:v>1.90E-01</c:v>
                </c:pt>
                <c:pt idx="21">
                  <c:v>2.00E-01</c:v>
                </c:pt>
                <c:pt idx="22">
                  <c:v>2.10E-01</c:v>
                </c:pt>
                <c:pt idx="23">
                  <c:v>2.20E-01</c:v>
                </c:pt>
                <c:pt idx="24">
                  <c:v>2.30E-01</c:v>
                </c:pt>
                <c:pt idx="25">
                  <c:v>2.40E-01</c:v>
                </c:pt>
                <c:pt idx="26">
                  <c:v>2.50E-01</c:v>
                </c:pt>
                <c:pt idx="27">
                  <c:v>2.60E-01</c:v>
                </c:pt>
                <c:pt idx="28">
                  <c:v>2.70E-01</c:v>
                </c:pt>
                <c:pt idx="29">
                  <c:v>2.80E-01</c:v>
                </c:pt>
                <c:pt idx="30">
                  <c:v>2.90E-01</c:v>
                </c:pt>
                <c:pt idx="31">
                  <c:v>3.00E-01</c:v>
                </c:pt>
                <c:pt idx="32">
                  <c:v>3.10E-01</c:v>
                </c:pt>
                <c:pt idx="33">
                  <c:v>3.20E-01</c:v>
                </c:pt>
                <c:pt idx="34">
                  <c:v>3.30E-01</c:v>
                </c:pt>
                <c:pt idx="35">
                  <c:v>3.40E-01</c:v>
                </c:pt>
                <c:pt idx="36">
                  <c:v>3.50E-01</c:v>
                </c:pt>
                <c:pt idx="37">
                  <c:v>3.60E-01</c:v>
                </c:pt>
                <c:pt idx="38">
                  <c:v>3.70E-01</c:v>
                </c:pt>
                <c:pt idx="39">
                  <c:v>3.80E-01</c:v>
                </c:pt>
                <c:pt idx="40">
                  <c:v>3.90E-01</c:v>
                </c:pt>
                <c:pt idx="41">
                  <c:v>4.00E-01</c:v>
                </c:pt>
                <c:pt idx="42">
                  <c:v>4.10E-01</c:v>
                </c:pt>
                <c:pt idx="43">
                  <c:v>4.20E-01</c:v>
                </c:pt>
                <c:pt idx="44">
                  <c:v>4.30E-01</c:v>
                </c:pt>
                <c:pt idx="45">
                  <c:v>4.40E-01</c:v>
                </c:pt>
                <c:pt idx="46">
                  <c:v>4.50E-01</c:v>
                </c:pt>
                <c:pt idx="47">
                  <c:v>4.60E-01</c:v>
                </c:pt>
                <c:pt idx="48">
                  <c:v>4.70E-01</c:v>
                </c:pt>
                <c:pt idx="49">
                  <c:v>4.80E-01</c:v>
                </c:pt>
                <c:pt idx="50">
                  <c:v>4.90E-01</c:v>
                </c:pt>
                <c:pt idx="51">
                  <c:v>5.00E-01</c:v>
                </c:pt>
                <c:pt idx="52">
                  <c:v>5.10E-01</c:v>
                </c:pt>
                <c:pt idx="53">
                  <c:v>5.20E-01</c:v>
                </c:pt>
                <c:pt idx="54">
                  <c:v>5.30E-01</c:v>
                </c:pt>
                <c:pt idx="55">
                  <c:v>5.40E-01</c:v>
                </c:pt>
                <c:pt idx="56">
                  <c:v>5.50E-01</c:v>
                </c:pt>
                <c:pt idx="57">
                  <c:v>5.60E-01</c:v>
                </c:pt>
                <c:pt idx="58">
                  <c:v>5.70E-01</c:v>
                </c:pt>
                <c:pt idx="59">
                  <c:v>5.80E-01</c:v>
                </c:pt>
                <c:pt idx="60">
                  <c:v>5.90E-01</c:v>
                </c:pt>
                <c:pt idx="61">
                  <c:v>6.00E-01</c:v>
                </c:pt>
                <c:pt idx="62">
                  <c:v>6.10E-01</c:v>
                </c:pt>
                <c:pt idx="63">
                  <c:v>6.20E-01</c:v>
                </c:pt>
                <c:pt idx="64">
                  <c:v>6.30E-01</c:v>
                </c:pt>
                <c:pt idx="65">
                  <c:v>6.40E-01</c:v>
                </c:pt>
                <c:pt idx="66">
                  <c:v>6.50E-01</c:v>
                </c:pt>
                <c:pt idx="67">
                  <c:v>6.60E-01</c:v>
                </c:pt>
                <c:pt idx="68">
                  <c:v>6.70E-01</c:v>
                </c:pt>
                <c:pt idx="69">
                  <c:v>6.80E-01</c:v>
                </c:pt>
                <c:pt idx="70">
                  <c:v>6.90E-01</c:v>
                </c:pt>
                <c:pt idx="71">
                  <c:v>7.00E-01</c:v>
                </c:pt>
                <c:pt idx="72">
                  <c:v>7.10E-01</c:v>
                </c:pt>
                <c:pt idx="73">
                  <c:v>7.20E-01</c:v>
                </c:pt>
                <c:pt idx="74">
                  <c:v>7.30E-01</c:v>
                </c:pt>
                <c:pt idx="75">
                  <c:v>7.40E-01</c:v>
                </c:pt>
                <c:pt idx="76">
                  <c:v>7.50E-01</c:v>
                </c:pt>
                <c:pt idx="77">
                  <c:v>7.60E-01</c:v>
                </c:pt>
                <c:pt idx="78">
                  <c:v>7.70E-01</c:v>
                </c:pt>
                <c:pt idx="79">
                  <c:v>7.80E-01</c:v>
                </c:pt>
                <c:pt idx="80">
                  <c:v>7.90E-01</c:v>
                </c:pt>
                <c:pt idx="81">
                  <c:v>8.00E-01</c:v>
                </c:pt>
                <c:pt idx="82">
                  <c:v>8.10E-01</c:v>
                </c:pt>
                <c:pt idx="83">
                  <c:v>8.20E-01</c:v>
                </c:pt>
                <c:pt idx="84">
                  <c:v>8.30E-01</c:v>
                </c:pt>
                <c:pt idx="85">
                  <c:v>8.40E-01</c:v>
                </c:pt>
                <c:pt idx="86">
                  <c:v>8.50E-01</c:v>
                </c:pt>
                <c:pt idx="87">
                  <c:v>8.60E-01</c:v>
                </c:pt>
                <c:pt idx="88">
                  <c:v>8.70E-01</c:v>
                </c:pt>
                <c:pt idx="89">
                  <c:v>8.80E-01</c:v>
                </c:pt>
                <c:pt idx="90">
                  <c:v>8.90E-01</c:v>
                </c:pt>
                <c:pt idx="91">
                  <c:v>9.00E-01</c:v>
                </c:pt>
                <c:pt idx="92">
                  <c:v>9.10E-01</c:v>
                </c:pt>
                <c:pt idx="93">
                  <c:v>9.20E-01</c:v>
                </c:pt>
                <c:pt idx="94">
                  <c:v>9.30E-01</c:v>
                </c:pt>
                <c:pt idx="95">
                  <c:v>9.40E-01</c:v>
                </c:pt>
                <c:pt idx="96">
                  <c:v>9.50E-01</c:v>
                </c:pt>
                <c:pt idx="97">
                  <c:v>9.60E-01</c:v>
                </c:pt>
                <c:pt idx="98">
                  <c:v>9.70E-01</c:v>
                </c:pt>
                <c:pt idx="99">
                  <c:v>9.80E-01</c:v>
                </c:pt>
                <c:pt idx="100">
                  <c:v>9.90E-01</c:v>
                </c:pt>
                <c:pt idx="101">
                  <c:v>1.00E+00</c:v>
                </c:pt>
                <c:pt idx="102">
                  <c:v>1.01E+00</c:v>
                </c:pt>
                <c:pt idx="103">
                  <c:v>1.02E+00</c:v>
                </c:pt>
                <c:pt idx="104">
                  <c:v>1.03E+00</c:v>
                </c:pt>
                <c:pt idx="105">
                  <c:v>1.04E+00</c:v>
                </c:pt>
                <c:pt idx="106">
                  <c:v>1.05E+00</c:v>
                </c:pt>
                <c:pt idx="107">
                  <c:v>1.06E+00</c:v>
                </c:pt>
                <c:pt idx="108">
                  <c:v>1.07E+00</c:v>
                </c:pt>
                <c:pt idx="109">
                  <c:v>1.08E+00</c:v>
                </c:pt>
                <c:pt idx="110">
                  <c:v>1.09E+00</c:v>
                </c:pt>
                <c:pt idx="111">
                  <c:v>1.10E+00</c:v>
                </c:pt>
                <c:pt idx="112">
                  <c:v>1.11E+00</c:v>
                </c:pt>
                <c:pt idx="113">
                  <c:v>1.12E+00</c:v>
                </c:pt>
                <c:pt idx="114">
                  <c:v>1.13E+00</c:v>
                </c:pt>
                <c:pt idx="115">
                  <c:v>1.14E+00</c:v>
                </c:pt>
                <c:pt idx="116">
                  <c:v>1.15E+00</c:v>
                </c:pt>
                <c:pt idx="117">
                  <c:v>1.16E+00</c:v>
                </c:pt>
                <c:pt idx="118">
                  <c:v>1.17E+00</c:v>
                </c:pt>
                <c:pt idx="119">
                  <c:v>1.18E+00</c:v>
                </c:pt>
                <c:pt idx="120">
                  <c:v>1.19E+00</c:v>
                </c:pt>
                <c:pt idx="121">
                  <c:v>1.20E+00</c:v>
                </c:pt>
                <c:pt idx="122">
                  <c:v>1.21E+00</c:v>
                </c:pt>
                <c:pt idx="123">
                  <c:v>1.22E+00</c:v>
                </c:pt>
                <c:pt idx="124">
                  <c:v>1.23E+00</c:v>
                </c:pt>
                <c:pt idx="125">
                  <c:v>1.24E+00</c:v>
                </c:pt>
                <c:pt idx="126">
                  <c:v>1.25E+00</c:v>
                </c:pt>
                <c:pt idx="127">
                  <c:v>1.26E+00</c:v>
                </c:pt>
                <c:pt idx="128">
                  <c:v>1.27E+00</c:v>
                </c:pt>
                <c:pt idx="129">
                  <c:v>1.28E+00</c:v>
                </c:pt>
                <c:pt idx="130">
                  <c:v>1.29E+00</c:v>
                </c:pt>
                <c:pt idx="131">
                  <c:v>1.30E+00</c:v>
                </c:pt>
                <c:pt idx="132">
                  <c:v>1.31E+00</c:v>
                </c:pt>
                <c:pt idx="133">
                  <c:v>1.32E+00</c:v>
                </c:pt>
                <c:pt idx="134">
                  <c:v>1.33E+00</c:v>
                </c:pt>
                <c:pt idx="135">
                  <c:v>1.34E+00</c:v>
                </c:pt>
                <c:pt idx="136">
                  <c:v>1.35E+00</c:v>
                </c:pt>
                <c:pt idx="137">
                  <c:v>1.36E+00</c:v>
                </c:pt>
                <c:pt idx="138">
                  <c:v>1.37E+00</c:v>
                </c:pt>
                <c:pt idx="139">
                  <c:v>1.38E+00</c:v>
                </c:pt>
                <c:pt idx="140">
                  <c:v>1.39E+00</c:v>
                </c:pt>
                <c:pt idx="141">
                  <c:v>1.40E+00</c:v>
                </c:pt>
                <c:pt idx="142">
                  <c:v>1.41E+00</c:v>
                </c:pt>
                <c:pt idx="143">
                  <c:v>1.42E+00</c:v>
                </c:pt>
                <c:pt idx="144">
                  <c:v>1.43E+00</c:v>
                </c:pt>
                <c:pt idx="145">
                  <c:v>1.44E+00</c:v>
                </c:pt>
                <c:pt idx="146">
                  <c:v>1.45E+00</c:v>
                </c:pt>
                <c:pt idx="147">
                  <c:v>1.46E+00</c:v>
                </c:pt>
                <c:pt idx="148">
                  <c:v>1.47E+00</c:v>
                </c:pt>
                <c:pt idx="149">
                  <c:v>1.48E+00</c:v>
                </c:pt>
                <c:pt idx="150">
                  <c:v>1.49E+00</c:v>
                </c:pt>
                <c:pt idx="151">
                  <c:v>1.50E+00</c:v>
                </c:pt>
                <c:pt idx="152">
                  <c:v>1.51E+00</c:v>
                </c:pt>
                <c:pt idx="153">
                  <c:v>1.52E+00</c:v>
                </c:pt>
                <c:pt idx="154">
                  <c:v>1.53E+00</c:v>
                </c:pt>
                <c:pt idx="155">
                  <c:v>1.54E+00</c:v>
                </c:pt>
                <c:pt idx="156">
                  <c:v>1.55E+00</c:v>
                </c:pt>
                <c:pt idx="157">
                  <c:v>1.56E+00</c:v>
                </c:pt>
                <c:pt idx="158">
                  <c:v>1.57E+00</c:v>
                </c:pt>
                <c:pt idx="159">
                  <c:v>1.58E+00</c:v>
                </c:pt>
                <c:pt idx="160">
                  <c:v>1.59E+00</c:v>
                </c:pt>
                <c:pt idx="161">
                  <c:v>1.60E+00</c:v>
                </c:pt>
                <c:pt idx="162">
                  <c:v>1.61E+00</c:v>
                </c:pt>
                <c:pt idx="163">
                  <c:v>1.62E+00</c:v>
                </c:pt>
                <c:pt idx="164">
                  <c:v>1.63E+00</c:v>
                </c:pt>
                <c:pt idx="165">
                  <c:v>1.64E+00</c:v>
                </c:pt>
                <c:pt idx="166">
                  <c:v>1.65E+00</c:v>
                </c:pt>
                <c:pt idx="167">
                  <c:v>1.66E+00</c:v>
                </c:pt>
                <c:pt idx="168">
                  <c:v>1.67E+00</c:v>
                </c:pt>
                <c:pt idx="169">
                  <c:v>1.68E+00</c:v>
                </c:pt>
                <c:pt idx="170">
                  <c:v>1.69E+00</c:v>
                </c:pt>
                <c:pt idx="171">
                  <c:v>1.70E+00</c:v>
                </c:pt>
                <c:pt idx="172">
                  <c:v>1.71E+00</c:v>
                </c:pt>
                <c:pt idx="173">
                  <c:v>1.72E+00</c:v>
                </c:pt>
                <c:pt idx="174">
                  <c:v>1.73E+00</c:v>
                </c:pt>
                <c:pt idx="175">
                  <c:v>1.74E+00</c:v>
                </c:pt>
                <c:pt idx="176">
                  <c:v>1.75E+00</c:v>
                </c:pt>
                <c:pt idx="177">
                  <c:v>1.76E+00</c:v>
                </c:pt>
                <c:pt idx="178">
                  <c:v>1.77E+00</c:v>
                </c:pt>
                <c:pt idx="179">
                  <c:v>1.78E+00</c:v>
                </c:pt>
                <c:pt idx="180">
                  <c:v>1.79E+00</c:v>
                </c:pt>
                <c:pt idx="181">
                  <c:v>1.80E+00</c:v>
                </c:pt>
                <c:pt idx="182">
                  <c:v>1.81E+00</c:v>
                </c:pt>
                <c:pt idx="183">
                  <c:v>1.82E+00</c:v>
                </c:pt>
                <c:pt idx="184">
                  <c:v>1.83E+00</c:v>
                </c:pt>
                <c:pt idx="185">
                  <c:v>1.84E+00</c:v>
                </c:pt>
                <c:pt idx="186">
                  <c:v>1.85E+00</c:v>
                </c:pt>
                <c:pt idx="187">
                  <c:v>1.86E+00</c:v>
                </c:pt>
                <c:pt idx="188">
                  <c:v>1.87E+00</c:v>
                </c:pt>
                <c:pt idx="189">
                  <c:v>1.88E+00</c:v>
                </c:pt>
                <c:pt idx="190">
                  <c:v>1.89E+00</c:v>
                </c:pt>
                <c:pt idx="191">
                  <c:v>1.90E+00</c:v>
                </c:pt>
                <c:pt idx="192">
                  <c:v>1.91E+00</c:v>
                </c:pt>
                <c:pt idx="193">
                  <c:v>1.92E+00</c:v>
                </c:pt>
                <c:pt idx="194">
                  <c:v>1.93E+00</c:v>
                </c:pt>
                <c:pt idx="195">
                  <c:v>1.94E+00</c:v>
                </c:pt>
                <c:pt idx="196">
                  <c:v>1.95E+00</c:v>
                </c:pt>
                <c:pt idx="197">
                  <c:v>1.96E+00</c:v>
                </c:pt>
                <c:pt idx="198">
                  <c:v>1.97E+00</c:v>
                </c:pt>
                <c:pt idx="199">
                  <c:v>1.98E+00</c:v>
                </c:pt>
                <c:pt idx="200">
                  <c:v>1.99E+00</c:v>
                </c:pt>
                <c:pt idx="201">
                  <c:v>2.00E+00</c:v>
                </c:pt>
                <c:pt idx="202">
                  <c:v>2.01E+00</c:v>
                </c:pt>
                <c:pt idx="203">
                  <c:v>2.02E+00</c:v>
                </c:pt>
                <c:pt idx="204">
                  <c:v>2.03E+00</c:v>
                </c:pt>
                <c:pt idx="205">
                  <c:v>2.04E+00</c:v>
                </c:pt>
                <c:pt idx="206">
                  <c:v>2.05E+00</c:v>
                </c:pt>
                <c:pt idx="207">
                  <c:v>2.06E+00</c:v>
                </c:pt>
                <c:pt idx="208">
                  <c:v>2.07E+00</c:v>
                </c:pt>
                <c:pt idx="209">
                  <c:v>2.08E+00</c:v>
                </c:pt>
                <c:pt idx="210">
                  <c:v>2.09E+00</c:v>
                </c:pt>
                <c:pt idx="211">
                  <c:v>2.10E+00</c:v>
                </c:pt>
                <c:pt idx="212">
                  <c:v>2.11E+00</c:v>
                </c:pt>
                <c:pt idx="213">
                  <c:v>2.12E+00</c:v>
                </c:pt>
                <c:pt idx="214">
                  <c:v>2.13E+00</c:v>
                </c:pt>
                <c:pt idx="215">
                  <c:v>2.14E+00</c:v>
                </c:pt>
                <c:pt idx="216">
                  <c:v>2.15E+00</c:v>
                </c:pt>
                <c:pt idx="217">
                  <c:v>2.16E+00</c:v>
                </c:pt>
                <c:pt idx="218">
                  <c:v>2.17E+00</c:v>
                </c:pt>
                <c:pt idx="219">
                  <c:v>2.18E+00</c:v>
                </c:pt>
                <c:pt idx="220">
                  <c:v>2.19E+00</c:v>
                </c:pt>
                <c:pt idx="221">
                  <c:v>2.20E+00</c:v>
                </c:pt>
                <c:pt idx="222">
                  <c:v>2.21E+00</c:v>
                </c:pt>
                <c:pt idx="223">
                  <c:v>2.22E+00</c:v>
                </c:pt>
                <c:pt idx="224">
                  <c:v>2.23E+00</c:v>
                </c:pt>
                <c:pt idx="225">
                  <c:v>2.24E+00</c:v>
                </c:pt>
                <c:pt idx="226">
                  <c:v>2.25E+00</c:v>
                </c:pt>
                <c:pt idx="227">
                  <c:v>2.26E+00</c:v>
                </c:pt>
                <c:pt idx="228">
                  <c:v>2.27E+00</c:v>
                </c:pt>
                <c:pt idx="229">
                  <c:v>2.28E+00</c:v>
                </c:pt>
                <c:pt idx="230">
                  <c:v>2.29E+00</c:v>
                </c:pt>
                <c:pt idx="231">
                  <c:v>2.30E+00</c:v>
                </c:pt>
                <c:pt idx="232">
                  <c:v>2.31E+00</c:v>
                </c:pt>
                <c:pt idx="233">
                  <c:v>2.32E+00</c:v>
                </c:pt>
                <c:pt idx="234">
                  <c:v>2.33E+00</c:v>
                </c:pt>
                <c:pt idx="235">
                  <c:v>2.34E+00</c:v>
                </c:pt>
                <c:pt idx="236">
                  <c:v>2.35E+00</c:v>
                </c:pt>
                <c:pt idx="237">
                  <c:v>2.36E+00</c:v>
                </c:pt>
                <c:pt idx="238">
                  <c:v>2.37E+00</c:v>
                </c:pt>
                <c:pt idx="239">
                  <c:v>2.38E+00</c:v>
                </c:pt>
                <c:pt idx="240">
                  <c:v>2.39E+00</c:v>
                </c:pt>
                <c:pt idx="241">
                  <c:v>2.40E+00</c:v>
                </c:pt>
                <c:pt idx="242">
                  <c:v>2.41E+00</c:v>
                </c:pt>
                <c:pt idx="243">
                  <c:v>2.42E+00</c:v>
                </c:pt>
                <c:pt idx="244">
                  <c:v>2.43E+00</c:v>
                </c:pt>
                <c:pt idx="245">
                  <c:v>2.44E+00</c:v>
                </c:pt>
                <c:pt idx="246">
                  <c:v>2.45E+00</c:v>
                </c:pt>
                <c:pt idx="247">
                  <c:v>2.46E+00</c:v>
                </c:pt>
                <c:pt idx="248">
                  <c:v>2.47E+00</c:v>
                </c:pt>
                <c:pt idx="249">
                  <c:v>2.48E+00</c:v>
                </c:pt>
                <c:pt idx="250">
                  <c:v>2.49E+00</c:v>
                </c:pt>
                <c:pt idx="251">
                  <c:v>2.50E+00</c:v>
                </c:pt>
                <c:pt idx="252">
                  <c:v>2.51E+00</c:v>
                </c:pt>
                <c:pt idx="253">
                  <c:v>2.52E+00</c:v>
                </c:pt>
                <c:pt idx="254">
                  <c:v>2.53E+00</c:v>
                </c:pt>
                <c:pt idx="255">
                  <c:v>2.54E+00</c:v>
                </c:pt>
                <c:pt idx="256">
                  <c:v>2.55E+00</c:v>
                </c:pt>
                <c:pt idx="257">
                  <c:v>2.56E+00</c:v>
                </c:pt>
                <c:pt idx="258">
                  <c:v>2.57E+00</c:v>
                </c:pt>
                <c:pt idx="259">
                  <c:v>2.58E+00</c:v>
                </c:pt>
                <c:pt idx="260">
                  <c:v>2.59E+00</c:v>
                </c:pt>
                <c:pt idx="261">
                  <c:v>2.60E+00</c:v>
                </c:pt>
                <c:pt idx="262">
                  <c:v>2.61E+00</c:v>
                </c:pt>
                <c:pt idx="263">
                  <c:v>2.62E+00</c:v>
                </c:pt>
                <c:pt idx="264">
                  <c:v>2.63E+00</c:v>
                </c:pt>
                <c:pt idx="265">
                  <c:v>2.64E+00</c:v>
                </c:pt>
                <c:pt idx="266">
                  <c:v>2.65E+00</c:v>
                </c:pt>
                <c:pt idx="267">
                  <c:v>2.66E+00</c:v>
                </c:pt>
                <c:pt idx="268">
                  <c:v>2.67E+00</c:v>
                </c:pt>
                <c:pt idx="269">
                  <c:v>2.68E+00</c:v>
                </c:pt>
                <c:pt idx="270">
                  <c:v>2.69E+00</c:v>
                </c:pt>
                <c:pt idx="271">
                  <c:v>2.70E+00</c:v>
                </c:pt>
                <c:pt idx="272">
                  <c:v>2.71E+00</c:v>
                </c:pt>
                <c:pt idx="273">
                  <c:v>2.72E+00</c:v>
                </c:pt>
                <c:pt idx="274">
                  <c:v>2.73E+00</c:v>
                </c:pt>
                <c:pt idx="275">
                  <c:v>2.74E+00</c:v>
                </c:pt>
                <c:pt idx="276">
                  <c:v>2.75E+00</c:v>
                </c:pt>
                <c:pt idx="277">
                  <c:v>2.76E+00</c:v>
                </c:pt>
                <c:pt idx="278">
                  <c:v>2.77E+00</c:v>
                </c:pt>
                <c:pt idx="279">
                  <c:v>2.78E+00</c:v>
                </c:pt>
                <c:pt idx="280">
                  <c:v>2.79E+00</c:v>
                </c:pt>
                <c:pt idx="281">
                  <c:v>2.80E+00</c:v>
                </c:pt>
                <c:pt idx="282">
                  <c:v>2.81E+00</c:v>
                </c:pt>
                <c:pt idx="283">
                  <c:v>2.82E+00</c:v>
                </c:pt>
                <c:pt idx="284">
                  <c:v>2.83E+00</c:v>
                </c:pt>
                <c:pt idx="285">
                  <c:v>2.84E+00</c:v>
                </c:pt>
                <c:pt idx="286">
                  <c:v>2.85E+00</c:v>
                </c:pt>
                <c:pt idx="287">
                  <c:v>2.86E+00</c:v>
                </c:pt>
                <c:pt idx="288">
                  <c:v>2.87E+00</c:v>
                </c:pt>
                <c:pt idx="289">
                  <c:v>2.88E+00</c:v>
                </c:pt>
                <c:pt idx="290">
                  <c:v>2.89E+00</c:v>
                </c:pt>
                <c:pt idx="291">
                  <c:v>2.90E+00</c:v>
                </c:pt>
                <c:pt idx="292">
                  <c:v>2.91E+00</c:v>
                </c:pt>
                <c:pt idx="293">
                  <c:v>2.92E+00</c:v>
                </c:pt>
                <c:pt idx="294">
                  <c:v>2.93E+00</c:v>
                </c:pt>
                <c:pt idx="295">
                  <c:v>2.94E+00</c:v>
                </c:pt>
                <c:pt idx="296">
                  <c:v>2.95E+00</c:v>
                </c:pt>
                <c:pt idx="297">
                  <c:v>2.96E+00</c:v>
                </c:pt>
                <c:pt idx="298">
                  <c:v>2.97E+00</c:v>
                </c:pt>
                <c:pt idx="299">
                  <c:v>2.98E+00</c:v>
                </c:pt>
                <c:pt idx="300">
                  <c:v>2.99E+00</c:v>
                </c:pt>
                <c:pt idx="301">
                  <c:v>3.00E+00</c:v>
                </c:pt>
                <c:pt idx="302">
                  <c:v>3.01E+00</c:v>
                </c:pt>
                <c:pt idx="303">
                  <c:v>3.02E+00</c:v>
                </c:pt>
                <c:pt idx="304">
                  <c:v>3.03E+00</c:v>
                </c:pt>
                <c:pt idx="305">
                  <c:v>3.04E+00</c:v>
                </c:pt>
                <c:pt idx="306">
                  <c:v>3.05E+00</c:v>
                </c:pt>
                <c:pt idx="307">
                  <c:v>3.06E+00</c:v>
                </c:pt>
                <c:pt idx="308">
                  <c:v>3.07E+00</c:v>
                </c:pt>
                <c:pt idx="309">
                  <c:v>3.08E+00</c:v>
                </c:pt>
                <c:pt idx="310">
                  <c:v>3.09E+00</c:v>
                </c:pt>
                <c:pt idx="311">
                  <c:v>3.10E+00</c:v>
                </c:pt>
                <c:pt idx="312">
                  <c:v>3.11E+00</c:v>
                </c:pt>
                <c:pt idx="313">
                  <c:v>3.12E+00</c:v>
                </c:pt>
                <c:pt idx="314">
                  <c:v>3.13E+00</c:v>
                </c:pt>
                <c:pt idx="315">
                  <c:v>3.14E+00</c:v>
                </c:pt>
                <c:pt idx="316">
                  <c:v>3.15E+00</c:v>
                </c:pt>
                <c:pt idx="317">
                  <c:v>3.16E+00</c:v>
                </c:pt>
                <c:pt idx="318">
                  <c:v>3.17E+00</c:v>
                </c:pt>
                <c:pt idx="319">
                  <c:v>3.18E+00</c:v>
                </c:pt>
                <c:pt idx="320">
                  <c:v>3.19E+00</c:v>
                </c:pt>
                <c:pt idx="321">
                  <c:v>3.20E+00</c:v>
                </c:pt>
                <c:pt idx="322">
                  <c:v>3.21E+00</c:v>
                </c:pt>
                <c:pt idx="323">
                  <c:v>3.22E+00</c:v>
                </c:pt>
                <c:pt idx="324">
                  <c:v>3.23E+00</c:v>
                </c:pt>
                <c:pt idx="325">
                  <c:v>3.24E+00</c:v>
                </c:pt>
                <c:pt idx="326">
                  <c:v>3.25E+00</c:v>
                </c:pt>
                <c:pt idx="327">
                  <c:v>3.26E+00</c:v>
                </c:pt>
                <c:pt idx="328">
                  <c:v>3.27E+00</c:v>
                </c:pt>
                <c:pt idx="329">
                  <c:v>3.28E+00</c:v>
                </c:pt>
                <c:pt idx="330">
                  <c:v>3.29E+00</c:v>
                </c:pt>
                <c:pt idx="331">
                  <c:v>3.30E+00</c:v>
                </c:pt>
                <c:pt idx="332">
                  <c:v>3.31E+00</c:v>
                </c:pt>
                <c:pt idx="333">
                  <c:v>3.32E+00</c:v>
                </c:pt>
                <c:pt idx="334">
                  <c:v>3.33E+00</c:v>
                </c:pt>
                <c:pt idx="335">
                  <c:v>3.34E+00</c:v>
                </c:pt>
                <c:pt idx="336">
                  <c:v>3.35E+00</c:v>
                </c:pt>
                <c:pt idx="337">
                  <c:v>3.36E+00</c:v>
                </c:pt>
                <c:pt idx="338">
                  <c:v>3.37E+00</c:v>
                </c:pt>
                <c:pt idx="339">
                  <c:v>3.38E+00</c:v>
                </c:pt>
                <c:pt idx="340">
                  <c:v>3.39E+00</c:v>
                </c:pt>
                <c:pt idx="341">
                  <c:v>3.40E+00</c:v>
                </c:pt>
                <c:pt idx="342">
                  <c:v>3.41E+00</c:v>
                </c:pt>
                <c:pt idx="343">
                  <c:v>3.42E+00</c:v>
                </c:pt>
                <c:pt idx="344">
                  <c:v>3.43E+00</c:v>
                </c:pt>
                <c:pt idx="345">
                  <c:v>3.44E+00</c:v>
                </c:pt>
                <c:pt idx="346">
                  <c:v>3.45E+00</c:v>
                </c:pt>
                <c:pt idx="347">
                  <c:v>3.46E+00</c:v>
                </c:pt>
                <c:pt idx="348">
                  <c:v>3.47E+00</c:v>
                </c:pt>
                <c:pt idx="349">
                  <c:v>3.48E+00</c:v>
                </c:pt>
                <c:pt idx="350">
                  <c:v>3.49E+00</c:v>
                </c:pt>
                <c:pt idx="351">
                  <c:v>3.50E+00</c:v>
                </c:pt>
                <c:pt idx="352">
                  <c:v>3.51E+00</c:v>
                </c:pt>
                <c:pt idx="353">
                  <c:v>3.52E+00</c:v>
                </c:pt>
                <c:pt idx="354">
                  <c:v>3.53E+00</c:v>
                </c:pt>
                <c:pt idx="355">
                  <c:v>3.54E+00</c:v>
                </c:pt>
                <c:pt idx="356">
                  <c:v>3.55E+00</c:v>
                </c:pt>
                <c:pt idx="357">
                  <c:v>3.56E+00</c:v>
                </c:pt>
                <c:pt idx="358">
                  <c:v>3.57E+00</c:v>
                </c:pt>
                <c:pt idx="359">
                  <c:v>3.58E+00</c:v>
                </c:pt>
                <c:pt idx="360">
                  <c:v>3.59E+00</c:v>
                </c:pt>
                <c:pt idx="361">
                  <c:v>3.60E+00</c:v>
                </c:pt>
                <c:pt idx="362">
                  <c:v>3.61E+00</c:v>
                </c:pt>
                <c:pt idx="363">
                  <c:v>3.62E+00</c:v>
                </c:pt>
                <c:pt idx="364">
                  <c:v>3.63E+00</c:v>
                </c:pt>
                <c:pt idx="365">
                  <c:v>3.64E+00</c:v>
                </c:pt>
                <c:pt idx="366">
                  <c:v>3.65E+00</c:v>
                </c:pt>
                <c:pt idx="367">
                  <c:v>3.66E+00</c:v>
                </c:pt>
                <c:pt idx="368">
                  <c:v>3.67E+00</c:v>
                </c:pt>
                <c:pt idx="369">
                  <c:v>3.68E+00</c:v>
                </c:pt>
                <c:pt idx="370">
                  <c:v>3.69E+00</c:v>
                </c:pt>
                <c:pt idx="371">
                  <c:v>3.70E+00</c:v>
                </c:pt>
                <c:pt idx="372">
                  <c:v>3.71E+00</c:v>
                </c:pt>
                <c:pt idx="373">
                  <c:v>3.72E+00</c:v>
                </c:pt>
                <c:pt idx="374">
                  <c:v>3.73E+00</c:v>
                </c:pt>
                <c:pt idx="375">
                  <c:v>3.74E+00</c:v>
                </c:pt>
                <c:pt idx="376">
                  <c:v>3.75E+00</c:v>
                </c:pt>
                <c:pt idx="377">
                  <c:v>3.76E+00</c:v>
                </c:pt>
                <c:pt idx="378">
                  <c:v>3.77E+00</c:v>
                </c:pt>
                <c:pt idx="379">
                  <c:v>3.78E+00</c:v>
                </c:pt>
                <c:pt idx="380">
                  <c:v>3.79E+00</c:v>
                </c:pt>
                <c:pt idx="381">
                  <c:v>3.80E+00</c:v>
                </c:pt>
                <c:pt idx="382">
                  <c:v>3.81E+00</c:v>
                </c:pt>
                <c:pt idx="383">
                  <c:v>3.82E+00</c:v>
                </c:pt>
                <c:pt idx="384">
                  <c:v>3.83E+00</c:v>
                </c:pt>
                <c:pt idx="385">
                  <c:v>3.84E+00</c:v>
                </c:pt>
                <c:pt idx="386">
                  <c:v>3.85E+00</c:v>
                </c:pt>
                <c:pt idx="387">
                  <c:v>3.86E+00</c:v>
                </c:pt>
                <c:pt idx="388">
                  <c:v>3.87E+00</c:v>
                </c:pt>
                <c:pt idx="389">
                  <c:v>3.88E+00</c:v>
                </c:pt>
                <c:pt idx="390">
                  <c:v>3.89E+00</c:v>
                </c:pt>
                <c:pt idx="391">
                  <c:v>3.90E+00</c:v>
                </c:pt>
                <c:pt idx="392">
                  <c:v>3.91E+00</c:v>
                </c:pt>
                <c:pt idx="393">
                  <c:v>3.92E+00</c:v>
                </c:pt>
                <c:pt idx="394">
                  <c:v>3.93E+00</c:v>
                </c:pt>
                <c:pt idx="395">
                  <c:v>3.94E+00</c:v>
                </c:pt>
                <c:pt idx="396">
                  <c:v>3.95E+00</c:v>
                </c:pt>
                <c:pt idx="397">
                  <c:v>3.96E+00</c:v>
                </c:pt>
                <c:pt idx="398">
                  <c:v>3.97E+00</c:v>
                </c:pt>
                <c:pt idx="399">
                  <c:v>3.98E+00</c:v>
                </c:pt>
                <c:pt idx="400">
                  <c:v>3.99E+00</c:v>
                </c:pt>
                <c:pt idx="401">
                  <c:v>4.00E+00</c:v>
                </c:pt>
                <c:pt idx="402">
                  <c:v>4.01E+00</c:v>
                </c:pt>
                <c:pt idx="403">
                  <c:v>4.02E+00</c:v>
                </c:pt>
                <c:pt idx="404">
                  <c:v>4.03E+00</c:v>
                </c:pt>
                <c:pt idx="405">
                  <c:v>4.04E+00</c:v>
                </c:pt>
                <c:pt idx="406">
                  <c:v>4.05E+00</c:v>
                </c:pt>
                <c:pt idx="407">
                  <c:v>4.06E+00</c:v>
                </c:pt>
                <c:pt idx="408">
                  <c:v>4.07E+00</c:v>
                </c:pt>
                <c:pt idx="409">
                  <c:v>4.08E+00</c:v>
                </c:pt>
                <c:pt idx="410">
                  <c:v>4.09E+00</c:v>
                </c:pt>
                <c:pt idx="411">
                  <c:v>4.10E+00</c:v>
                </c:pt>
                <c:pt idx="412">
                  <c:v>4.11E+00</c:v>
                </c:pt>
                <c:pt idx="413">
                  <c:v>4.12E+00</c:v>
                </c:pt>
                <c:pt idx="414">
                  <c:v>4.13E+00</c:v>
                </c:pt>
                <c:pt idx="415">
                  <c:v>4.14E+00</c:v>
                </c:pt>
                <c:pt idx="416">
                  <c:v>4.15E+00</c:v>
                </c:pt>
                <c:pt idx="417">
                  <c:v>4.16E+00</c:v>
                </c:pt>
                <c:pt idx="418">
                  <c:v>4.17E+00</c:v>
                </c:pt>
                <c:pt idx="419">
                  <c:v>4.18E+00</c:v>
                </c:pt>
                <c:pt idx="420">
                  <c:v>4.19E+00</c:v>
                </c:pt>
                <c:pt idx="421">
                  <c:v>4.20E+00</c:v>
                </c:pt>
                <c:pt idx="422">
                  <c:v>4.21E+00</c:v>
                </c:pt>
                <c:pt idx="423">
                  <c:v>4.22E+00</c:v>
                </c:pt>
                <c:pt idx="424">
                  <c:v>4.23E+00</c:v>
                </c:pt>
                <c:pt idx="425">
                  <c:v>4.24E+00</c:v>
                </c:pt>
                <c:pt idx="426">
                  <c:v>4.25E+00</c:v>
                </c:pt>
                <c:pt idx="427">
                  <c:v>4.26E+00</c:v>
                </c:pt>
                <c:pt idx="428">
                  <c:v>4.27E+00</c:v>
                </c:pt>
                <c:pt idx="429">
                  <c:v>4.28E+00</c:v>
                </c:pt>
                <c:pt idx="430">
                  <c:v>4.29E+00</c:v>
                </c:pt>
                <c:pt idx="431">
                  <c:v>4.30E+00</c:v>
                </c:pt>
                <c:pt idx="432">
                  <c:v>4.31E+00</c:v>
                </c:pt>
                <c:pt idx="433">
                  <c:v>4.32E+00</c:v>
                </c:pt>
                <c:pt idx="434">
                  <c:v>4.33E+00</c:v>
                </c:pt>
                <c:pt idx="435">
                  <c:v>4.34E+00</c:v>
                </c:pt>
                <c:pt idx="436">
                  <c:v>4.35E+00</c:v>
                </c:pt>
                <c:pt idx="437">
                  <c:v>4.36E+00</c:v>
                </c:pt>
                <c:pt idx="438">
                  <c:v>4.37E+00</c:v>
                </c:pt>
                <c:pt idx="439">
                  <c:v>4.38E+00</c:v>
                </c:pt>
                <c:pt idx="440">
                  <c:v>4.39E+00</c:v>
                </c:pt>
                <c:pt idx="441">
                  <c:v>4.40E+00</c:v>
                </c:pt>
                <c:pt idx="442">
                  <c:v>4.41E+00</c:v>
                </c:pt>
                <c:pt idx="443">
                  <c:v>4.42E+00</c:v>
                </c:pt>
                <c:pt idx="444">
                  <c:v>4.43E+00</c:v>
                </c:pt>
                <c:pt idx="445">
                  <c:v>4.44E+00</c:v>
                </c:pt>
                <c:pt idx="446">
                  <c:v>4.45E+00</c:v>
                </c:pt>
                <c:pt idx="447">
                  <c:v>4.46E+00</c:v>
                </c:pt>
                <c:pt idx="448">
                  <c:v>4.47E+00</c:v>
                </c:pt>
                <c:pt idx="449">
                  <c:v>4.48E+00</c:v>
                </c:pt>
                <c:pt idx="450">
                  <c:v>4.49E+00</c:v>
                </c:pt>
                <c:pt idx="451">
                  <c:v>4.50E+00</c:v>
                </c:pt>
                <c:pt idx="452">
                  <c:v>4.51E+00</c:v>
                </c:pt>
                <c:pt idx="453">
                  <c:v>4.52E+00</c:v>
                </c:pt>
                <c:pt idx="454">
                  <c:v>4.53E+00</c:v>
                </c:pt>
                <c:pt idx="455">
                  <c:v>4.54E+00</c:v>
                </c:pt>
                <c:pt idx="456">
                  <c:v>4.55E+00</c:v>
                </c:pt>
                <c:pt idx="457">
                  <c:v>4.56E+00</c:v>
                </c:pt>
                <c:pt idx="458">
                  <c:v>4.57E+00</c:v>
                </c:pt>
                <c:pt idx="459">
                  <c:v>4.58E+00</c:v>
                </c:pt>
                <c:pt idx="460">
                  <c:v>4.59E+00</c:v>
                </c:pt>
                <c:pt idx="461">
                  <c:v>4.60E+00</c:v>
                </c:pt>
                <c:pt idx="462">
                  <c:v>4.61E+00</c:v>
                </c:pt>
                <c:pt idx="463">
                  <c:v>4.62E+00</c:v>
                </c:pt>
                <c:pt idx="464">
                  <c:v>4.63E+00</c:v>
                </c:pt>
                <c:pt idx="465">
                  <c:v>4.64E+00</c:v>
                </c:pt>
                <c:pt idx="466">
                  <c:v>4.65E+00</c:v>
                </c:pt>
                <c:pt idx="467">
                  <c:v>4.66E+00</c:v>
                </c:pt>
                <c:pt idx="468">
                  <c:v>4.67E+00</c:v>
                </c:pt>
                <c:pt idx="469">
                  <c:v>4.68E+00</c:v>
                </c:pt>
                <c:pt idx="470">
                  <c:v>4.69E+00</c:v>
                </c:pt>
                <c:pt idx="471">
                  <c:v>4.70E+00</c:v>
                </c:pt>
                <c:pt idx="472">
                  <c:v>4.71E+00</c:v>
                </c:pt>
                <c:pt idx="473">
                  <c:v>4.72E+00</c:v>
                </c:pt>
                <c:pt idx="474">
                  <c:v>4.73E+00</c:v>
                </c:pt>
                <c:pt idx="475">
                  <c:v>4.74E+00</c:v>
                </c:pt>
                <c:pt idx="476">
                  <c:v>4.75E+00</c:v>
                </c:pt>
                <c:pt idx="477">
                  <c:v>4.76E+00</c:v>
                </c:pt>
                <c:pt idx="478">
                  <c:v>4.77E+00</c:v>
                </c:pt>
                <c:pt idx="479">
                  <c:v>4.78E+00</c:v>
                </c:pt>
                <c:pt idx="480">
                  <c:v>4.79E+00</c:v>
                </c:pt>
                <c:pt idx="481">
                  <c:v>4.80E+00</c:v>
                </c:pt>
                <c:pt idx="482">
                  <c:v>4.81E+00</c:v>
                </c:pt>
                <c:pt idx="483">
                  <c:v>4.82E+00</c:v>
                </c:pt>
                <c:pt idx="484">
                  <c:v>4.83E+00</c:v>
                </c:pt>
                <c:pt idx="485">
                  <c:v>4.84E+00</c:v>
                </c:pt>
                <c:pt idx="486">
                  <c:v>4.85E+00</c:v>
                </c:pt>
                <c:pt idx="487">
                  <c:v>4.86E+00</c:v>
                </c:pt>
                <c:pt idx="488">
                  <c:v>4.87E+00</c:v>
                </c:pt>
                <c:pt idx="489">
                  <c:v>4.88E+00</c:v>
                </c:pt>
                <c:pt idx="490">
                  <c:v>4.89E+00</c:v>
                </c:pt>
                <c:pt idx="491">
                  <c:v>4.90E+00</c:v>
                </c:pt>
                <c:pt idx="492">
                  <c:v>4.91E+00</c:v>
                </c:pt>
                <c:pt idx="493">
                  <c:v>4.92E+00</c:v>
                </c:pt>
                <c:pt idx="494">
                  <c:v>4.93E+00</c:v>
                </c:pt>
                <c:pt idx="495">
                  <c:v>4.94E+00</c:v>
                </c:pt>
                <c:pt idx="496">
                  <c:v>4.95E+00</c:v>
                </c:pt>
                <c:pt idx="497">
                  <c:v>4.96E+00</c:v>
                </c:pt>
                <c:pt idx="498">
                  <c:v>4.97E+00</c:v>
                </c:pt>
                <c:pt idx="499">
                  <c:v>4.98E+00</c:v>
                </c:pt>
                <c:pt idx="500">
                  <c:v>4.99E+00</c:v>
                </c:pt>
                <c:pt idx="501">
                  <c:v>5.00E+00</c:v>
                </c:pt>
                <c:pt idx="502">
                  <c:v>5.01E+00</c:v>
                </c:pt>
                <c:pt idx="503">
                  <c:v>5.02E+00</c:v>
                </c:pt>
                <c:pt idx="504">
                  <c:v>5.03E+00</c:v>
                </c:pt>
                <c:pt idx="505">
                  <c:v>5.04E+00</c:v>
                </c:pt>
                <c:pt idx="506">
                  <c:v>5.05E+00</c:v>
                </c:pt>
                <c:pt idx="507">
                  <c:v>5.06E+00</c:v>
                </c:pt>
                <c:pt idx="508">
                  <c:v>5.07E+00</c:v>
                </c:pt>
                <c:pt idx="509">
                  <c:v>5.08E+00</c:v>
                </c:pt>
                <c:pt idx="510">
                  <c:v>5.09E+00</c:v>
                </c:pt>
                <c:pt idx="511">
                  <c:v>5.10E+00</c:v>
                </c:pt>
                <c:pt idx="512">
                  <c:v>5.11E+00</c:v>
                </c:pt>
                <c:pt idx="513">
                  <c:v>5.12E+00</c:v>
                </c:pt>
                <c:pt idx="514">
                  <c:v>5.13E+00</c:v>
                </c:pt>
                <c:pt idx="515">
                  <c:v>5.14E+00</c:v>
                </c:pt>
                <c:pt idx="516">
                  <c:v>5.15E+00</c:v>
                </c:pt>
                <c:pt idx="517">
                  <c:v>5.16E+00</c:v>
                </c:pt>
                <c:pt idx="518">
                  <c:v>5.17E+00</c:v>
                </c:pt>
                <c:pt idx="519">
                  <c:v>5.18E+00</c:v>
                </c:pt>
                <c:pt idx="520">
                  <c:v>5.19E+00</c:v>
                </c:pt>
                <c:pt idx="521">
                  <c:v>5.20E+00</c:v>
                </c:pt>
                <c:pt idx="522">
                  <c:v>5.21E+00</c:v>
                </c:pt>
                <c:pt idx="523">
                  <c:v>5.22E+00</c:v>
                </c:pt>
                <c:pt idx="524">
                  <c:v>5.23E+00</c:v>
                </c:pt>
                <c:pt idx="525">
                  <c:v>5.24E+00</c:v>
                </c:pt>
                <c:pt idx="526">
                  <c:v>5.25E+00</c:v>
                </c:pt>
                <c:pt idx="527">
                  <c:v>5.26E+00</c:v>
                </c:pt>
                <c:pt idx="528">
                  <c:v>5.27E+00</c:v>
                </c:pt>
                <c:pt idx="529">
                  <c:v>5.28E+00</c:v>
                </c:pt>
                <c:pt idx="530">
                  <c:v>5.29E+00</c:v>
                </c:pt>
                <c:pt idx="531">
                  <c:v>5.30E+00</c:v>
                </c:pt>
                <c:pt idx="532">
                  <c:v>5.31E+00</c:v>
                </c:pt>
                <c:pt idx="533">
                  <c:v>5.32E+00</c:v>
                </c:pt>
                <c:pt idx="534">
                  <c:v>5.33E+00</c:v>
                </c:pt>
                <c:pt idx="535">
                  <c:v>5.34E+00</c:v>
                </c:pt>
                <c:pt idx="536">
                  <c:v>5.35E+00</c:v>
                </c:pt>
                <c:pt idx="537">
                  <c:v>5.36E+00</c:v>
                </c:pt>
                <c:pt idx="538">
                  <c:v>5.37E+00</c:v>
                </c:pt>
                <c:pt idx="539">
                  <c:v>5.38E+00</c:v>
                </c:pt>
                <c:pt idx="540">
                  <c:v>5.39E+00</c:v>
                </c:pt>
                <c:pt idx="541">
                  <c:v>5.40E+00</c:v>
                </c:pt>
                <c:pt idx="542">
                  <c:v>5.41E+00</c:v>
                </c:pt>
                <c:pt idx="543">
                  <c:v>5.42E+00</c:v>
                </c:pt>
                <c:pt idx="544">
                  <c:v>5.43E+00</c:v>
                </c:pt>
                <c:pt idx="545">
                  <c:v>5.44E+00</c:v>
                </c:pt>
                <c:pt idx="546">
                  <c:v>5.45E+00</c:v>
                </c:pt>
                <c:pt idx="547">
                  <c:v>5.46E+00</c:v>
                </c:pt>
                <c:pt idx="548">
                  <c:v>5.47E+00</c:v>
                </c:pt>
                <c:pt idx="549">
                  <c:v>5.48E+00</c:v>
                </c:pt>
                <c:pt idx="550">
                  <c:v>5.49E+00</c:v>
                </c:pt>
                <c:pt idx="551">
                  <c:v>5.50E+00</c:v>
                </c:pt>
                <c:pt idx="552">
                  <c:v>5.51E+00</c:v>
                </c:pt>
                <c:pt idx="553">
                  <c:v>5.52E+00</c:v>
                </c:pt>
                <c:pt idx="554">
                  <c:v>5.53E+00</c:v>
                </c:pt>
                <c:pt idx="555">
                  <c:v>5.54E+00</c:v>
                </c:pt>
                <c:pt idx="556">
                  <c:v>5.55E+00</c:v>
                </c:pt>
                <c:pt idx="557">
                  <c:v>5.56E+00</c:v>
                </c:pt>
                <c:pt idx="558">
                  <c:v>5.57E+00</c:v>
                </c:pt>
                <c:pt idx="559">
                  <c:v>5.58E+00</c:v>
                </c:pt>
                <c:pt idx="560">
                  <c:v>5.59E+00</c:v>
                </c:pt>
                <c:pt idx="561">
                  <c:v>5.60E+00</c:v>
                </c:pt>
                <c:pt idx="562">
                  <c:v>5.61E+00</c:v>
                </c:pt>
                <c:pt idx="563">
                  <c:v>5.62E+00</c:v>
                </c:pt>
                <c:pt idx="564">
                  <c:v>5.63E+00</c:v>
                </c:pt>
                <c:pt idx="565">
                  <c:v>5.64E+00</c:v>
                </c:pt>
                <c:pt idx="566">
                  <c:v>5.65E+00</c:v>
                </c:pt>
                <c:pt idx="567">
                  <c:v>5.66E+00</c:v>
                </c:pt>
                <c:pt idx="568">
                  <c:v>5.67E+00</c:v>
                </c:pt>
                <c:pt idx="569">
                  <c:v>5.68E+00</c:v>
                </c:pt>
                <c:pt idx="570">
                  <c:v>5.69E+00</c:v>
                </c:pt>
                <c:pt idx="571">
                  <c:v>5.70E+00</c:v>
                </c:pt>
                <c:pt idx="572">
                  <c:v>5.71E+00</c:v>
                </c:pt>
                <c:pt idx="573">
                  <c:v>5.72E+00</c:v>
                </c:pt>
                <c:pt idx="574">
                  <c:v>5.73E+00</c:v>
                </c:pt>
                <c:pt idx="575">
                  <c:v>5.74E+00</c:v>
                </c:pt>
                <c:pt idx="576">
                  <c:v>5.75E+00</c:v>
                </c:pt>
                <c:pt idx="577">
                  <c:v>5.76E+00</c:v>
                </c:pt>
                <c:pt idx="578">
                  <c:v>5.77E+00</c:v>
                </c:pt>
                <c:pt idx="579">
                  <c:v>5.78E+00</c:v>
                </c:pt>
                <c:pt idx="580">
                  <c:v>5.79E+00</c:v>
                </c:pt>
                <c:pt idx="581">
                  <c:v>5.80E+00</c:v>
                </c:pt>
                <c:pt idx="582">
                  <c:v>5.81E+00</c:v>
                </c:pt>
                <c:pt idx="583">
                  <c:v>5.82E+00</c:v>
                </c:pt>
                <c:pt idx="584">
                  <c:v>5.83E+00</c:v>
                </c:pt>
                <c:pt idx="585">
                  <c:v>5.84E+00</c:v>
                </c:pt>
                <c:pt idx="586">
                  <c:v>5.85E+00</c:v>
                </c:pt>
                <c:pt idx="587">
                  <c:v>5.86E+00</c:v>
                </c:pt>
                <c:pt idx="588">
                  <c:v>5.87E+00</c:v>
                </c:pt>
                <c:pt idx="589">
                  <c:v>5.88E+00</c:v>
                </c:pt>
                <c:pt idx="590">
                  <c:v>5.89E+00</c:v>
                </c:pt>
                <c:pt idx="591">
                  <c:v>5.90E+00</c:v>
                </c:pt>
                <c:pt idx="592">
                  <c:v>5.91E+00</c:v>
                </c:pt>
                <c:pt idx="593">
                  <c:v>5.92E+00</c:v>
                </c:pt>
                <c:pt idx="594">
                  <c:v>5.93E+00</c:v>
                </c:pt>
                <c:pt idx="595">
                  <c:v>5.94E+00</c:v>
                </c:pt>
                <c:pt idx="596">
                  <c:v>5.95E+00</c:v>
                </c:pt>
                <c:pt idx="597">
                  <c:v>5.96E+00</c:v>
                </c:pt>
                <c:pt idx="598">
                  <c:v>5.97E+00</c:v>
                </c:pt>
                <c:pt idx="599">
                  <c:v>5.98E+00</c:v>
                </c:pt>
                <c:pt idx="600">
                  <c:v>5.99E+00</c:v>
                </c:pt>
                <c:pt idx="601">
                  <c:v>6.00E+00</c:v>
                </c:pt>
                <c:pt idx="602">
                  <c:v>6.01E+00</c:v>
                </c:pt>
                <c:pt idx="603">
                  <c:v>6.02E+00</c:v>
                </c:pt>
                <c:pt idx="604">
                  <c:v>6.03E+00</c:v>
                </c:pt>
                <c:pt idx="605">
                  <c:v>6.04E+00</c:v>
                </c:pt>
                <c:pt idx="606">
                  <c:v>6.05E+00</c:v>
                </c:pt>
                <c:pt idx="607">
                  <c:v>6.06E+00</c:v>
                </c:pt>
                <c:pt idx="608">
                  <c:v>6.07E+00</c:v>
                </c:pt>
                <c:pt idx="609">
                  <c:v>6.08E+00</c:v>
                </c:pt>
                <c:pt idx="610">
                  <c:v>6.09E+00</c:v>
                </c:pt>
                <c:pt idx="611">
                  <c:v>6.10E+00</c:v>
                </c:pt>
                <c:pt idx="612">
                  <c:v>6.11E+00</c:v>
                </c:pt>
                <c:pt idx="613">
                  <c:v>6.12E+00</c:v>
                </c:pt>
                <c:pt idx="614">
                  <c:v>6.13E+00</c:v>
                </c:pt>
                <c:pt idx="615">
                  <c:v>6.14E+00</c:v>
                </c:pt>
                <c:pt idx="616">
                  <c:v>6.15E+00</c:v>
                </c:pt>
                <c:pt idx="617">
                  <c:v>6.16E+00</c:v>
                </c:pt>
                <c:pt idx="618">
                  <c:v>6.17E+00</c:v>
                </c:pt>
                <c:pt idx="619">
                  <c:v>6.18E+00</c:v>
                </c:pt>
                <c:pt idx="620">
                  <c:v>6.19E+00</c:v>
                </c:pt>
                <c:pt idx="621">
                  <c:v>6.20E+00</c:v>
                </c:pt>
                <c:pt idx="622">
                  <c:v>6.21E+00</c:v>
                </c:pt>
                <c:pt idx="623">
                  <c:v>6.22E+00</c:v>
                </c:pt>
                <c:pt idx="624">
                  <c:v>6.23E+00</c:v>
                </c:pt>
                <c:pt idx="625">
                  <c:v>6.24E+00</c:v>
                </c:pt>
                <c:pt idx="626">
                  <c:v>6.25E+00</c:v>
                </c:pt>
                <c:pt idx="627">
                  <c:v>6.26E+00</c:v>
                </c:pt>
                <c:pt idx="628">
                  <c:v>6.27E+00</c:v>
                </c:pt>
                <c:pt idx="629">
                  <c:v>6.28E+00</c:v>
                </c:pt>
              </c:strCache>
            </c:strRef>
          </c:cat>
          <c:val>
            <c:numRef>
              <c:f>Sheet1!$F$2:$F$630</c:f>
              <c:numCache>
                <c:formatCode>0.00E+00</c:formatCode>
                <c:ptCount val="629"/>
                <c:pt idx="0">
                  <c:v>1.72052E-15</c:v>
                </c:pt>
                <c:pt idx="1">
                  <c:v>1.73379E-12</c:v>
                </c:pt>
                <c:pt idx="2">
                  <c:v>-6.9680269999999996E-12</c:v>
                </c:pt>
                <c:pt idx="3">
                  <c:v>1.7093390000000001E-11</c:v>
                </c:pt>
                <c:pt idx="4">
                  <c:v>-2.177374E-11</c:v>
                </c:pt>
                <c:pt idx="5">
                  <c:v>-1.6441120000000001E-11</c:v>
                </c:pt>
                <c:pt idx="6">
                  <c:v>1.2686070000000001E-12</c:v>
                </c:pt>
                <c:pt idx="7">
                  <c:v>-2.248528E-11</c:v>
                </c:pt>
                <c:pt idx="8">
                  <c:v>-1.293381E-11</c:v>
                </c:pt>
                <c:pt idx="9">
                  <c:v>-5.0749559999999997E-11</c:v>
                </c:pt>
                <c:pt idx="10">
                  <c:v>-3.2594310000000001E-11</c:v>
                </c:pt>
                <c:pt idx="11">
                  <c:v>-2.6553919999999999E-11</c:v>
                </c:pt>
                <c:pt idx="12">
                  <c:v>-7.3456290000000001E-11</c:v>
                </c:pt>
                <c:pt idx="13">
                  <c:v>1.081419E-11</c:v>
                </c:pt>
                <c:pt idx="14">
                  <c:v>6.8731090000000001E-11</c:v>
                </c:pt>
                <c:pt idx="15">
                  <c:v>-1.337856E-10</c:v>
                </c:pt>
                <c:pt idx="16">
                  <c:v>-1.8771580000000001E-11</c:v>
                </c:pt>
                <c:pt idx="17">
                  <c:v>-8.4169379999999996E-11</c:v>
                </c:pt>
                <c:pt idx="18">
                  <c:v>2.3624719999999999E-11</c:v>
                </c:pt>
                <c:pt idx="19">
                  <c:v>-3.322069E-11</c:v>
                </c:pt>
                <c:pt idx="20">
                  <c:v>8.6395960000000001E-11</c:v>
                </c:pt>
                <c:pt idx="21">
                  <c:v>-3.6638909999999998E-12</c:v>
                </c:pt>
                <c:pt idx="22">
                  <c:v>-4.8376349999999998E-11</c:v>
                </c:pt>
                <c:pt idx="23">
                  <c:v>-4.5786039999999998E-12</c:v>
                </c:pt>
                <c:pt idx="24">
                  <c:v>-6.2302979999999996E-11</c:v>
                </c:pt>
                <c:pt idx="25">
                  <c:v>2.680174E-11</c:v>
                </c:pt>
                <c:pt idx="26">
                  <c:v>-1.8403609999999999E-10</c:v>
                </c:pt>
                <c:pt idx="27">
                  <c:v>-5.685379E-11</c:v>
                </c:pt>
                <c:pt idx="28">
                  <c:v>-2.5340259999999997E-10</c:v>
                </c:pt>
                <c:pt idx="29">
                  <c:v>-1.2455750000000001E-10</c:v>
                </c:pt>
                <c:pt idx="30">
                  <c:v>4.2081180000000001E-11</c:v>
                </c:pt>
                <c:pt idx="31">
                  <c:v>-1.732586E-10</c:v>
                </c:pt>
                <c:pt idx="32">
                  <c:v>3.6183790000000002E-11</c:v>
                </c:pt>
                <c:pt idx="33">
                  <c:v>-1.018843E-10</c:v>
                </c:pt>
                <c:pt idx="34">
                  <c:v>8.3323639999999997E-11</c:v>
                </c:pt>
                <c:pt idx="35">
                  <c:v>-1.0181469999999999E-10</c:v>
                </c:pt>
                <c:pt idx="36">
                  <c:v>2.7350969999999999E-11</c:v>
                </c:pt>
                <c:pt idx="37">
                  <c:v>-2.756329E-10</c:v>
                </c:pt>
                <c:pt idx="38">
                  <c:v>1.0758689999999999E-10</c:v>
                </c:pt>
                <c:pt idx="39">
                  <c:v>-3.8859959999999998E-11</c:v>
                </c:pt>
                <c:pt idx="40">
                  <c:v>1.3919779999999999E-10</c:v>
                </c:pt>
                <c:pt idx="41">
                  <c:v>-7.9806199999999997E-11</c:v>
                </c:pt>
                <c:pt idx="42">
                  <c:v>2.145657E-11</c:v>
                </c:pt>
                <c:pt idx="43">
                  <c:v>-2.1574830000000001E-10</c:v>
                </c:pt>
                <c:pt idx="44">
                  <c:v>-9.0979820000000005E-11</c:v>
                </c:pt>
                <c:pt idx="45">
                  <c:v>-8.3853410000000004E-11</c:v>
                </c:pt>
                <c:pt idx="46">
                  <c:v>4.6708709999999998E-11</c:v>
                </c:pt>
                <c:pt idx="47">
                  <c:v>-1.683467E-10</c:v>
                </c:pt>
                <c:pt idx="48">
                  <c:v>-9.2580789999999999E-12</c:v>
                </c:pt>
                <c:pt idx="49">
                  <c:v>1.6726329999999999E-10</c:v>
                </c:pt>
                <c:pt idx="50">
                  <c:v>2.7007890000000002E-10</c:v>
                </c:pt>
                <c:pt idx="51">
                  <c:v>4.2700329999999999E-10</c:v>
                </c:pt>
                <c:pt idx="52">
                  <c:v>6.5974619999999995E-10</c:v>
                </c:pt>
                <c:pt idx="53">
                  <c:v>2.8042150000000001E-10</c:v>
                </c:pt>
                <c:pt idx="54">
                  <c:v>6.1785180000000005E-10</c:v>
                </c:pt>
                <c:pt idx="55">
                  <c:v>-2.8555089999999999E-11</c:v>
                </c:pt>
                <c:pt idx="56">
                  <c:v>4.9910480000000004E-10</c:v>
                </c:pt>
                <c:pt idx="57">
                  <c:v>6.7138509999999998E-10</c:v>
                </c:pt>
                <c:pt idx="58">
                  <c:v>2.1479989999999999E-10</c:v>
                </c:pt>
                <c:pt idx="59">
                  <c:v>6.1339430000000001E-10</c:v>
                </c:pt>
                <c:pt idx="60">
                  <c:v>6.1347050000000001E-10</c:v>
                </c:pt>
                <c:pt idx="61">
                  <c:v>5.4149199999999999E-11</c:v>
                </c:pt>
                <c:pt idx="62">
                  <c:v>3.6643159999999999E-10</c:v>
                </c:pt>
                <c:pt idx="63">
                  <c:v>7.5432179999999997E-11</c:v>
                </c:pt>
                <c:pt idx="64">
                  <c:v>2.9379940000000002E-10</c:v>
                </c:pt>
                <c:pt idx="65">
                  <c:v>2.223146E-10</c:v>
                </c:pt>
                <c:pt idx="66">
                  <c:v>4.2124499999999998E-10</c:v>
                </c:pt>
                <c:pt idx="67">
                  <c:v>5.2977910000000003E-10</c:v>
                </c:pt>
                <c:pt idx="68">
                  <c:v>3.1533469999999998E-10</c:v>
                </c:pt>
                <c:pt idx="69">
                  <c:v>7.2207749999999998E-10</c:v>
                </c:pt>
                <c:pt idx="70">
                  <c:v>4.7776360000000002E-10</c:v>
                </c:pt>
                <c:pt idx="71">
                  <c:v>4.7136550000000001E-10</c:v>
                </c:pt>
                <c:pt idx="72">
                  <c:v>3.5836610000000002E-10</c:v>
                </c:pt>
                <c:pt idx="73">
                  <c:v>7.1640220000000001E-10</c:v>
                </c:pt>
                <c:pt idx="74">
                  <c:v>7.5925879999999995E-10</c:v>
                </c:pt>
                <c:pt idx="75">
                  <c:v>4.9100229999999997E-10</c:v>
                </c:pt>
                <c:pt idx="76">
                  <c:v>6.3892349999999998E-10</c:v>
                </c:pt>
                <c:pt idx="77">
                  <c:v>3.6529590000000001E-10</c:v>
                </c:pt>
                <c:pt idx="78">
                  <c:v>5.2951679999999996E-10</c:v>
                </c:pt>
                <c:pt idx="79">
                  <c:v>2.8818679999999998E-10</c:v>
                </c:pt>
                <c:pt idx="80">
                  <c:v>9.1091950000000004E-10</c:v>
                </c:pt>
                <c:pt idx="81">
                  <c:v>1.5854579999999999E-10</c:v>
                </c:pt>
                <c:pt idx="82">
                  <c:v>-1.6710109999999999E-11</c:v>
                </c:pt>
                <c:pt idx="83">
                  <c:v>3.5046120000000002E-10</c:v>
                </c:pt>
                <c:pt idx="84">
                  <c:v>2.7590640000000002E-10</c:v>
                </c:pt>
                <c:pt idx="85">
                  <c:v>5.281134E-10</c:v>
                </c:pt>
                <c:pt idx="86">
                  <c:v>2.23415E-10</c:v>
                </c:pt>
                <c:pt idx="87">
                  <c:v>8.1861379999999997E-11</c:v>
                </c:pt>
                <c:pt idx="88">
                  <c:v>6.8643069999999999E-10</c:v>
                </c:pt>
                <c:pt idx="89">
                  <c:v>1.8647480000000001E-10</c:v>
                </c:pt>
                <c:pt idx="90">
                  <c:v>3.2719350000000001E-10</c:v>
                </c:pt>
                <c:pt idx="91">
                  <c:v>2.6601729999999999E-10</c:v>
                </c:pt>
                <c:pt idx="92">
                  <c:v>3.8036959999999998E-10</c:v>
                </c:pt>
                <c:pt idx="93">
                  <c:v>5.2369080000000003E-10</c:v>
                </c:pt>
                <c:pt idx="94">
                  <c:v>5.0129510000000001E-10</c:v>
                </c:pt>
                <c:pt idx="95">
                  <c:v>5.4562190000000001E-10</c:v>
                </c:pt>
                <c:pt idx="96">
                  <c:v>6.8066560000000003E-10</c:v>
                </c:pt>
                <c:pt idx="97">
                  <c:v>6.4092850000000002E-10</c:v>
                </c:pt>
                <c:pt idx="98">
                  <c:v>3.4490149999999998E-10</c:v>
                </c:pt>
                <c:pt idx="99">
                  <c:v>-1.8713820000000001E-10</c:v>
                </c:pt>
                <c:pt idx="100">
                  <c:v>1.943271E-10</c:v>
                </c:pt>
                <c:pt idx="101">
                  <c:v>-7.5616230000000001E-10</c:v>
                </c:pt>
                <c:pt idx="102">
                  <c:v>1.188674E-10</c:v>
                </c:pt>
                <c:pt idx="103">
                  <c:v>-3.6193329999999998E-10</c:v>
                </c:pt>
                <c:pt idx="104">
                  <c:v>-1.46342E-10</c:v>
                </c:pt>
                <c:pt idx="105">
                  <c:v>-3.6070570000000001E-10</c:v>
                </c:pt>
                <c:pt idx="106">
                  <c:v>-3.9992280000000001E-10</c:v>
                </c:pt>
                <c:pt idx="107">
                  <c:v>-2.3437920000000003E-10</c:v>
                </c:pt>
                <c:pt idx="108">
                  <c:v>5.817522E-11</c:v>
                </c:pt>
                <c:pt idx="109">
                  <c:v>-3.4996250000000002E-10</c:v>
                </c:pt>
                <c:pt idx="110">
                  <c:v>-3.4884769999999998E-10</c:v>
                </c:pt>
                <c:pt idx="111">
                  <c:v>-3.0998590000000002E-10</c:v>
                </c:pt>
                <c:pt idx="112">
                  <c:v>4.5222469999999998E-11</c:v>
                </c:pt>
                <c:pt idx="113">
                  <c:v>-6.6430849999999999E-10</c:v>
                </c:pt>
                <c:pt idx="114">
                  <c:v>-5.7313589999999998E-10</c:v>
                </c:pt>
                <c:pt idx="115">
                  <c:v>-2.106282E-10</c:v>
                </c:pt>
                <c:pt idx="116">
                  <c:v>-3.7117030000000001E-10</c:v>
                </c:pt>
                <c:pt idx="117">
                  <c:v>1.5213039999999999E-11</c:v>
                </c:pt>
                <c:pt idx="118">
                  <c:v>-9.440073E-11</c:v>
                </c:pt>
                <c:pt idx="119">
                  <c:v>-6.1928530000000004E-11</c:v>
                </c:pt>
                <c:pt idx="120">
                  <c:v>1.190055E-10</c:v>
                </c:pt>
                <c:pt idx="121">
                  <c:v>-2.6957809999999998E-10</c:v>
                </c:pt>
                <c:pt idx="122">
                  <c:v>1.252369E-11</c:v>
                </c:pt>
                <c:pt idx="123">
                  <c:v>1.845341E-10</c:v>
                </c:pt>
                <c:pt idx="124">
                  <c:v>-4.2859260000000002E-10</c:v>
                </c:pt>
                <c:pt idx="125">
                  <c:v>-2.698036E-10</c:v>
                </c:pt>
                <c:pt idx="126">
                  <c:v>-8.5252490000000006E-11</c:v>
                </c:pt>
                <c:pt idx="127">
                  <c:v>-2.4347930000000001E-10</c:v>
                </c:pt>
                <c:pt idx="128">
                  <c:v>-2.7535209999999998E-10</c:v>
                </c:pt>
                <c:pt idx="129">
                  <c:v>-7.9648579999999999E-11</c:v>
                </c:pt>
                <c:pt idx="130">
                  <c:v>-1.8711269999999999E-11</c:v>
                </c:pt>
                <c:pt idx="131">
                  <c:v>9.5833829999999995E-11</c:v>
                </c:pt>
                <c:pt idx="132">
                  <c:v>-2.033646E-10</c:v>
                </c:pt>
                <c:pt idx="133">
                  <c:v>8.4576359999999999E-11</c:v>
                </c:pt>
                <c:pt idx="134">
                  <c:v>1.3607899999999999E-12</c:v>
                </c:pt>
                <c:pt idx="135">
                  <c:v>-1.3680950000000001E-10</c:v>
                </c:pt>
                <c:pt idx="136">
                  <c:v>5.3311040000000001E-11</c:v>
                </c:pt>
                <c:pt idx="137">
                  <c:v>-1.8567049999999999E-10</c:v>
                </c:pt>
                <c:pt idx="138">
                  <c:v>-6.2901830000000004E-10</c:v>
                </c:pt>
                <c:pt idx="139">
                  <c:v>-1.677558E-10</c:v>
                </c:pt>
                <c:pt idx="140">
                  <c:v>-2.3742159999999999E-10</c:v>
                </c:pt>
                <c:pt idx="141">
                  <c:v>7.9656940000000004E-11</c:v>
                </c:pt>
                <c:pt idx="142">
                  <c:v>-4.8498509999999999E-10</c:v>
                </c:pt>
                <c:pt idx="143">
                  <c:v>-4.8857319999999999E-10</c:v>
                </c:pt>
                <c:pt idx="144">
                  <c:v>2.3833939999999999E-10</c:v>
                </c:pt>
                <c:pt idx="145">
                  <c:v>-6.2176909999999999E-11</c:v>
                </c:pt>
                <c:pt idx="146">
                  <c:v>-1.785021E-10</c:v>
                </c:pt>
                <c:pt idx="147">
                  <c:v>8.5545700000000004E-11</c:v>
                </c:pt>
                <c:pt idx="148">
                  <c:v>-1.886185E-10</c:v>
                </c:pt>
                <c:pt idx="149">
                  <c:v>1.9688379999999999E-10</c:v>
                </c:pt>
                <c:pt idx="150">
                  <c:v>1.596355E-11</c:v>
                </c:pt>
                <c:pt idx="151">
                  <c:v>-4.0174629999999999E-11</c:v>
                </c:pt>
                <c:pt idx="152">
                  <c:v>-2.3830029999999999E-10</c:v>
                </c:pt>
                <c:pt idx="153">
                  <c:v>-2.3760419999999998E-10</c:v>
                </c:pt>
                <c:pt idx="154">
                  <c:v>2.5534760000000001E-10</c:v>
                </c:pt>
                <c:pt idx="155">
                  <c:v>-2.7861359999999999E-10</c:v>
                </c:pt>
                <c:pt idx="156">
                  <c:v>-2.7518959999999998E-10</c:v>
                </c:pt>
                <c:pt idx="157">
                  <c:v>3.7252829999999998E-10</c:v>
                </c:pt>
                <c:pt idx="158">
                  <c:v>-3.4103799999999998E-10</c:v>
                </c:pt>
                <c:pt idx="159">
                  <c:v>2.738862E-11</c:v>
                </c:pt>
                <c:pt idx="160">
                  <c:v>-5.6729240000000002E-11</c:v>
                </c:pt>
                <c:pt idx="161">
                  <c:v>-9.9504599999999998E-11</c:v>
                </c:pt>
                <c:pt idx="162">
                  <c:v>-4.5415229999999999E-10</c:v>
                </c:pt>
                <c:pt idx="163">
                  <c:v>-2.0048259999999999E-10</c:v>
                </c:pt>
                <c:pt idx="164">
                  <c:v>-2.035866E-11</c:v>
                </c:pt>
                <c:pt idx="165">
                  <c:v>-7.7101670000000005E-11</c:v>
                </c:pt>
                <c:pt idx="166">
                  <c:v>-1.152828E-10</c:v>
                </c:pt>
                <c:pt idx="167">
                  <c:v>-1.155576E-10</c:v>
                </c:pt>
                <c:pt idx="168">
                  <c:v>-3.94309E-10</c:v>
                </c:pt>
                <c:pt idx="169">
                  <c:v>-3.786823E-11</c:v>
                </c:pt>
                <c:pt idx="170">
                  <c:v>2.2247300000000001E-10</c:v>
                </c:pt>
                <c:pt idx="171">
                  <c:v>1.3156139999999999E-10</c:v>
                </c:pt>
                <c:pt idx="172">
                  <c:v>-1.8884500000000001E-10</c:v>
                </c:pt>
                <c:pt idx="173">
                  <c:v>2.159352E-10</c:v>
                </c:pt>
                <c:pt idx="174">
                  <c:v>2.5899029999999999E-10</c:v>
                </c:pt>
                <c:pt idx="175">
                  <c:v>4.3671939999999998E-11</c:v>
                </c:pt>
                <c:pt idx="176">
                  <c:v>2.0983179999999999E-10</c:v>
                </c:pt>
                <c:pt idx="177">
                  <c:v>1.7000220000000001E-10</c:v>
                </c:pt>
                <c:pt idx="178">
                  <c:v>2.3153570000000001E-10</c:v>
                </c:pt>
                <c:pt idx="179">
                  <c:v>-1.66847E-10</c:v>
                </c:pt>
                <c:pt idx="180">
                  <c:v>2.2258E-10</c:v>
                </c:pt>
                <c:pt idx="181">
                  <c:v>-8.2057210000000004E-11</c:v>
                </c:pt>
                <c:pt idx="182">
                  <c:v>1.613884E-10</c:v>
                </c:pt>
                <c:pt idx="183">
                  <c:v>-1.7418739999999999E-10</c:v>
                </c:pt>
                <c:pt idx="184">
                  <c:v>3.138328E-10</c:v>
                </c:pt>
                <c:pt idx="185">
                  <c:v>-9.0111289999999995E-11</c:v>
                </c:pt>
                <c:pt idx="186">
                  <c:v>3.4505199999999998E-10</c:v>
                </c:pt>
                <c:pt idx="187">
                  <c:v>3.942653E-11</c:v>
                </c:pt>
                <c:pt idx="188">
                  <c:v>1.123879E-10</c:v>
                </c:pt>
                <c:pt idx="189">
                  <c:v>4.011023E-10</c:v>
                </c:pt>
                <c:pt idx="190">
                  <c:v>-7.9769340000000006E-11</c:v>
                </c:pt>
                <c:pt idx="191">
                  <c:v>9.7495640000000003E-11</c:v>
                </c:pt>
                <c:pt idx="192">
                  <c:v>2.3800150000000002E-10</c:v>
                </c:pt>
                <c:pt idx="193">
                  <c:v>2.053257E-10</c:v>
                </c:pt>
                <c:pt idx="194">
                  <c:v>3.273871E-10</c:v>
                </c:pt>
                <c:pt idx="195">
                  <c:v>1.924322E-10</c:v>
                </c:pt>
                <c:pt idx="196">
                  <c:v>2.209308E-10</c:v>
                </c:pt>
                <c:pt idx="197">
                  <c:v>4.6227540000000001E-10</c:v>
                </c:pt>
                <c:pt idx="198">
                  <c:v>-5.3038560000000001E-11</c:v>
                </c:pt>
                <c:pt idx="199">
                  <c:v>4.800399E-10</c:v>
                </c:pt>
                <c:pt idx="200">
                  <c:v>-1.121606E-10</c:v>
                </c:pt>
                <c:pt idx="201">
                  <c:v>-3.020148E-10</c:v>
                </c:pt>
                <c:pt idx="202">
                  <c:v>-5.0285010000000001E-10</c:v>
                </c:pt>
                <c:pt idx="203">
                  <c:v>-9.392197000000001E-10</c:v>
                </c:pt>
                <c:pt idx="204">
                  <c:v>-6.2697269999999999E-10</c:v>
                </c:pt>
                <c:pt idx="205">
                  <c:v>-7.9378209999999997E-10</c:v>
                </c:pt>
                <c:pt idx="206">
                  <c:v>-1.082781E-9</c:v>
                </c:pt>
                <c:pt idx="207">
                  <c:v>-7.5174880000000005E-10</c:v>
                </c:pt>
                <c:pt idx="208">
                  <c:v>-9.8206000000000002E-10</c:v>
                </c:pt>
                <c:pt idx="209">
                  <c:v>-1.0809370000000001E-9</c:v>
                </c:pt>
                <c:pt idx="210">
                  <c:v>-7.8944880000000003E-10</c:v>
                </c:pt>
                <c:pt idx="211">
                  <c:v>-9.2469190000000003E-10</c:v>
                </c:pt>
                <c:pt idx="212">
                  <c:v>-6.9080019999999999E-10</c:v>
                </c:pt>
                <c:pt idx="213">
                  <c:v>-5.4057030000000002E-10</c:v>
                </c:pt>
                <c:pt idx="214">
                  <c:v>-1.1507899999999999E-9</c:v>
                </c:pt>
                <c:pt idx="215">
                  <c:v>-1.286821E-9</c:v>
                </c:pt>
                <c:pt idx="216">
                  <c:v>-6.6265969999999997E-10</c:v>
                </c:pt>
                <c:pt idx="217">
                  <c:v>-5.8000589999999998E-10</c:v>
                </c:pt>
                <c:pt idx="218">
                  <c:v>-1.236121E-9</c:v>
                </c:pt>
                <c:pt idx="219">
                  <c:v>-1.2515720000000001E-9</c:v>
                </c:pt>
                <c:pt idx="220">
                  <c:v>-5.2808530000000004E-10</c:v>
                </c:pt>
                <c:pt idx="221">
                  <c:v>-8.8537850000000004E-10</c:v>
                </c:pt>
                <c:pt idx="222">
                  <c:v>-1.146298E-9</c:v>
                </c:pt>
                <c:pt idx="223">
                  <c:v>-5.4804E-10</c:v>
                </c:pt>
                <c:pt idx="224">
                  <c:v>-1.042555E-9</c:v>
                </c:pt>
                <c:pt idx="225">
                  <c:v>-7.1455920000000002E-10</c:v>
                </c:pt>
                <c:pt idx="226">
                  <c:v>-1.0767229999999999E-9</c:v>
                </c:pt>
                <c:pt idx="227">
                  <c:v>-1.041567E-9</c:v>
                </c:pt>
                <c:pt idx="228">
                  <c:v>-8.8472639999999999E-10</c:v>
                </c:pt>
                <c:pt idx="229">
                  <c:v>-1.2115899999999999E-9</c:v>
                </c:pt>
                <c:pt idx="230">
                  <c:v>-1.3681709999999999E-9</c:v>
                </c:pt>
                <c:pt idx="231">
                  <c:v>-1.182007E-9</c:v>
                </c:pt>
                <c:pt idx="232">
                  <c:v>-1.037055E-9</c:v>
                </c:pt>
                <c:pt idx="233">
                  <c:v>-8.3770759999999995E-10</c:v>
                </c:pt>
                <c:pt idx="234">
                  <c:v>-1.1925769999999999E-9</c:v>
                </c:pt>
                <c:pt idx="235">
                  <c:v>-7.1181559999999997E-10</c:v>
                </c:pt>
                <c:pt idx="236">
                  <c:v>-1.075313E-9</c:v>
                </c:pt>
                <c:pt idx="237">
                  <c:v>-9.9796420000000003E-10</c:v>
                </c:pt>
                <c:pt idx="238">
                  <c:v>-7.4135819999999996E-10</c:v>
                </c:pt>
                <c:pt idx="239">
                  <c:v>-1.6287470000000001E-9</c:v>
                </c:pt>
                <c:pt idx="240">
                  <c:v>-1.118411E-9</c:v>
                </c:pt>
                <c:pt idx="241">
                  <c:v>-1.198975E-9</c:v>
                </c:pt>
                <c:pt idx="242">
                  <c:v>-1.2408700000000001E-9</c:v>
                </c:pt>
                <c:pt idx="243">
                  <c:v>-1.3941789999999999E-9</c:v>
                </c:pt>
                <c:pt idx="244">
                  <c:v>-1.544844E-9</c:v>
                </c:pt>
                <c:pt idx="245">
                  <c:v>-1.380349E-9</c:v>
                </c:pt>
                <c:pt idx="246">
                  <c:v>-1.564863E-9</c:v>
                </c:pt>
                <c:pt idx="247">
                  <c:v>-1.5829549999999999E-9</c:v>
                </c:pt>
                <c:pt idx="248">
                  <c:v>-1.4683179999999999E-9</c:v>
                </c:pt>
                <c:pt idx="249">
                  <c:v>-1.311272E-9</c:v>
                </c:pt>
                <c:pt idx="250">
                  <c:v>-1.320587E-9</c:v>
                </c:pt>
                <c:pt idx="251">
                  <c:v>-1.3294230000000001E-9</c:v>
                </c:pt>
                <c:pt idx="252">
                  <c:v>-8.5556549999999999E-10</c:v>
                </c:pt>
                <c:pt idx="253">
                  <c:v>-1.381322E-9</c:v>
                </c:pt>
                <c:pt idx="254">
                  <c:v>-1.416156E-9</c:v>
                </c:pt>
                <c:pt idx="255">
                  <c:v>-9.9540009999999992E-10</c:v>
                </c:pt>
                <c:pt idx="256">
                  <c:v>-1.1821539999999999E-9</c:v>
                </c:pt>
                <c:pt idx="257">
                  <c:v>-1.3479079999999999E-9</c:v>
                </c:pt>
                <c:pt idx="258">
                  <c:v>-1.4483370000000001E-9</c:v>
                </c:pt>
                <c:pt idx="259">
                  <c:v>-1.5227109999999999E-9</c:v>
                </c:pt>
                <c:pt idx="260">
                  <c:v>-1.1924530000000001E-9</c:v>
                </c:pt>
                <c:pt idx="261">
                  <c:v>-1.3793049999999999E-9</c:v>
                </c:pt>
                <c:pt idx="262">
                  <c:v>-1.30419E-9</c:v>
                </c:pt>
                <c:pt idx="263">
                  <c:v>-1.591447E-9</c:v>
                </c:pt>
                <c:pt idx="264">
                  <c:v>-1.5435299999999999E-9</c:v>
                </c:pt>
                <c:pt idx="265">
                  <c:v>-1.4108459999999999E-9</c:v>
                </c:pt>
                <c:pt idx="266">
                  <c:v>-1.3300490000000001E-9</c:v>
                </c:pt>
                <c:pt idx="267">
                  <c:v>-1.371686E-9</c:v>
                </c:pt>
                <c:pt idx="268">
                  <c:v>-1.309398E-9</c:v>
                </c:pt>
                <c:pt idx="269">
                  <c:v>-1.498465E-9</c:v>
                </c:pt>
                <c:pt idx="270">
                  <c:v>-1.533008E-9</c:v>
                </c:pt>
                <c:pt idx="271">
                  <c:v>-1.4003029999999999E-9</c:v>
                </c:pt>
                <c:pt idx="272">
                  <c:v>-1.523968E-9</c:v>
                </c:pt>
                <c:pt idx="273">
                  <c:v>-1.4184679999999999E-9</c:v>
                </c:pt>
                <c:pt idx="274">
                  <c:v>-1.395827E-9</c:v>
                </c:pt>
                <c:pt idx="275">
                  <c:v>-1.4958699999999999E-9</c:v>
                </c:pt>
                <c:pt idx="276">
                  <c:v>-1.5257690000000001E-9</c:v>
                </c:pt>
                <c:pt idx="277">
                  <c:v>-1.3762240000000001E-9</c:v>
                </c:pt>
                <c:pt idx="278">
                  <c:v>-1.6142799999999999E-9</c:v>
                </c:pt>
                <c:pt idx="279">
                  <c:v>-1.577212E-9</c:v>
                </c:pt>
                <c:pt idx="280">
                  <c:v>-1.6288080000000001E-9</c:v>
                </c:pt>
                <c:pt idx="281">
                  <c:v>-1.806508E-9</c:v>
                </c:pt>
                <c:pt idx="282">
                  <c:v>-1.3002499999999999E-9</c:v>
                </c:pt>
                <c:pt idx="283">
                  <c:v>-1.816174E-9</c:v>
                </c:pt>
                <c:pt idx="284">
                  <c:v>-1.502473E-9</c:v>
                </c:pt>
                <c:pt idx="285">
                  <c:v>-1.6418630000000001E-9</c:v>
                </c:pt>
                <c:pt idx="286">
                  <c:v>-1.4082069999999999E-9</c:v>
                </c:pt>
                <c:pt idx="287">
                  <c:v>-1.5039620000000001E-9</c:v>
                </c:pt>
                <c:pt idx="288">
                  <c:v>-1.690449E-9</c:v>
                </c:pt>
                <c:pt idx="289">
                  <c:v>-1.5090469999999999E-9</c:v>
                </c:pt>
                <c:pt idx="290">
                  <c:v>-1.5565360000000001E-9</c:v>
                </c:pt>
                <c:pt idx="291">
                  <c:v>-1.5675930000000001E-9</c:v>
                </c:pt>
                <c:pt idx="292">
                  <c:v>-1.688191E-9</c:v>
                </c:pt>
                <c:pt idx="293">
                  <c:v>-1.6663810000000001E-9</c:v>
                </c:pt>
                <c:pt idx="294">
                  <c:v>-1.5686400000000001E-9</c:v>
                </c:pt>
                <c:pt idx="295">
                  <c:v>-1.662585E-9</c:v>
                </c:pt>
                <c:pt idx="296">
                  <c:v>-1.6048189999999999E-9</c:v>
                </c:pt>
                <c:pt idx="297">
                  <c:v>-1.7094629999999999E-9</c:v>
                </c:pt>
                <c:pt idx="298">
                  <c:v>-1.5789289999999999E-9</c:v>
                </c:pt>
                <c:pt idx="299">
                  <c:v>-1.509265E-9</c:v>
                </c:pt>
                <c:pt idx="300">
                  <c:v>-1.535292E-9</c:v>
                </c:pt>
                <c:pt idx="301">
                  <c:v>-1.584978E-9</c:v>
                </c:pt>
                <c:pt idx="302">
                  <c:v>-1.6328210000000001E-9</c:v>
                </c:pt>
                <c:pt idx="303">
                  <c:v>-1.574689E-9</c:v>
                </c:pt>
                <c:pt idx="304">
                  <c:v>-1.656777E-9</c:v>
                </c:pt>
                <c:pt idx="305">
                  <c:v>-1.6545749999999999E-9</c:v>
                </c:pt>
                <c:pt idx="306">
                  <c:v>-1.6467830000000001E-9</c:v>
                </c:pt>
                <c:pt idx="307">
                  <c:v>-1.6780100000000001E-9</c:v>
                </c:pt>
                <c:pt idx="308">
                  <c:v>-1.6286479999999999E-9</c:v>
                </c:pt>
                <c:pt idx="309">
                  <c:v>-1.6388510000000001E-9</c:v>
                </c:pt>
                <c:pt idx="310">
                  <c:v>-1.6294749999999999E-9</c:v>
                </c:pt>
                <c:pt idx="311">
                  <c:v>-1.6546689999999999E-9</c:v>
                </c:pt>
                <c:pt idx="312">
                  <c:v>-1.6463340000000001E-9</c:v>
                </c:pt>
                <c:pt idx="313">
                  <c:v>-1.643286E-9</c:v>
                </c:pt>
                <c:pt idx="314">
                  <c:v>-1.6356300000000001E-9</c:v>
                </c:pt>
                <c:pt idx="315">
                  <c:v>-1.637971E-9</c:v>
                </c:pt>
                <c:pt idx="316">
                  <c:v>-1.6423670000000001E-9</c:v>
                </c:pt>
                <c:pt idx="317">
                  <c:v>-1.622333E-9</c:v>
                </c:pt>
                <c:pt idx="318">
                  <c:v>-1.6420790000000001E-9</c:v>
                </c:pt>
                <c:pt idx="319">
                  <c:v>-1.6395049999999999E-9</c:v>
                </c:pt>
                <c:pt idx="320">
                  <c:v>-1.657045E-9</c:v>
                </c:pt>
                <c:pt idx="321">
                  <c:v>-1.6118160000000001E-9</c:v>
                </c:pt>
                <c:pt idx="322">
                  <c:v>-1.6198739999999999E-9</c:v>
                </c:pt>
                <c:pt idx="323">
                  <c:v>-1.6082409999999999E-9</c:v>
                </c:pt>
                <c:pt idx="324">
                  <c:v>-1.619821E-9</c:v>
                </c:pt>
                <c:pt idx="325">
                  <c:v>-1.6662920000000001E-9</c:v>
                </c:pt>
                <c:pt idx="326">
                  <c:v>-1.6493869999999999E-9</c:v>
                </c:pt>
                <c:pt idx="327">
                  <c:v>-1.558741E-9</c:v>
                </c:pt>
                <c:pt idx="328">
                  <c:v>-1.529966E-9</c:v>
                </c:pt>
                <c:pt idx="329">
                  <c:v>-1.6241690000000001E-9</c:v>
                </c:pt>
                <c:pt idx="330">
                  <c:v>-1.6758790000000001E-9</c:v>
                </c:pt>
                <c:pt idx="331">
                  <c:v>-1.5563070000000001E-9</c:v>
                </c:pt>
                <c:pt idx="332">
                  <c:v>-1.574405E-9</c:v>
                </c:pt>
                <c:pt idx="333">
                  <c:v>-1.627923E-9</c:v>
                </c:pt>
                <c:pt idx="334">
                  <c:v>-1.6024970000000001E-9</c:v>
                </c:pt>
                <c:pt idx="335">
                  <c:v>-1.630961E-9</c:v>
                </c:pt>
                <c:pt idx="336">
                  <c:v>-1.657798E-9</c:v>
                </c:pt>
                <c:pt idx="337">
                  <c:v>-1.5577129999999999E-9</c:v>
                </c:pt>
                <c:pt idx="338">
                  <c:v>-1.5307920000000001E-9</c:v>
                </c:pt>
                <c:pt idx="339">
                  <c:v>-1.6640119999999999E-9</c:v>
                </c:pt>
                <c:pt idx="340">
                  <c:v>-1.630554E-9</c:v>
                </c:pt>
                <c:pt idx="341">
                  <c:v>-1.498375E-9</c:v>
                </c:pt>
                <c:pt idx="342">
                  <c:v>-1.7051319999999999E-9</c:v>
                </c:pt>
                <c:pt idx="343">
                  <c:v>-1.366816E-9</c:v>
                </c:pt>
                <c:pt idx="344">
                  <c:v>-1.720195E-9</c:v>
                </c:pt>
                <c:pt idx="345">
                  <c:v>-1.376404E-9</c:v>
                </c:pt>
                <c:pt idx="346">
                  <c:v>-1.5655859999999999E-9</c:v>
                </c:pt>
                <c:pt idx="347">
                  <c:v>-1.3885629999999999E-9</c:v>
                </c:pt>
                <c:pt idx="348">
                  <c:v>-1.3942379999999999E-9</c:v>
                </c:pt>
                <c:pt idx="349">
                  <c:v>-1.604916E-9</c:v>
                </c:pt>
                <c:pt idx="350">
                  <c:v>-1.483588E-9</c:v>
                </c:pt>
                <c:pt idx="351">
                  <c:v>-1.56559E-9</c:v>
                </c:pt>
                <c:pt idx="352">
                  <c:v>-1.4811069999999999E-9</c:v>
                </c:pt>
                <c:pt idx="353">
                  <c:v>-1.5849580000000001E-9</c:v>
                </c:pt>
                <c:pt idx="354">
                  <c:v>-1.532346E-9</c:v>
                </c:pt>
                <c:pt idx="355">
                  <c:v>-1.629223E-9</c:v>
                </c:pt>
                <c:pt idx="356">
                  <c:v>-1.4061809999999999E-9</c:v>
                </c:pt>
                <c:pt idx="357">
                  <c:v>-1.5220869999999999E-9</c:v>
                </c:pt>
                <c:pt idx="358">
                  <c:v>-1.503465E-9</c:v>
                </c:pt>
                <c:pt idx="359">
                  <c:v>-1.3687430000000001E-9</c:v>
                </c:pt>
                <c:pt idx="360">
                  <c:v>-1.3087060000000001E-9</c:v>
                </c:pt>
                <c:pt idx="361">
                  <c:v>-1.643587E-9</c:v>
                </c:pt>
                <c:pt idx="362">
                  <c:v>-1.3914950000000001E-9</c:v>
                </c:pt>
                <c:pt idx="363">
                  <c:v>-1.5543790000000001E-9</c:v>
                </c:pt>
                <c:pt idx="364">
                  <c:v>-1.4642140000000001E-9</c:v>
                </c:pt>
                <c:pt idx="365">
                  <c:v>-1.2345229999999999E-9</c:v>
                </c:pt>
                <c:pt idx="366">
                  <c:v>-1.4354619999999999E-9</c:v>
                </c:pt>
                <c:pt idx="367">
                  <c:v>-1.102684E-9</c:v>
                </c:pt>
                <c:pt idx="368">
                  <c:v>-1.018903E-9</c:v>
                </c:pt>
                <c:pt idx="369">
                  <c:v>-1.443454E-9</c:v>
                </c:pt>
                <c:pt idx="370">
                  <c:v>-1.5063469999999999E-9</c:v>
                </c:pt>
                <c:pt idx="371">
                  <c:v>-1.6545560000000001E-9</c:v>
                </c:pt>
                <c:pt idx="372">
                  <c:v>-1.379019E-9</c:v>
                </c:pt>
                <c:pt idx="373">
                  <c:v>-1.381679E-9</c:v>
                </c:pt>
                <c:pt idx="374">
                  <c:v>-1.3007850000000001E-9</c:v>
                </c:pt>
                <c:pt idx="375">
                  <c:v>-1.3211460000000001E-9</c:v>
                </c:pt>
                <c:pt idx="376">
                  <c:v>-1.563097E-9</c:v>
                </c:pt>
                <c:pt idx="377">
                  <c:v>-9.1553480000000002E-10</c:v>
                </c:pt>
                <c:pt idx="378">
                  <c:v>-8.6413430000000002E-10</c:v>
                </c:pt>
                <c:pt idx="379">
                  <c:v>-9.9207520000000007E-10</c:v>
                </c:pt>
                <c:pt idx="380">
                  <c:v>-1.6964130000000001E-9</c:v>
                </c:pt>
                <c:pt idx="381">
                  <c:v>-7.9741629999999998E-10</c:v>
                </c:pt>
                <c:pt idx="382">
                  <c:v>-1.804456E-9</c:v>
                </c:pt>
                <c:pt idx="383">
                  <c:v>-1.6419669999999999E-9</c:v>
                </c:pt>
                <c:pt idx="384">
                  <c:v>-1.134207E-9</c:v>
                </c:pt>
                <c:pt idx="385">
                  <c:v>-1.056332E-9</c:v>
                </c:pt>
                <c:pt idx="386">
                  <c:v>-1.5153699999999999E-9</c:v>
                </c:pt>
                <c:pt idx="387">
                  <c:v>-1.3304279999999999E-9</c:v>
                </c:pt>
                <c:pt idx="388">
                  <c:v>-1.297922E-9</c:v>
                </c:pt>
                <c:pt idx="389">
                  <c:v>-1.3498280000000001E-9</c:v>
                </c:pt>
                <c:pt idx="390">
                  <c:v>-1.041851E-9</c:v>
                </c:pt>
                <c:pt idx="391">
                  <c:v>-1.151083E-9</c:v>
                </c:pt>
                <c:pt idx="392">
                  <c:v>-1.387147E-9</c:v>
                </c:pt>
                <c:pt idx="393">
                  <c:v>-1.43328E-9</c:v>
                </c:pt>
                <c:pt idx="394">
                  <c:v>-8.7647739999999995E-10</c:v>
                </c:pt>
                <c:pt idx="395">
                  <c:v>-1.3573720000000001E-9</c:v>
                </c:pt>
                <c:pt idx="396">
                  <c:v>-9.4784300000000003E-10</c:v>
                </c:pt>
                <c:pt idx="397">
                  <c:v>-7.4038790000000002E-10</c:v>
                </c:pt>
                <c:pt idx="398">
                  <c:v>-1.444787E-9</c:v>
                </c:pt>
                <c:pt idx="399">
                  <c:v>-1.094313E-9</c:v>
                </c:pt>
                <c:pt idx="400">
                  <c:v>-1.077939E-9</c:v>
                </c:pt>
                <c:pt idx="401">
                  <c:v>2.261026E-9</c:v>
                </c:pt>
                <c:pt idx="402">
                  <c:v>2.157165E-9</c:v>
                </c:pt>
                <c:pt idx="403">
                  <c:v>1.4829719999999999E-9</c:v>
                </c:pt>
                <c:pt idx="404">
                  <c:v>1.723274E-9</c:v>
                </c:pt>
                <c:pt idx="405">
                  <c:v>1.38718E-9</c:v>
                </c:pt>
                <c:pt idx="406">
                  <c:v>2.1922370000000002E-9</c:v>
                </c:pt>
                <c:pt idx="407">
                  <c:v>1.9265100000000002E-9</c:v>
                </c:pt>
                <c:pt idx="408">
                  <c:v>1.7442020000000001E-9</c:v>
                </c:pt>
                <c:pt idx="409">
                  <c:v>1.8045160000000001E-9</c:v>
                </c:pt>
                <c:pt idx="410">
                  <c:v>1.9071350000000002E-9</c:v>
                </c:pt>
                <c:pt idx="411">
                  <c:v>1.573179E-9</c:v>
                </c:pt>
                <c:pt idx="412">
                  <c:v>1.2369569999999999E-9</c:v>
                </c:pt>
                <c:pt idx="413">
                  <c:v>1.7729789999999999E-9</c:v>
                </c:pt>
                <c:pt idx="414">
                  <c:v>1.2479560000000001E-9</c:v>
                </c:pt>
                <c:pt idx="415">
                  <c:v>1.665383E-9</c:v>
                </c:pt>
                <c:pt idx="416">
                  <c:v>1.2777579999999999E-9</c:v>
                </c:pt>
                <c:pt idx="417">
                  <c:v>1.3322580000000001E-9</c:v>
                </c:pt>
                <c:pt idx="418">
                  <c:v>1.714699E-9</c:v>
                </c:pt>
                <c:pt idx="419">
                  <c:v>1.5900440000000001E-9</c:v>
                </c:pt>
                <c:pt idx="420">
                  <c:v>1.1536320000000001E-9</c:v>
                </c:pt>
                <c:pt idx="421">
                  <c:v>1.7175940000000001E-9</c:v>
                </c:pt>
                <c:pt idx="422">
                  <c:v>1.356871E-9</c:v>
                </c:pt>
                <c:pt idx="423">
                  <c:v>1.1028360000000001E-9</c:v>
                </c:pt>
                <c:pt idx="424">
                  <c:v>1.70051E-9</c:v>
                </c:pt>
                <c:pt idx="425">
                  <c:v>9.2135559999999995E-10</c:v>
                </c:pt>
                <c:pt idx="426">
                  <c:v>8.6854800000000005E-10</c:v>
                </c:pt>
                <c:pt idx="427">
                  <c:v>8.4979539999999998E-10</c:v>
                </c:pt>
                <c:pt idx="428">
                  <c:v>1.3528400000000001E-9</c:v>
                </c:pt>
                <c:pt idx="429">
                  <c:v>1.360055E-9</c:v>
                </c:pt>
                <c:pt idx="430">
                  <c:v>1.21459E-9</c:v>
                </c:pt>
                <c:pt idx="431">
                  <c:v>1.0460330000000001E-9</c:v>
                </c:pt>
                <c:pt idx="432">
                  <c:v>1.4169439999999999E-9</c:v>
                </c:pt>
                <c:pt idx="433">
                  <c:v>1.194214E-9</c:v>
                </c:pt>
                <c:pt idx="434">
                  <c:v>9.7194590000000008E-10</c:v>
                </c:pt>
                <c:pt idx="435">
                  <c:v>9.4359369999999999E-10</c:v>
                </c:pt>
                <c:pt idx="436">
                  <c:v>9.9492370000000006E-10</c:v>
                </c:pt>
                <c:pt idx="437">
                  <c:v>1.352452E-9</c:v>
                </c:pt>
                <c:pt idx="438">
                  <c:v>1.011787E-9</c:v>
                </c:pt>
                <c:pt idx="439">
                  <c:v>1.162326E-9</c:v>
                </c:pt>
                <c:pt idx="440">
                  <c:v>8.407214E-10</c:v>
                </c:pt>
                <c:pt idx="441">
                  <c:v>9.1134879999999999E-10</c:v>
                </c:pt>
                <c:pt idx="442">
                  <c:v>8.3064049999999999E-10</c:v>
                </c:pt>
                <c:pt idx="443">
                  <c:v>9.6284230000000007E-10</c:v>
                </c:pt>
                <c:pt idx="444">
                  <c:v>4.5517670000000001E-10</c:v>
                </c:pt>
                <c:pt idx="445">
                  <c:v>6.6440829999999996E-10</c:v>
                </c:pt>
                <c:pt idx="446">
                  <c:v>8.1212649999999999E-10</c:v>
                </c:pt>
                <c:pt idx="447">
                  <c:v>3.0163710000000001E-10</c:v>
                </c:pt>
                <c:pt idx="448">
                  <c:v>4.7999950000000004E-10</c:v>
                </c:pt>
                <c:pt idx="449">
                  <c:v>8.4920030000000002E-10</c:v>
                </c:pt>
                <c:pt idx="450">
                  <c:v>8.2868110000000002E-10</c:v>
                </c:pt>
                <c:pt idx="451">
                  <c:v>9.6298539999999998E-10</c:v>
                </c:pt>
                <c:pt idx="452">
                  <c:v>2.4384520000000001E-10</c:v>
                </c:pt>
                <c:pt idx="453">
                  <c:v>6.4892860000000002E-10</c:v>
                </c:pt>
                <c:pt idx="454">
                  <c:v>2.3445920000000001E-11</c:v>
                </c:pt>
                <c:pt idx="455">
                  <c:v>5.0506999999999999E-10</c:v>
                </c:pt>
                <c:pt idx="456">
                  <c:v>2.9569209999999999E-10</c:v>
                </c:pt>
                <c:pt idx="457">
                  <c:v>4.2136030000000002E-10</c:v>
                </c:pt>
                <c:pt idx="458">
                  <c:v>3.9014960000000002E-10</c:v>
                </c:pt>
                <c:pt idx="459">
                  <c:v>5.1152140000000004E-10</c:v>
                </c:pt>
                <c:pt idx="460">
                  <c:v>3.300446E-10</c:v>
                </c:pt>
                <c:pt idx="461">
                  <c:v>3.8991800000000002E-10</c:v>
                </c:pt>
                <c:pt idx="462">
                  <c:v>1.1383360000000001E-10</c:v>
                </c:pt>
                <c:pt idx="463">
                  <c:v>1.228449E-10</c:v>
                </c:pt>
                <c:pt idx="464">
                  <c:v>1.154449E-10</c:v>
                </c:pt>
                <c:pt idx="465">
                  <c:v>7.7404960000000006E-11</c:v>
                </c:pt>
                <c:pt idx="466">
                  <c:v>3.8147400000000001E-10</c:v>
                </c:pt>
                <c:pt idx="467">
                  <c:v>2.2181470000000001E-10</c:v>
                </c:pt>
                <c:pt idx="468">
                  <c:v>-6.5717330000000003E-11</c:v>
                </c:pt>
                <c:pt idx="469">
                  <c:v>-1.3910720000000001E-11</c:v>
                </c:pt>
                <c:pt idx="470">
                  <c:v>-3.4493380000000001E-11</c:v>
                </c:pt>
                <c:pt idx="471">
                  <c:v>-2.0794909999999999E-10</c:v>
                </c:pt>
                <c:pt idx="472">
                  <c:v>3.7157690000000002E-10</c:v>
                </c:pt>
                <c:pt idx="473">
                  <c:v>3.656037E-10</c:v>
                </c:pt>
                <c:pt idx="474">
                  <c:v>1.770934E-10</c:v>
                </c:pt>
                <c:pt idx="475">
                  <c:v>-1.700054E-10</c:v>
                </c:pt>
                <c:pt idx="476">
                  <c:v>-3.7567349999999998E-10</c:v>
                </c:pt>
                <c:pt idx="477">
                  <c:v>-3.189882E-10</c:v>
                </c:pt>
                <c:pt idx="478">
                  <c:v>4.1784500000000003E-11</c:v>
                </c:pt>
                <c:pt idx="479">
                  <c:v>2.139372E-10</c:v>
                </c:pt>
                <c:pt idx="480">
                  <c:v>-1.7476490000000001E-10</c:v>
                </c:pt>
                <c:pt idx="481">
                  <c:v>-1.6612679999999999E-10</c:v>
                </c:pt>
                <c:pt idx="482">
                  <c:v>-1.4742419999999999E-10</c:v>
                </c:pt>
                <c:pt idx="483">
                  <c:v>-6.4161130000000002E-10</c:v>
                </c:pt>
                <c:pt idx="484">
                  <c:v>-5.4251420000000002E-10</c:v>
                </c:pt>
                <c:pt idx="485">
                  <c:v>-3.4613530000000001E-10</c:v>
                </c:pt>
                <c:pt idx="486">
                  <c:v>-3.860718E-10</c:v>
                </c:pt>
                <c:pt idx="487">
                  <c:v>-7.3439579999999997E-10</c:v>
                </c:pt>
                <c:pt idx="488">
                  <c:v>-5.4755970000000003E-10</c:v>
                </c:pt>
                <c:pt idx="489">
                  <c:v>-1.8800669999999999E-10</c:v>
                </c:pt>
                <c:pt idx="490">
                  <c:v>-5.703808E-10</c:v>
                </c:pt>
                <c:pt idx="491">
                  <c:v>-2.8745699999999998E-10</c:v>
                </c:pt>
                <c:pt idx="492">
                  <c:v>-5.0780979999999996E-10</c:v>
                </c:pt>
                <c:pt idx="493">
                  <c:v>-4.3677240000000002E-10</c:v>
                </c:pt>
                <c:pt idx="494">
                  <c:v>-5.491532E-10</c:v>
                </c:pt>
                <c:pt idx="495">
                  <c:v>-2.7104370000000002E-10</c:v>
                </c:pt>
                <c:pt idx="496">
                  <c:v>-6.5784549999999997E-10</c:v>
                </c:pt>
                <c:pt idx="497">
                  <c:v>-9.6629670000000005E-10</c:v>
                </c:pt>
                <c:pt idx="498">
                  <c:v>-7.7784790000000001E-10</c:v>
                </c:pt>
                <c:pt idx="499">
                  <c:v>-1.0120619999999999E-9</c:v>
                </c:pt>
                <c:pt idx="500">
                  <c:v>-4.9937439999999996E-10</c:v>
                </c:pt>
                <c:pt idx="501">
                  <c:v>-8.8079270000000005E-10</c:v>
                </c:pt>
                <c:pt idx="502">
                  <c:v>-4.0563799999999999E-10</c:v>
                </c:pt>
                <c:pt idx="503">
                  <c:v>-1.0522479999999999E-9</c:v>
                </c:pt>
                <c:pt idx="504">
                  <c:v>-6.6096009999999999E-10</c:v>
                </c:pt>
                <c:pt idx="505">
                  <c:v>-1.165635E-9</c:v>
                </c:pt>
                <c:pt idx="506">
                  <c:v>-1.2823670000000001E-9</c:v>
                </c:pt>
                <c:pt idx="507">
                  <c:v>-8.558578E-10</c:v>
                </c:pt>
                <c:pt idx="508">
                  <c:v>-1.320342E-9</c:v>
                </c:pt>
                <c:pt idx="509">
                  <c:v>-1.1648510000000001E-9</c:v>
                </c:pt>
                <c:pt idx="510">
                  <c:v>-8.3571989999999995E-10</c:v>
                </c:pt>
                <c:pt idx="511">
                  <c:v>-9.7811799999999991E-10</c:v>
                </c:pt>
                <c:pt idx="512">
                  <c:v>-6.7794569999999999E-10</c:v>
                </c:pt>
                <c:pt idx="513">
                  <c:v>-7.0011449999999996E-10</c:v>
                </c:pt>
                <c:pt idx="514">
                  <c:v>-1.1760999999999999E-9</c:v>
                </c:pt>
                <c:pt idx="515">
                  <c:v>-9.5722110000000007E-10</c:v>
                </c:pt>
                <c:pt idx="516">
                  <c:v>-1.4092260000000001E-9</c:v>
                </c:pt>
                <c:pt idx="517">
                  <c:v>-1.325498E-9</c:v>
                </c:pt>
                <c:pt idx="518">
                  <c:v>-1.2775879999999999E-9</c:v>
                </c:pt>
                <c:pt idx="519">
                  <c:v>-1.3048389999999999E-9</c:v>
                </c:pt>
                <c:pt idx="520">
                  <c:v>-1.3800120000000001E-9</c:v>
                </c:pt>
                <c:pt idx="521">
                  <c:v>-1.320246E-9</c:v>
                </c:pt>
                <c:pt idx="522">
                  <c:v>-1.8087089999999999E-9</c:v>
                </c:pt>
                <c:pt idx="523">
                  <c:v>-1.5309270000000001E-9</c:v>
                </c:pt>
                <c:pt idx="524">
                  <c:v>-1.5280499999999999E-9</c:v>
                </c:pt>
                <c:pt idx="525">
                  <c:v>-1.2239240000000001E-9</c:v>
                </c:pt>
                <c:pt idx="526">
                  <c:v>-1.6691089999999999E-9</c:v>
                </c:pt>
                <c:pt idx="527">
                  <c:v>-1.568955E-9</c:v>
                </c:pt>
                <c:pt idx="528">
                  <c:v>-1.638856E-9</c:v>
                </c:pt>
                <c:pt idx="529">
                  <c:v>-1.188469E-9</c:v>
                </c:pt>
                <c:pt idx="530">
                  <c:v>-1.3678E-9</c:v>
                </c:pt>
                <c:pt idx="531">
                  <c:v>-1.1973710000000001E-9</c:v>
                </c:pt>
                <c:pt idx="532">
                  <c:v>-1.9256160000000002E-9</c:v>
                </c:pt>
                <c:pt idx="533">
                  <c:v>-1.9499300000000001E-9</c:v>
                </c:pt>
                <c:pt idx="534">
                  <c:v>-1.730286E-9</c:v>
                </c:pt>
                <c:pt idx="535">
                  <c:v>-1.486975E-9</c:v>
                </c:pt>
                <c:pt idx="536">
                  <c:v>-1.674489E-9</c:v>
                </c:pt>
                <c:pt idx="537">
                  <c:v>-1.790646E-9</c:v>
                </c:pt>
                <c:pt idx="538">
                  <c:v>-1.4067609999999999E-9</c:v>
                </c:pt>
                <c:pt idx="539">
                  <c:v>-1.753535E-9</c:v>
                </c:pt>
                <c:pt idx="540">
                  <c:v>-1.7564370000000001E-9</c:v>
                </c:pt>
                <c:pt idx="541">
                  <c:v>-1.8432639999999999E-9</c:v>
                </c:pt>
                <c:pt idx="542">
                  <c:v>-2.2012169999999998E-9</c:v>
                </c:pt>
                <c:pt idx="543">
                  <c:v>-1.589722E-9</c:v>
                </c:pt>
                <c:pt idx="544">
                  <c:v>-1.7050049999999999E-9</c:v>
                </c:pt>
                <c:pt idx="545">
                  <c:v>-2.1084280000000001E-9</c:v>
                </c:pt>
                <c:pt idx="546">
                  <c:v>-1.8168140000000001E-9</c:v>
                </c:pt>
                <c:pt idx="547">
                  <c:v>-2.0036669999999998E-9</c:v>
                </c:pt>
                <c:pt idx="548">
                  <c:v>-1.4846040000000001E-9</c:v>
                </c:pt>
                <c:pt idx="549">
                  <c:v>-2.195488E-9</c:v>
                </c:pt>
                <c:pt idx="550">
                  <c:v>-1.903673E-9</c:v>
                </c:pt>
                <c:pt idx="551">
                  <c:v>-2.4630689999999999E-9</c:v>
                </c:pt>
                <c:pt idx="552">
                  <c:v>-1.971675E-9</c:v>
                </c:pt>
                <c:pt idx="553">
                  <c:v>-1.9178350000000001E-9</c:v>
                </c:pt>
                <c:pt idx="554">
                  <c:v>-2.114745E-9</c:v>
                </c:pt>
                <c:pt idx="555">
                  <c:v>-1.741923E-9</c:v>
                </c:pt>
                <c:pt idx="556">
                  <c:v>-2.0527379999999999E-9</c:v>
                </c:pt>
                <c:pt idx="557">
                  <c:v>-1.866218E-9</c:v>
                </c:pt>
                <c:pt idx="558">
                  <c:v>-1.941399E-9</c:v>
                </c:pt>
                <c:pt idx="559">
                  <c:v>-2.135961E-9</c:v>
                </c:pt>
                <c:pt idx="560">
                  <c:v>-2.451413E-9</c:v>
                </c:pt>
                <c:pt idx="561">
                  <c:v>-2.4136929999999999E-9</c:v>
                </c:pt>
                <c:pt idx="562">
                  <c:v>-2.674995E-9</c:v>
                </c:pt>
                <c:pt idx="563">
                  <c:v>-2.175476E-9</c:v>
                </c:pt>
                <c:pt idx="564">
                  <c:v>-2.522185E-9</c:v>
                </c:pt>
                <c:pt idx="565">
                  <c:v>-1.821679E-9</c:v>
                </c:pt>
                <c:pt idx="566">
                  <c:v>-2.3912069999999999E-9</c:v>
                </c:pt>
                <c:pt idx="567">
                  <c:v>-2.372463E-9</c:v>
                </c:pt>
                <c:pt idx="568">
                  <c:v>-2.3341600000000001E-9</c:v>
                </c:pt>
                <c:pt idx="569">
                  <c:v>-2.4385190000000001E-9</c:v>
                </c:pt>
                <c:pt idx="570">
                  <c:v>-2.3841289999999998E-9</c:v>
                </c:pt>
                <c:pt idx="571">
                  <c:v>-1.9047479999999998E-9</c:v>
                </c:pt>
                <c:pt idx="572">
                  <c:v>-2.3791519999999998E-9</c:v>
                </c:pt>
                <c:pt idx="573">
                  <c:v>-2.3355939999999998E-9</c:v>
                </c:pt>
                <c:pt idx="574">
                  <c:v>-2.3939989999999999E-9</c:v>
                </c:pt>
                <c:pt idx="575">
                  <c:v>-2.4374410000000001E-9</c:v>
                </c:pt>
                <c:pt idx="576">
                  <c:v>-2.3926999999999998E-9</c:v>
                </c:pt>
                <c:pt idx="577">
                  <c:v>-2.4565579999999998E-9</c:v>
                </c:pt>
                <c:pt idx="578">
                  <c:v>-2.4902959999999999E-9</c:v>
                </c:pt>
                <c:pt idx="579">
                  <c:v>-2.2477149999999998E-9</c:v>
                </c:pt>
                <c:pt idx="580">
                  <c:v>-2.4367040000000001E-9</c:v>
                </c:pt>
                <c:pt idx="581">
                  <c:v>-2.4510129999999999E-9</c:v>
                </c:pt>
                <c:pt idx="582">
                  <c:v>-2.5437949999999999E-9</c:v>
                </c:pt>
                <c:pt idx="583">
                  <c:v>-2.39381E-9</c:v>
                </c:pt>
                <c:pt idx="584">
                  <c:v>-2.7256400000000001E-9</c:v>
                </c:pt>
                <c:pt idx="585">
                  <c:v>-2.4898920000000002E-9</c:v>
                </c:pt>
                <c:pt idx="586">
                  <c:v>-2.7056540000000001E-9</c:v>
                </c:pt>
                <c:pt idx="587">
                  <c:v>-2.5322799999999999E-9</c:v>
                </c:pt>
                <c:pt idx="588">
                  <c:v>-2.5585400000000001E-9</c:v>
                </c:pt>
                <c:pt idx="589">
                  <c:v>-2.5415659999999999E-9</c:v>
                </c:pt>
                <c:pt idx="590">
                  <c:v>-2.7549350000000001E-9</c:v>
                </c:pt>
                <c:pt idx="591">
                  <c:v>-2.5621170000000001E-9</c:v>
                </c:pt>
                <c:pt idx="592">
                  <c:v>-2.5990699999999998E-9</c:v>
                </c:pt>
                <c:pt idx="593">
                  <c:v>-2.7944299999999998E-9</c:v>
                </c:pt>
                <c:pt idx="594">
                  <c:v>-2.6110710000000001E-9</c:v>
                </c:pt>
                <c:pt idx="595">
                  <c:v>-2.676387E-9</c:v>
                </c:pt>
                <c:pt idx="596">
                  <c:v>-2.805281E-9</c:v>
                </c:pt>
                <c:pt idx="597">
                  <c:v>-2.799654E-9</c:v>
                </c:pt>
                <c:pt idx="598">
                  <c:v>-2.6937309999999999E-9</c:v>
                </c:pt>
                <c:pt idx="599">
                  <c:v>-2.7227769999999999E-9</c:v>
                </c:pt>
                <c:pt idx="600">
                  <c:v>-2.7376530000000001E-9</c:v>
                </c:pt>
                <c:pt idx="601">
                  <c:v>-2.4529939999999999E-9</c:v>
                </c:pt>
                <c:pt idx="602">
                  <c:v>-2.8065639999999999E-9</c:v>
                </c:pt>
                <c:pt idx="603">
                  <c:v>-2.6011319999999999E-9</c:v>
                </c:pt>
                <c:pt idx="604">
                  <c:v>-2.6413070000000001E-9</c:v>
                </c:pt>
                <c:pt idx="605">
                  <c:v>-2.6548919999999999E-9</c:v>
                </c:pt>
                <c:pt idx="606">
                  <c:v>-2.7948800000000002E-9</c:v>
                </c:pt>
                <c:pt idx="607">
                  <c:v>-2.7831889999999999E-9</c:v>
                </c:pt>
                <c:pt idx="608">
                  <c:v>-2.720712E-9</c:v>
                </c:pt>
                <c:pt idx="609">
                  <c:v>-2.7881160000000001E-9</c:v>
                </c:pt>
                <c:pt idx="610">
                  <c:v>-2.8088369999999999E-9</c:v>
                </c:pt>
                <c:pt idx="611">
                  <c:v>-2.7845059999999999E-9</c:v>
                </c:pt>
                <c:pt idx="612">
                  <c:v>-2.737462E-9</c:v>
                </c:pt>
                <c:pt idx="613">
                  <c:v>-2.8318090000000001E-9</c:v>
                </c:pt>
                <c:pt idx="614">
                  <c:v>-2.662782E-9</c:v>
                </c:pt>
                <c:pt idx="615">
                  <c:v>-2.9063350000000002E-9</c:v>
                </c:pt>
                <c:pt idx="616">
                  <c:v>-2.8063719999999999E-9</c:v>
                </c:pt>
                <c:pt idx="617">
                  <c:v>-2.7977529999999999E-9</c:v>
                </c:pt>
                <c:pt idx="618">
                  <c:v>-2.758787E-9</c:v>
                </c:pt>
                <c:pt idx="619">
                  <c:v>-2.7627189999999998E-9</c:v>
                </c:pt>
                <c:pt idx="620">
                  <c:v>-2.858771E-9</c:v>
                </c:pt>
                <c:pt idx="621">
                  <c:v>-2.7847740000000001E-9</c:v>
                </c:pt>
                <c:pt idx="622">
                  <c:v>-2.7910370000000002E-9</c:v>
                </c:pt>
                <c:pt idx="623">
                  <c:v>-2.799867E-9</c:v>
                </c:pt>
                <c:pt idx="624">
                  <c:v>-2.780392E-9</c:v>
                </c:pt>
                <c:pt idx="625">
                  <c:v>-2.7774449999999998E-9</c:v>
                </c:pt>
                <c:pt idx="626">
                  <c:v>-2.802659E-9</c:v>
                </c:pt>
                <c:pt idx="627">
                  <c:v>-2.8046330000000002E-9</c:v>
                </c:pt>
                <c:pt idx="628">
                  <c:v>-2.8048899999999998E-9</c:v>
                </c:pt>
              </c:numCache>
            </c:numRef>
          </c:val>
          <c:smooth val="0"/>
        </c:ser>
        <c:dLbls>
          <c:showLegendKey val="0"/>
          <c:showVal val="0"/>
          <c:showCatName val="0"/>
          <c:showSerName val="0"/>
          <c:showPercent val="0"/>
          <c:showBubbleSize val="0"/>
        </c:dLbls>
        <c:smooth val="0"/>
        <c:axId val="321475120"/>
        <c:axId val="321474336"/>
      </c:lineChart>
      <c:catAx>
        <c:axId val="32147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474336"/>
        <c:crosses val="autoZero"/>
        <c:auto val="1"/>
        <c:lblAlgn val="ctr"/>
        <c:lblOffset val="100"/>
        <c:noMultiLvlLbl val="0"/>
      </c:catAx>
      <c:valAx>
        <c:axId val="32147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 in formula for that x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475120"/>
        <c:crosses val="autoZero"/>
        <c:crossBetween val="between"/>
      </c:valAx>
      <c:spPr>
        <a:noFill/>
        <a:ln>
          <a:noFill/>
        </a:ln>
        <a:effectLst/>
      </c:spPr>
    </c:plotArea>
    <c:legend>
      <c:legendPos val="b"/>
      <c:layout>
        <c:manualLayout>
          <c:xMode val="edge"/>
          <c:yMode val="edge"/>
          <c:x val="0.55077612408275556"/>
          <c:y val="0.25109869078865144"/>
          <c:w val="0.38591173213174945"/>
          <c:h val="5.79154710952308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Errors</a:t>
            </a:r>
            <a:r>
              <a:rPr lang="en-GB" baseline="0"/>
              <a:t> in formulae for varying 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766055610236222"/>
          <c:y val="0.16176714909150475"/>
          <c:w val="0.7907488517060367"/>
          <c:h val="0.74447122415790146"/>
        </c:manualLayout>
      </c:layout>
      <c:lineChart>
        <c:grouping val="standard"/>
        <c:varyColors val="0"/>
        <c:ser>
          <c:idx val="1"/>
          <c:order val="0"/>
          <c:tx>
            <c:strRef>
              <c:f>Sheet1!$B$1</c:f>
              <c:strCache>
                <c:ptCount val="1"/>
                <c:pt idx="0">
                  <c:v>log(f_error)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Sheet1!$A$2:$A$98</c:f>
              <c:numCache>
                <c:formatCode>0.00E+00</c:formatCode>
                <c:ptCount val="97"/>
                <c:pt idx="0">
                  <c:v>-18</c:v>
                </c:pt>
                <c:pt idx="1">
                  <c:v>-17.823910000000001</c:v>
                </c:pt>
                <c:pt idx="2">
                  <c:v>-17.647819999999999</c:v>
                </c:pt>
                <c:pt idx="3">
                  <c:v>-17.471730000000001</c:v>
                </c:pt>
                <c:pt idx="4">
                  <c:v>-17.295629999999999</c:v>
                </c:pt>
                <c:pt idx="5">
                  <c:v>-17.119540000000001</c:v>
                </c:pt>
                <c:pt idx="6">
                  <c:v>-16.943449999999999</c:v>
                </c:pt>
                <c:pt idx="7">
                  <c:v>-16.76736</c:v>
                </c:pt>
                <c:pt idx="8">
                  <c:v>-16.591270000000002</c:v>
                </c:pt>
                <c:pt idx="9">
                  <c:v>-16.415179999999999</c:v>
                </c:pt>
                <c:pt idx="10">
                  <c:v>-16.239090000000001</c:v>
                </c:pt>
                <c:pt idx="11">
                  <c:v>-16.062999999999999</c:v>
                </c:pt>
                <c:pt idx="12">
                  <c:v>-15.886900000000001</c:v>
                </c:pt>
                <c:pt idx="13">
                  <c:v>-15.71081</c:v>
                </c:pt>
                <c:pt idx="14">
                  <c:v>-15.53472</c:v>
                </c:pt>
                <c:pt idx="15">
                  <c:v>-15.35863</c:v>
                </c:pt>
                <c:pt idx="16">
                  <c:v>-15.182539999999999</c:v>
                </c:pt>
                <c:pt idx="17">
                  <c:v>-15.006449999999999</c:v>
                </c:pt>
                <c:pt idx="18">
                  <c:v>-14.830360000000001</c:v>
                </c:pt>
                <c:pt idx="19">
                  <c:v>-14.65427</c:v>
                </c:pt>
                <c:pt idx="20">
                  <c:v>-14.47817</c:v>
                </c:pt>
                <c:pt idx="21">
                  <c:v>-14.30208</c:v>
                </c:pt>
                <c:pt idx="22">
                  <c:v>-14.12599</c:v>
                </c:pt>
                <c:pt idx="23">
                  <c:v>-13.9499</c:v>
                </c:pt>
                <c:pt idx="24">
                  <c:v>-13.773809999999999</c:v>
                </c:pt>
                <c:pt idx="25">
                  <c:v>-13.597720000000001</c:v>
                </c:pt>
                <c:pt idx="26">
                  <c:v>-13.42163</c:v>
                </c:pt>
                <c:pt idx="27">
                  <c:v>-13.24554</c:v>
                </c:pt>
                <c:pt idx="28">
                  <c:v>-13.06944</c:v>
                </c:pt>
                <c:pt idx="29">
                  <c:v>-12.89335</c:v>
                </c:pt>
                <c:pt idx="30">
                  <c:v>-12.71726</c:v>
                </c:pt>
                <c:pt idx="31">
                  <c:v>-12.541169999999999</c:v>
                </c:pt>
                <c:pt idx="32">
                  <c:v>-12.365080000000001</c:v>
                </c:pt>
                <c:pt idx="33">
                  <c:v>-12.18899</c:v>
                </c:pt>
                <c:pt idx="34">
                  <c:v>-12.0129</c:v>
                </c:pt>
                <c:pt idx="35">
                  <c:v>-11.83681</c:v>
                </c:pt>
                <c:pt idx="36">
                  <c:v>-11.66071</c:v>
                </c:pt>
                <c:pt idx="37">
                  <c:v>-11.48462</c:v>
                </c:pt>
                <c:pt idx="38">
                  <c:v>-11.308529999999999</c:v>
                </c:pt>
                <c:pt idx="39">
                  <c:v>-11.132440000000001</c:v>
                </c:pt>
                <c:pt idx="40">
                  <c:v>-10.95635</c:v>
                </c:pt>
                <c:pt idx="41">
                  <c:v>-10.78026</c:v>
                </c:pt>
                <c:pt idx="42">
                  <c:v>-10.60417</c:v>
                </c:pt>
                <c:pt idx="43">
                  <c:v>-10.42808</c:v>
                </c:pt>
                <c:pt idx="44">
                  <c:v>-10.25198</c:v>
                </c:pt>
                <c:pt idx="45">
                  <c:v>-10.075889999999999</c:v>
                </c:pt>
                <c:pt idx="46">
                  <c:v>-9.8998019999999993</c:v>
                </c:pt>
                <c:pt idx="47">
                  <c:v>-9.7237109999999998</c:v>
                </c:pt>
                <c:pt idx="48">
                  <c:v>-9.5476200000000002</c:v>
                </c:pt>
                <c:pt idx="49">
                  <c:v>-9.3715279999999996</c:v>
                </c:pt>
                <c:pt idx="50">
                  <c:v>-9.1954370000000001</c:v>
                </c:pt>
                <c:pt idx="51">
                  <c:v>-9.0193460000000005</c:v>
                </c:pt>
                <c:pt idx="52">
                  <c:v>-8.8432549999999992</c:v>
                </c:pt>
                <c:pt idx="53">
                  <c:v>-8.6671630000000004</c:v>
                </c:pt>
                <c:pt idx="54">
                  <c:v>-8.4910720000000008</c:v>
                </c:pt>
                <c:pt idx="55">
                  <c:v>-8.3149809999999995</c:v>
                </c:pt>
                <c:pt idx="56">
                  <c:v>-8.1388890000000007</c:v>
                </c:pt>
                <c:pt idx="57">
                  <c:v>-7.9627980000000003</c:v>
                </c:pt>
                <c:pt idx="58">
                  <c:v>-7.7867069999999998</c:v>
                </c:pt>
                <c:pt idx="59">
                  <c:v>-7.6106160000000003</c:v>
                </c:pt>
                <c:pt idx="60">
                  <c:v>-7.4345239999999997</c:v>
                </c:pt>
                <c:pt idx="61">
                  <c:v>-7.2584330000000001</c:v>
                </c:pt>
                <c:pt idx="62">
                  <c:v>-7.0823419999999997</c:v>
                </c:pt>
                <c:pt idx="63">
                  <c:v>-6.9062510000000001</c:v>
                </c:pt>
                <c:pt idx="64">
                  <c:v>-6.7301589999999996</c:v>
                </c:pt>
                <c:pt idx="65">
                  <c:v>-6.554068</c:v>
                </c:pt>
                <c:pt idx="66">
                  <c:v>-6.3779769999999996</c:v>
                </c:pt>
                <c:pt idx="67">
                  <c:v>-6.201886</c:v>
                </c:pt>
                <c:pt idx="68">
                  <c:v>-6.0257940000000003</c:v>
                </c:pt>
                <c:pt idx="69">
                  <c:v>-5.8497029999999999</c:v>
                </c:pt>
                <c:pt idx="70">
                  <c:v>-5.6736120000000003</c:v>
                </c:pt>
                <c:pt idx="71">
                  <c:v>-5.4975209999999999</c:v>
                </c:pt>
                <c:pt idx="72">
                  <c:v>-5.3214290000000002</c:v>
                </c:pt>
                <c:pt idx="73">
                  <c:v>-5.1453379999999997</c:v>
                </c:pt>
                <c:pt idx="74">
                  <c:v>-4.9692470000000002</c:v>
                </c:pt>
                <c:pt idx="75">
                  <c:v>-4.7931559999999998</c:v>
                </c:pt>
                <c:pt idx="76">
                  <c:v>-4.6170640000000001</c:v>
                </c:pt>
                <c:pt idx="77">
                  <c:v>-4.4409729999999996</c:v>
                </c:pt>
                <c:pt idx="78">
                  <c:v>-4.2648820000000001</c:v>
                </c:pt>
                <c:pt idx="79">
                  <c:v>-4.0887909999999996</c:v>
                </c:pt>
                <c:pt idx="80">
                  <c:v>-3.9126989999999999</c:v>
                </c:pt>
                <c:pt idx="81">
                  <c:v>-3.7366079999999999</c:v>
                </c:pt>
                <c:pt idx="82">
                  <c:v>-3.5605169999999999</c:v>
                </c:pt>
                <c:pt idx="83">
                  <c:v>-3.3844249999999998</c:v>
                </c:pt>
                <c:pt idx="84">
                  <c:v>-3.2083339999999998</c:v>
                </c:pt>
                <c:pt idx="85">
                  <c:v>-3.0322429999999998</c:v>
                </c:pt>
                <c:pt idx="86">
                  <c:v>-2.8561519999999998</c:v>
                </c:pt>
                <c:pt idx="87">
                  <c:v>-2.6800600000000001</c:v>
                </c:pt>
                <c:pt idx="88">
                  <c:v>-2.5039690000000001</c:v>
                </c:pt>
                <c:pt idx="89">
                  <c:v>-2.3278780000000001</c:v>
                </c:pt>
                <c:pt idx="90">
                  <c:v>-2.1517870000000001</c:v>
                </c:pt>
                <c:pt idx="91">
                  <c:v>-1.975695</c:v>
                </c:pt>
                <c:pt idx="92">
                  <c:v>-1.799604</c:v>
                </c:pt>
                <c:pt idx="93">
                  <c:v>-1.623513</c:v>
                </c:pt>
                <c:pt idx="94">
                  <c:v>-1.447422</c:v>
                </c:pt>
                <c:pt idx="95">
                  <c:v>-1.2713300000000001</c:v>
                </c:pt>
                <c:pt idx="96">
                  <c:v>-1.0952390000000001</c:v>
                </c:pt>
              </c:numCache>
            </c:numRef>
          </c:cat>
          <c:val>
            <c:numRef>
              <c:f>Sheet1!$B$2:$B$99</c:f>
              <c:numCache>
                <c:formatCode>0.00E+00</c:formatCode>
                <c:ptCount val="98"/>
                <c:pt idx="0">
                  <c:v>-0.15051500000000001</c:v>
                </c:pt>
                <c:pt idx="1">
                  <c:v>-0.15051500000000001</c:v>
                </c:pt>
                <c:pt idx="2">
                  <c:v>-0.15051500000000001</c:v>
                </c:pt>
                <c:pt idx="3">
                  <c:v>-0.15051500000000001</c:v>
                </c:pt>
                <c:pt idx="4">
                  <c:v>-0.15051500000000001</c:v>
                </c:pt>
                <c:pt idx="5">
                  <c:v>-0.15051500000000001</c:v>
                </c:pt>
                <c:pt idx="6">
                  <c:v>-0.15051500000000001</c:v>
                </c:pt>
                <c:pt idx="7">
                  <c:v>-0.15051500000000001</c:v>
                </c:pt>
                <c:pt idx="8">
                  <c:v>-0.15051500000000001</c:v>
                </c:pt>
                <c:pt idx="9">
                  <c:v>-0.15051500000000001</c:v>
                </c:pt>
                <c:pt idx="10">
                  <c:v>8.5714960000000007E-2</c:v>
                </c:pt>
                <c:pt idx="11">
                  <c:v>-0.23925769999999999</c:v>
                </c:pt>
                <c:pt idx="12">
                  <c:v>-0.82803789999999999</c:v>
                </c:pt>
                <c:pt idx="13">
                  <c:v>-0.36270069999999999</c:v>
                </c:pt>
                <c:pt idx="14">
                  <c:v>-1.271612</c:v>
                </c:pt>
                <c:pt idx="15">
                  <c:v>-1.271612</c:v>
                </c:pt>
                <c:pt idx="16">
                  <c:v>-0.86006879999999997</c:v>
                </c:pt>
                <c:pt idx="17">
                  <c:v>-1.0879110000000001</c:v>
                </c:pt>
                <c:pt idx="18">
                  <c:v>-1.355424</c:v>
                </c:pt>
                <c:pt idx="19">
                  <c:v>-1.355424</c:v>
                </c:pt>
                <c:pt idx="20">
                  <c:v>-1.56193</c:v>
                </c:pt>
                <c:pt idx="21">
                  <c:v>-2.2872020000000002</c:v>
                </c:pt>
                <c:pt idx="22">
                  <c:v>-2.2872020000000002</c:v>
                </c:pt>
                <c:pt idx="23">
                  <c:v>-2.2872020000000002</c:v>
                </c:pt>
                <c:pt idx="24">
                  <c:v>-2.2872020000000002</c:v>
                </c:pt>
                <c:pt idx="25">
                  <c:v>-3.1163110000000001</c:v>
                </c:pt>
                <c:pt idx="26">
                  <c:v>-3.154576</c:v>
                </c:pt>
                <c:pt idx="27">
                  <c:v>-3.5582669999999998</c:v>
                </c:pt>
                <c:pt idx="28">
                  <c:v>-3.5582669999999998</c:v>
                </c:pt>
                <c:pt idx="29">
                  <c:v>-3.8021129999999999</c:v>
                </c:pt>
                <c:pt idx="30">
                  <c:v>-3.3754379999999999</c:v>
                </c:pt>
                <c:pt idx="31">
                  <c:v>-4.4525050000000004</c:v>
                </c:pt>
                <c:pt idx="32">
                  <c:v>-4.4525050000000004</c:v>
                </c:pt>
                <c:pt idx="33">
                  <c:v>-4.4525050000000004</c:v>
                </c:pt>
                <c:pt idx="34">
                  <c:v>-4.4525050000000004</c:v>
                </c:pt>
                <c:pt idx="35">
                  <c:v>-5.5458210000000001</c:v>
                </c:pt>
                <c:pt idx="36">
                  <c:v>-5.5458210000000001</c:v>
                </c:pt>
                <c:pt idx="37">
                  <c:v>-4.8508459999999998</c:v>
                </c:pt>
                <c:pt idx="38">
                  <c:v>-5.5525000000000002</c:v>
                </c:pt>
                <c:pt idx="39">
                  <c:v>-5.5525000000000002</c:v>
                </c:pt>
                <c:pt idx="40">
                  <c:v>-5.5525000000000002</c:v>
                </c:pt>
                <c:pt idx="41">
                  <c:v>-6.2638749999999996</c:v>
                </c:pt>
                <c:pt idx="42">
                  <c:v>-5.7729920000000003</c:v>
                </c:pt>
                <c:pt idx="43">
                  <c:v>-5.7729920000000003</c:v>
                </c:pt>
                <c:pt idx="44">
                  <c:v>-5.7729920000000003</c:v>
                </c:pt>
                <c:pt idx="45">
                  <c:v>-6.4384620000000004</c:v>
                </c:pt>
                <c:pt idx="46">
                  <c:v>-6.4384620000000004</c:v>
                </c:pt>
                <c:pt idx="47">
                  <c:v>-6.4384620000000004</c:v>
                </c:pt>
                <c:pt idx="48">
                  <c:v>-6.7734459999999999</c:v>
                </c:pt>
                <c:pt idx="49">
                  <c:v>-7.4214469999999997</c:v>
                </c:pt>
                <c:pt idx="50">
                  <c:v>-6.9032559999999998</c:v>
                </c:pt>
                <c:pt idx="51">
                  <c:v>-7.1744940000000001</c:v>
                </c:pt>
                <c:pt idx="52">
                  <c:v>-7.5494560000000002</c:v>
                </c:pt>
                <c:pt idx="53">
                  <c:v>-7.5494560000000002</c:v>
                </c:pt>
                <c:pt idx="54">
                  <c:v>-7.9577330000000002</c:v>
                </c:pt>
                <c:pt idx="55">
                  <c:v>-9.3540969999999994</c:v>
                </c:pt>
                <c:pt idx="56">
                  <c:v>-8.1426300000000005</c:v>
                </c:pt>
                <c:pt idx="57">
                  <c:v>-8.6767040000000009</c:v>
                </c:pt>
                <c:pt idx="58">
                  <c:v>-8.8888309999999997</c:v>
                </c:pt>
                <c:pt idx="59">
                  <c:v>-8.0922879999999999</c:v>
                </c:pt>
                <c:pt idx="60">
                  <c:v>-7.8991179999999996</c:v>
                </c:pt>
                <c:pt idx="61">
                  <c:v>-7.7064089999999998</c:v>
                </c:pt>
                <c:pt idx="62">
                  <c:v>-7.5367889999999997</c:v>
                </c:pt>
                <c:pt idx="63">
                  <c:v>-7.3628210000000003</c:v>
                </c:pt>
                <c:pt idx="64">
                  <c:v>-7.1821989999999998</c:v>
                </c:pt>
                <c:pt idx="65">
                  <c:v>-7.0063870000000001</c:v>
                </c:pt>
                <c:pt idx="66">
                  <c:v>-6.83019</c:v>
                </c:pt>
                <c:pt idx="67">
                  <c:v>-6.6535099999999998</c:v>
                </c:pt>
                <c:pt idx="68">
                  <c:v>-6.4774099999999999</c:v>
                </c:pt>
                <c:pt idx="69">
                  <c:v>-6.3012189999999997</c:v>
                </c:pt>
                <c:pt idx="70">
                  <c:v>-6.1251829999999998</c:v>
                </c:pt>
                <c:pt idx="71">
                  <c:v>-5.9490689999999997</c:v>
                </c:pt>
                <c:pt idx="72">
                  <c:v>-5.7729720000000002</c:v>
                </c:pt>
                <c:pt idx="73">
                  <c:v>-5.5968830000000001</c:v>
                </c:pt>
                <c:pt idx="74">
                  <c:v>-5.4207910000000004</c:v>
                </c:pt>
                <c:pt idx="75">
                  <c:v>-5.2446979999999996</c:v>
                </c:pt>
                <c:pt idx="76">
                  <c:v>-5.0686059999999999</c:v>
                </c:pt>
                <c:pt idx="77">
                  <c:v>-4.8925130000000001</c:v>
                </c:pt>
                <c:pt idx="78">
                  <c:v>-4.7164190000000001</c:v>
                </c:pt>
                <c:pt idx="79">
                  <c:v>-4.540324</c:v>
                </c:pt>
                <c:pt idx="80">
                  <c:v>-4.3642269999999996</c:v>
                </c:pt>
                <c:pt idx="81">
                  <c:v>-4.1881259999999996</c:v>
                </c:pt>
                <c:pt idx="82">
                  <c:v>-4.012022</c:v>
                </c:pt>
                <c:pt idx="83">
                  <c:v>-3.8359109999999998</c:v>
                </c:pt>
                <c:pt idx="84">
                  <c:v>-3.6597900000000001</c:v>
                </c:pt>
                <c:pt idx="85">
                  <c:v>-3.483654</c:v>
                </c:pt>
                <c:pt idx="86">
                  <c:v>-3.3074949999999999</c:v>
                </c:pt>
                <c:pt idx="87">
                  <c:v>-3.1313029999999999</c:v>
                </c:pt>
                <c:pt idx="88">
                  <c:v>-2.9550610000000002</c:v>
                </c:pt>
                <c:pt idx="89">
                  <c:v>-2.7787440000000001</c:v>
                </c:pt>
                <c:pt idx="90">
                  <c:v>-2.6023139999999998</c:v>
                </c:pt>
                <c:pt idx="91">
                  <c:v>-2.425716</c:v>
                </c:pt>
                <c:pt idx="92">
                  <c:v>-2.2488679999999999</c:v>
                </c:pt>
                <c:pt idx="93">
                  <c:v>-2.071647</c:v>
                </c:pt>
                <c:pt idx="94">
                  <c:v>-1.8938759999999999</c:v>
                </c:pt>
                <c:pt idx="95">
                  <c:v>-1.7152959999999999</c:v>
                </c:pt>
                <c:pt idx="96">
                  <c:v>-1.535542</c:v>
                </c:pt>
              </c:numCache>
            </c:numRef>
          </c:val>
          <c:smooth val="0"/>
        </c:ser>
        <c:ser>
          <c:idx val="2"/>
          <c:order val="1"/>
          <c:tx>
            <c:strRef>
              <c:f>Sheet1!$C$1</c:f>
              <c:strCache>
                <c:ptCount val="1"/>
                <c:pt idx="0">
                  <c:v>log(c_error)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Sheet1!$A$2:$A$98</c:f>
              <c:numCache>
                <c:formatCode>0.00E+00</c:formatCode>
                <c:ptCount val="97"/>
                <c:pt idx="0">
                  <c:v>-18</c:v>
                </c:pt>
                <c:pt idx="1">
                  <c:v>-17.823910000000001</c:v>
                </c:pt>
                <c:pt idx="2">
                  <c:v>-17.647819999999999</c:v>
                </c:pt>
                <c:pt idx="3">
                  <c:v>-17.471730000000001</c:v>
                </c:pt>
                <c:pt idx="4">
                  <c:v>-17.295629999999999</c:v>
                </c:pt>
                <c:pt idx="5">
                  <c:v>-17.119540000000001</c:v>
                </c:pt>
                <c:pt idx="6">
                  <c:v>-16.943449999999999</c:v>
                </c:pt>
                <c:pt idx="7">
                  <c:v>-16.76736</c:v>
                </c:pt>
                <c:pt idx="8">
                  <c:v>-16.591270000000002</c:v>
                </c:pt>
                <c:pt idx="9">
                  <c:v>-16.415179999999999</c:v>
                </c:pt>
                <c:pt idx="10">
                  <c:v>-16.239090000000001</c:v>
                </c:pt>
                <c:pt idx="11">
                  <c:v>-16.062999999999999</c:v>
                </c:pt>
                <c:pt idx="12">
                  <c:v>-15.886900000000001</c:v>
                </c:pt>
                <c:pt idx="13">
                  <c:v>-15.71081</c:v>
                </c:pt>
                <c:pt idx="14">
                  <c:v>-15.53472</c:v>
                </c:pt>
                <c:pt idx="15">
                  <c:v>-15.35863</c:v>
                </c:pt>
                <c:pt idx="16">
                  <c:v>-15.182539999999999</c:v>
                </c:pt>
                <c:pt idx="17">
                  <c:v>-15.006449999999999</c:v>
                </c:pt>
                <c:pt idx="18">
                  <c:v>-14.830360000000001</c:v>
                </c:pt>
                <c:pt idx="19">
                  <c:v>-14.65427</c:v>
                </c:pt>
                <c:pt idx="20">
                  <c:v>-14.47817</c:v>
                </c:pt>
                <c:pt idx="21">
                  <c:v>-14.30208</c:v>
                </c:pt>
                <c:pt idx="22">
                  <c:v>-14.12599</c:v>
                </c:pt>
                <c:pt idx="23">
                  <c:v>-13.9499</c:v>
                </c:pt>
                <c:pt idx="24">
                  <c:v>-13.773809999999999</c:v>
                </c:pt>
                <c:pt idx="25">
                  <c:v>-13.597720000000001</c:v>
                </c:pt>
                <c:pt idx="26">
                  <c:v>-13.42163</c:v>
                </c:pt>
                <c:pt idx="27">
                  <c:v>-13.24554</c:v>
                </c:pt>
                <c:pt idx="28">
                  <c:v>-13.06944</c:v>
                </c:pt>
                <c:pt idx="29">
                  <c:v>-12.89335</c:v>
                </c:pt>
                <c:pt idx="30">
                  <c:v>-12.71726</c:v>
                </c:pt>
                <c:pt idx="31">
                  <c:v>-12.541169999999999</c:v>
                </c:pt>
                <c:pt idx="32">
                  <c:v>-12.365080000000001</c:v>
                </c:pt>
                <c:pt idx="33">
                  <c:v>-12.18899</c:v>
                </c:pt>
                <c:pt idx="34">
                  <c:v>-12.0129</c:v>
                </c:pt>
                <c:pt idx="35">
                  <c:v>-11.83681</c:v>
                </c:pt>
                <c:pt idx="36">
                  <c:v>-11.66071</c:v>
                </c:pt>
                <c:pt idx="37">
                  <c:v>-11.48462</c:v>
                </c:pt>
                <c:pt idx="38">
                  <c:v>-11.308529999999999</c:v>
                </c:pt>
                <c:pt idx="39">
                  <c:v>-11.132440000000001</c:v>
                </c:pt>
                <c:pt idx="40">
                  <c:v>-10.95635</c:v>
                </c:pt>
                <c:pt idx="41">
                  <c:v>-10.78026</c:v>
                </c:pt>
                <c:pt idx="42">
                  <c:v>-10.60417</c:v>
                </c:pt>
                <c:pt idx="43">
                  <c:v>-10.42808</c:v>
                </c:pt>
                <c:pt idx="44">
                  <c:v>-10.25198</c:v>
                </c:pt>
                <c:pt idx="45">
                  <c:v>-10.075889999999999</c:v>
                </c:pt>
                <c:pt idx="46">
                  <c:v>-9.8998019999999993</c:v>
                </c:pt>
                <c:pt idx="47">
                  <c:v>-9.7237109999999998</c:v>
                </c:pt>
                <c:pt idx="48">
                  <c:v>-9.5476200000000002</c:v>
                </c:pt>
                <c:pt idx="49">
                  <c:v>-9.3715279999999996</c:v>
                </c:pt>
                <c:pt idx="50">
                  <c:v>-9.1954370000000001</c:v>
                </c:pt>
                <c:pt idx="51">
                  <c:v>-9.0193460000000005</c:v>
                </c:pt>
                <c:pt idx="52">
                  <c:v>-8.8432549999999992</c:v>
                </c:pt>
                <c:pt idx="53">
                  <c:v>-8.6671630000000004</c:v>
                </c:pt>
                <c:pt idx="54">
                  <c:v>-8.4910720000000008</c:v>
                </c:pt>
                <c:pt idx="55">
                  <c:v>-8.3149809999999995</c:v>
                </c:pt>
                <c:pt idx="56">
                  <c:v>-8.1388890000000007</c:v>
                </c:pt>
                <c:pt idx="57">
                  <c:v>-7.9627980000000003</c:v>
                </c:pt>
                <c:pt idx="58">
                  <c:v>-7.7867069999999998</c:v>
                </c:pt>
                <c:pt idx="59">
                  <c:v>-7.6106160000000003</c:v>
                </c:pt>
                <c:pt idx="60">
                  <c:v>-7.4345239999999997</c:v>
                </c:pt>
                <c:pt idx="61">
                  <c:v>-7.2584330000000001</c:v>
                </c:pt>
                <c:pt idx="62">
                  <c:v>-7.0823419999999997</c:v>
                </c:pt>
                <c:pt idx="63">
                  <c:v>-6.9062510000000001</c:v>
                </c:pt>
                <c:pt idx="64">
                  <c:v>-6.7301589999999996</c:v>
                </c:pt>
                <c:pt idx="65">
                  <c:v>-6.554068</c:v>
                </c:pt>
                <c:pt idx="66">
                  <c:v>-6.3779769999999996</c:v>
                </c:pt>
                <c:pt idx="67">
                  <c:v>-6.201886</c:v>
                </c:pt>
                <c:pt idx="68">
                  <c:v>-6.0257940000000003</c:v>
                </c:pt>
                <c:pt idx="69">
                  <c:v>-5.8497029999999999</c:v>
                </c:pt>
                <c:pt idx="70">
                  <c:v>-5.6736120000000003</c:v>
                </c:pt>
                <c:pt idx="71">
                  <c:v>-5.4975209999999999</c:v>
                </c:pt>
                <c:pt idx="72">
                  <c:v>-5.3214290000000002</c:v>
                </c:pt>
                <c:pt idx="73">
                  <c:v>-5.1453379999999997</c:v>
                </c:pt>
                <c:pt idx="74">
                  <c:v>-4.9692470000000002</c:v>
                </c:pt>
                <c:pt idx="75">
                  <c:v>-4.7931559999999998</c:v>
                </c:pt>
                <c:pt idx="76">
                  <c:v>-4.6170640000000001</c:v>
                </c:pt>
                <c:pt idx="77">
                  <c:v>-4.4409729999999996</c:v>
                </c:pt>
                <c:pt idx="78">
                  <c:v>-4.2648820000000001</c:v>
                </c:pt>
                <c:pt idx="79">
                  <c:v>-4.0887909999999996</c:v>
                </c:pt>
                <c:pt idx="80">
                  <c:v>-3.9126989999999999</c:v>
                </c:pt>
                <c:pt idx="81">
                  <c:v>-3.7366079999999999</c:v>
                </c:pt>
                <c:pt idx="82">
                  <c:v>-3.5605169999999999</c:v>
                </c:pt>
                <c:pt idx="83">
                  <c:v>-3.3844249999999998</c:v>
                </c:pt>
                <c:pt idx="84">
                  <c:v>-3.2083339999999998</c:v>
                </c:pt>
                <c:pt idx="85">
                  <c:v>-3.0322429999999998</c:v>
                </c:pt>
                <c:pt idx="86">
                  <c:v>-2.8561519999999998</c:v>
                </c:pt>
                <c:pt idx="87">
                  <c:v>-2.6800600000000001</c:v>
                </c:pt>
                <c:pt idx="88">
                  <c:v>-2.5039690000000001</c:v>
                </c:pt>
                <c:pt idx="89">
                  <c:v>-2.3278780000000001</c:v>
                </c:pt>
                <c:pt idx="90">
                  <c:v>-2.1517870000000001</c:v>
                </c:pt>
                <c:pt idx="91">
                  <c:v>-1.975695</c:v>
                </c:pt>
                <c:pt idx="92">
                  <c:v>-1.799604</c:v>
                </c:pt>
                <c:pt idx="93">
                  <c:v>-1.623513</c:v>
                </c:pt>
                <c:pt idx="94">
                  <c:v>-1.447422</c:v>
                </c:pt>
                <c:pt idx="95">
                  <c:v>-1.2713300000000001</c:v>
                </c:pt>
                <c:pt idx="96">
                  <c:v>-1.0952390000000001</c:v>
                </c:pt>
              </c:numCache>
            </c:numRef>
          </c:cat>
          <c:val>
            <c:numRef>
              <c:f>Sheet1!$C$2:$C$98</c:f>
              <c:numCache>
                <c:formatCode>0.00E+00</c:formatCode>
                <c:ptCount val="97"/>
                <c:pt idx="0">
                  <c:v>-0.15051500000000001</c:v>
                </c:pt>
                <c:pt idx="1">
                  <c:v>-0.15051500000000001</c:v>
                </c:pt>
                <c:pt idx="2">
                  <c:v>-0.15051500000000001</c:v>
                </c:pt>
                <c:pt idx="3">
                  <c:v>-0.15051500000000001</c:v>
                </c:pt>
                <c:pt idx="4">
                  <c:v>-0.15051500000000001</c:v>
                </c:pt>
                <c:pt idx="5">
                  <c:v>-0.15051500000000001</c:v>
                </c:pt>
                <c:pt idx="6">
                  <c:v>-0.15051500000000001</c:v>
                </c:pt>
                <c:pt idx="7">
                  <c:v>-0.15051500000000001</c:v>
                </c:pt>
                <c:pt idx="8">
                  <c:v>-0.15051500000000001</c:v>
                </c:pt>
                <c:pt idx="9">
                  <c:v>-0.15051500000000001</c:v>
                </c:pt>
                <c:pt idx="10">
                  <c:v>-0.59253849999999997</c:v>
                </c:pt>
                <c:pt idx="11">
                  <c:v>-1.1848129999999999</c:v>
                </c:pt>
                <c:pt idx="12">
                  <c:v>-0.55398650000000005</c:v>
                </c:pt>
                <c:pt idx="13">
                  <c:v>-0.82803789999999999</c:v>
                </c:pt>
                <c:pt idx="14">
                  <c:v>-1.271612</c:v>
                </c:pt>
                <c:pt idx="15">
                  <c:v>-1.135108</c:v>
                </c:pt>
                <c:pt idx="16">
                  <c:v>-1.271612</c:v>
                </c:pt>
                <c:pt idx="17">
                  <c:v>-1.596306</c:v>
                </c:pt>
                <c:pt idx="18">
                  <c:v>-2.1835650000000002</c:v>
                </c:pt>
                <c:pt idx="19">
                  <c:v>-1.7195750000000001</c:v>
                </c:pt>
                <c:pt idx="20">
                  <c:v>-1.9695469999999999</c:v>
                </c:pt>
                <c:pt idx="21">
                  <c:v>-2.2242130000000002</c:v>
                </c:pt>
                <c:pt idx="22">
                  <c:v>-2.646334</c:v>
                </c:pt>
                <c:pt idx="23">
                  <c:v>-3.6666370000000001</c:v>
                </c:pt>
                <c:pt idx="24">
                  <c:v>-2.729501</c:v>
                </c:pt>
                <c:pt idx="25">
                  <c:v>-2.8436590000000002</c:v>
                </c:pt>
                <c:pt idx="26">
                  <c:v>-3.154576</c:v>
                </c:pt>
                <c:pt idx="27">
                  <c:v>-3.5582669999999998</c:v>
                </c:pt>
                <c:pt idx="28">
                  <c:v>-3.5582669999999998</c:v>
                </c:pt>
                <c:pt idx="29">
                  <c:v>-3.8021129999999999</c:v>
                </c:pt>
                <c:pt idx="30">
                  <c:v>-3.8801640000000002</c:v>
                </c:pt>
                <c:pt idx="31">
                  <c:v>-4.4525050000000004</c:v>
                </c:pt>
                <c:pt idx="32">
                  <c:v>-4.0297109999999998</c:v>
                </c:pt>
                <c:pt idx="33">
                  <c:v>-4.2967149999999998</c:v>
                </c:pt>
                <c:pt idx="34">
                  <c:v>-4.4525050000000004</c:v>
                </c:pt>
                <c:pt idx="35">
                  <c:v>-4.3875489999999999</c:v>
                </c:pt>
                <c:pt idx="36">
                  <c:v>-5.5458210000000001</c:v>
                </c:pt>
                <c:pt idx="37">
                  <c:v>-5.5458210000000001</c:v>
                </c:pt>
                <c:pt idx="38">
                  <c:v>-5.5525000000000002</c:v>
                </c:pt>
                <c:pt idx="39">
                  <c:v>-5.3253000000000004</c:v>
                </c:pt>
                <c:pt idx="40">
                  <c:v>-5.5525000000000002</c:v>
                </c:pt>
                <c:pt idx="41">
                  <c:v>-5.4098800000000002</c:v>
                </c:pt>
                <c:pt idx="42">
                  <c:v>-6.2638749999999996</c:v>
                </c:pt>
                <c:pt idx="43">
                  <c:v>-6.7009530000000002</c:v>
                </c:pt>
                <c:pt idx="44">
                  <c:v>-6.1580640000000004</c:v>
                </c:pt>
                <c:pt idx="45">
                  <c:v>-6.5276189999999996</c:v>
                </c:pt>
                <c:pt idx="46">
                  <c:v>-7.1170580000000001</c:v>
                </c:pt>
                <c:pt idx="47">
                  <c:v>-7.1515649999999997</c:v>
                </c:pt>
                <c:pt idx="48">
                  <c:v>-7.5622119999999997</c:v>
                </c:pt>
                <c:pt idx="49">
                  <c:v>-7.032934</c:v>
                </c:pt>
                <c:pt idx="50">
                  <c:v>-7.4214469999999997</c:v>
                </c:pt>
                <c:pt idx="51">
                  <c:v>-8.051952</c:v>
                </c:pt>
                <c:pt idx="52">
                  <c:v>-7.9798850000000003</c:v>
                </c:pt>
                <c:pt idx="53">
                  <c:v>-8.6155259999999991</c:v>
                </c:pt>
                <c:pt idx="54">
                  <c:v>-7.9577330000000002</c:v>
                </c:pt>
                <c:pt idx="55">
                  <c:v>-9.3540969999999994</c:v>
                </c:pt>
                <c:pt idx="56">
                  <c:v>-9.3540969999999994</c:v>
                </c:pt>
                <c:pt idx="57">
                  <c:v>-8.6767040000000009</c:v>
                </c:pt>
                <c:pt idx="58">
                  <c:v>-8.6767040000000009</c:v>
                </c:pt>
                <c:pt idx="59">
                  <c:v>-9.0119319999999998</c:v>
                </c:pt>
                <c:pt idx="60">
                  <c:v>-9.2701480000000007</c:v>
                </c:pt>
                <c:pt idx="61">
                  <c:v>-9.2701480000000007</c:v>
                </c:pt>
                <c:pt idx="62">
                  <c:v>-9.6960510000000006</c:v>
                </c:pt>
                <c:pt idx="63">
                  <c:v>-10.651350000000001</c:v>
                </c:pt>
                <c:pt idx="64">
                  <c:v>-9.8969039999999993</c:v>
                </c:pt>
                <c:pt idx="65">
                  <c:v>-10.14254</c:v>
                </c:pt>
                <c:pt idx="66">
                  <c:v>-10.14254</c:v>
                </c:pt>
                <c:pt idx="67">
                  <c:v>-10.78673</c:v>
                </c:pt>
                <c:pt idx="68">
                  <c:v>-10.882289999999999</c:v>
                </c:pt>
                <c:pt idx="69">
                  <c:v>-10.339180000000001</c:v>
                </c:pt>
                <c:pt idx="70">
                  <c:v>-10.70645</c:v>
                </c:pt>
                <c:pt idx="71">
                  <c:v>-11.18557</c:v>
                </c:pt>
                <c:pt idx="72">
                  <c:v>-10.908659999999999</c:v>
                </c:pt>
                <c:pt idx="73">
                  <c:v>-11.072520000000001</c:v>
                </c:pt>
                <c:pt idx="74">
                  <c:v>-10.956720000000001</c:v>
                </c:pt>
                <c:pt idx="75">
                  <c:v>-10.4755</c:v>
                </c:pt>
                <c:pt idx="76">
                  <c:v>-10.153449999999999</c:v>
                </c:pt>
                <c:pt idx="77">
                  <c:v>-9.8131950000000003</c:v>
                </c:pt>
                <c:pt idx="78">
                  <c:v>-9.4579810000000002</c:v>
                </c:pt>
                <c:pt idx="79">
                  <c:v>-9.1063189999999992</c:v>
                </c:pt>
                <c:pt idx="80">
                  <c:v>-8.7541159999999998</c:v>
                </c:pt>
                <c:pt idx="81">
                  <c:v>-8.4019019999999998</c:v>
                </c:pt>
                <c:pt idx="82">
                  <c:v>-8.0496979999999994</c:v>
                </c:pt>
                <c:pt idx="83">
                  <c:v>-7.6975179999999996</c:v>
                </c:pt>
                <c:pt idx="84">
                  <c:v>-7.3453340000000003</c:v>
                </c:pt>
                <c:pt idx="85">
                  <c:v>-6.9931520000000003</c:v>
                </c:pt>
                <c:pt idx="86">
                  <c:v>-6.6409700000000003</c:v>
                </c:pt>
                <c:pt idx="87">
                  <c:v>-6.2887870000000001</c:v>
                </c:pt>
                <c:pt idx="88">
                  <c:v>-5.9366050000000001</c:v>
                </c:pt>
                <c:pt idx="89">
                  <c:v>-5.5844230000000001</c:v>
                </c:pt>
                <c:pt idx="90">
                  <c:v>-5.2322410000000001</c:v>
                </c:pt>
                <c:pt idx="91">
                  <c:v>-4.8800600000000003</c:v>
                </c:pt>
                <c:pt idx="92">
                  <c:v>-4.5278799999999997</c:v>
                </c:pt>
                <c:pt idx="93">
                  <c:v>-4.1757039999999996</c:v>
                </c:pt>
                <c:pt idx="94">
                  <c:v>-3.823537</c:v>
                </c:pt>
                <c:pt idx="95">
                  <c:v>-3.4713889999999998</c:v>
                </c:pt>
                <c:pt idx="96">
                  <c:v>-3.1192850000000001</c:v>
                </c:pt>
              </c:numCache>
            </c:numRef>
          </c:val>
          <c:smooth val="0"/>
        </c:ser>
        <c:dLbls>
          <c:showLegendKey val="0"/>
          <c:showVal val="0"/>
          <c:showCatName val="0"/>
          <c:showSerName val="0"/>
          <c:showPercent val="0"/>
          <c:showBubbleSize val="0"/>
        </c:dLbls>
        <c:marker val="1"/>
        <c:smooth val="0"/>
        <c:axId val="321473944"/>
        <c:axId val="310417608"/>
      </c:lineChart>
      <c:catAx>
        <c:axId val="3214739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log(h)</a:t>
                </a:r>
              </a:p>
            </c:rich>
          </c:tx>
          <c:layout>
            <c:manualLayout>
              <c:xMode val="edge"/>
              <c:yMode val="edge"/>
              <c:x val="0.49112354610496023"/>
              <c:y val="0.920498780804942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417608"/>
        <c:crosses val="autoZero"/>
        <c:auto val="1"/>
        <c:lblAlgn val="ctr"/>
        <c:lblOffset val="100"/>
        <c:noMultiLvlLbl val="0"/>
      </c:catAx>
      <c:valAx>
        <c:axId val="3104176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log(error)</a:t>
                </a:r>
              </a:p>
            </c:rich>
          </c:tx>
          <c:layout>
            <c:manualLayout>
              <c:xMode val="edge"/>
              <c:yMode val="edge"/>
              <c:x val="2.3317295422105849E-2"/>
              <c:y val="0.436078157836466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473944"/>
        <c:crosses val="autoZero"/>
        <c:crossBetween val="between"/>
      </c:valAx>
      <c:spPr>
        <a:noFill/>
        <a:ln>
          <a:noFill/>
        </a:ln>
        <a:effectLst/>
      </c:spPr>
    </c:plotArea>
    <c:legend>
      <c:legendPos val="b"/>
      <c:layout>
        <c:manualLayout>
          <c:xMode val="edge"/>
          <c:yMode val="edge"/>
          <c:x val="0.14587779953901706"/>
          <c:y val="0.70089096232644599"/>
          <c:w val="0.37639696480247664"/>
          <c:h val="7.47802155798486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variation of the timeperiod</a:t>
            </a:r>
            <a:r>
              <a:rPr lang="en-US" baseline="0"/>
              <a:t> of a pendulum (L=1.5m) for different starting angles.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475378651063122E-2"/>
          <c:y val="0.2146198929434896"/>
          <c:w val="0.89509852552834568"/>
          <c:h val="0.58858728680420325"/>
        </c:manualLayout>
      </c:layout>
      <c:lineChart>
        <c:grouping val="standard"/>
        <c:varyColors val="0"/>
        <c:ser>
          <c:idx val="1"/>
          <c:order val="0"/>
          <c:tx>
            <c:strRef>
              <c:f>Sheet1!$B$1</c:f>
              <c:strCache>
                <c:ptCount val="1"/>
                <c:pt idx="0">
                  <c:v>h=0.1</c:v>
                </c:pt>
              </c:strCache>
            </c:strRef>
          </c:tx>
          <c:spPr>
            <a:ln w="12700" cap="rnd">
              <a:solidFill>
                <a:schemeClr val="accent2"/>
              </a:solidFill>
              <a:round/>
            </a:ln>
            <a:effectLst/>
          </c:spPr>
          <c:marker>
            <c:symbol val="x"/>
            <c:size val="2"/>
            <c:spPr>
              <a:noFill/>
              <a:ln w="9525">
                <a:solidFill>
                  <a:schemeClr val="accent2"/>
                </a:solidFill>
              </a:ln>
              <a:effectLst/>
            </c:spPr>
          </c:marker>
          <c:cat>
            <c:numRef>
              <c:f>Sheet1!$A$2:$A$306</c:f>
              <c:numCache>
                <c:formatCode>General</c:formatCode>
                <c:ptCount val="305"/>
                <c:pt idx="0">
                  <c:v>0.1</c:v>
                </c:pt>
                <c:pt idx="1">
                  <c:v>0.11</c:v>
                </c:pt>
                <c:pt idx="2">
                  <c:v>0.12</c:v>
                </c:pt>
                <c:pt idx="3">
                  <c:v>0.13</c:v>
                </c:pt>
                <c:pt idx="4">
                  <c:v>0.14000000000000001</c:v>
                </c:pt>
                <c:pt idx="5">
                  <c:v>0.15</c:v>
                </c:pt>
                <c:pt idx="6">
                  <c:v>0.16</c:v>
                </c:pt>
                <c:pt idx="7">
                  <c:v>0.17</c:v>
                </c:pt>
                <c:pt idx="8">
                  <c:v>0.18</c:v>
                </c:pt>
                <c:pt idx="9">
                  <c:v>0.19</c:v>
                </c:pt>
                <c:pt idx="10">
                  <c:v>0.2</c:v>
                </c:pt>
                <c:pt idx="11">
                  <c:v>0.21</c:v>
                </c:pt>
                <c:pt idx="12">
                  <c:v>0.22</c:v>
                </c:pt>
                <c:pt idx="13">
                  <c:v>0.23</c:v>
                </c:pt>
                <c:pt idx="14">
                  <c:v>0.24</c:v>
                </c:pt>
                <c:pt idx="15">
                  <c:v>0.25</c:v>
                </c:pt>
                <c:pt idx="16">
                  <c:v>0.26</c:v>
                </c:pt>
                <c:pt idx="17">
                  <c:v>0.27</c:v>
                </c:pt>
                <c:pt idx="18">
                  <c:v>0.28000000000000003</c:v>
                </c:pt>
                <c:pt idx="19">
                  <c:v>0.28999999999999998</c:v>
                </c:pt>
                <c:pt idx="20">
                  <c:v>0.3</c:v>
                </c:pt>
                <c:pt idx="21">
                  <c:v>0.31</c:v>
                </c:pt>
                <c:pt idx="22">
                  <c:v>0.32</c:v>
                </c:pt>
                <c:pt idx="23">
                  <c:v>0.33</c:v>
                </c:pt>
                <c:pt idx="24">
                  <c:v>0.34</c:v>
                </c:pt>
                <c:pt idx="25">
                  <c:v>0.35</c:v>
                </c:pt>
                <c:pt idx="26">
                  <c:v>0.36</c:v>
                </c:pt>
                <c:pt idx="27">
                  <c:v>0.37</c:v>
                </c:pt>
                <c:pt idx="28">
                  <c:v>0.38</c:v>
                </c:pt>
                <c:pt idx="29">
                  <c:v>0.39</c:v>
                </c:pt>
                <c:pt idx="30">
                  <c:v>0.4</c:v>
                </c:pt>
                <c:pt idx="31">
                  <c:v>0.41</c:v>
                </c:pt>
                <c:pt idx="32">
                  <c:v>0.42</c:v>
                </c:pt>
                <c:pt idx="33">
                  <c:v>0.43</c:v>
                </c:pt>
                <c:pt idx="34">
                  <c:v>0.44</c:v>
                </c:pt>
                <c:pt idx="35">
                  <c:v>0.45</c:v>
                </c:pt>
                <c:pt idx="36">
                  <c:v>0.46</c:v>
                </c:pt>
                <c:pt idx="37">
                  <c:v>0.47</c:v>
                </c:pt>
                <c:pt idx="38">
                  <c:v>0.48</c:v>
                </c:pt>
                <c:pt idx="39">
                  <c:v>0.49</c:v>
                </c:pt>
                <c:pt idx="40">
                  <c:v>0.5</c:v>
                </c:pt>
                <c:pt idx="41">
                  <c:v>0.51</c:v>
                </c:pt>
                <c:pt idx="42">
                  <c:v>0.52</c:v>
                </c:pt>
                <c:pt idx="43">
                  <c:v>0.53</c:v>
                </c:pt>
                <c:pt idx="44">
                  <c:v>0.54</c:v>
                </c:pt>
                <c:pt idx="45">
                  <c:v>0.55000000000000004</c:v>
                </c:pt>
                <c:pt idx="46">
                  <c:v>0.56000000000000005</c:v>
                </c:pt>
                <c:pt idx="47">
                  <c:v>0.56999999999999995</c:v>
                </c:pt>
                <c:pt idx="48">
                  <c:v>0.57999999999999996</c:v>
                </c:pt>
                <c:pt idx="49">
                  <c:v>0.59</c:v>
                </c:pt>
                <c:pt idx="50">
                  <c:v>0.6</c:v>
                </c:pt>
                <c:pt idx="51">
                  <c:v>0.61</c:v>
                </c:pt>
                <c:pt idx="52">
                  <c:v>0.62</c:v>
                </c:pt>
                <c:pt idx="53">
                  <c:v>0.63</c:v>
                </c:pt>
                <c:pt idx="54">
                  <c:v>0.64</c:v>
                </c:pt>
                <c:pt idx="55">
                  <c:v>0.65</c:v>
                </c:pt>
                <c:pt idx="56">
                  <c:v>0.66</c:v>
                </c:pt>
                <c:pt idx="57">
                  <c:v>0.67</c:v>
                </c:pt>
                <c:pt idx="58">
                  <c:v>0.68</c:v>
                </c:pt>
                <c:pt idx="59">
                  <c:v>0.69</c:v>
                </c:pt>
                <c:pt idx="60">
                  <c:v>0.7</c:v>
                </c:pt>
                <c:pt idx="61">
                  <c:v>0.71</c:v>
                </c:pt>
                <c:pt idx="62">
                  <c:v>0.72</c:v>
                </c:pt>
                <c:pt idx="63">
                  <c:v>0.73</c:v>
                </c:pt>
                <c:pt idx="64">
                  <c:v>0.74</c:v>
                </c:pt>
                <c:pt idx="65">
                  <c:v>0.75</c:v>
                </c:pt>
                <c:pt idx="66">
                  <c:v>0.76</c:v>
                </c:pt>
                <c:pt idx="67">
                  <c:v>0.77</c:v>
                </c:pt>
                <c:pt idx="68">
                  <c:v>0.78</c:v>
                </c:pt>
                <c:pt idx="69">
                  <c:v>0.79</c:v>
                </c:pt>
                <c:pt idx="70">
                  <c:v>0.8</c:v>
                </c:pt>
                <c:pt idx="71">
                  <c:v>0.81</c:v>
                </c:pt>
                <c:pt idx="72">
                  <c:v>0.82</c:v>
                </c:pt>
                <c:pt idx="73">
                  <c:v>0.83</c:v>
                </c:pt>
                <c:pt idx="74">
                  <c:v>0.84</c:v>
                </c:pt>
                <c:pt idx="75">
                  <c:v>0.85</c:v>
                </c:pt>
                <c:pt idx="76">
                  <c:v>0.86</c:v>
                </c:pt>
                <c:pt idx="77">
                  <c:v>0.87</c:v>
                </c:pt>
                <c:pt idx="78">
                  <c:v>0.88</c:v>
                </c:pt>
                <c:pt idx="79">
                  <c:v>0.89</c:v>
                </c:pt>
                <c:pt idx="80">
                  <c:v>0.9</c:v>
                </c:pt>
                <c:pt idx="81">
                  <c:v>0.91</c:v>
                </c:pt>
                <c:pt idx="82">
                  <c:v>0.92</c:v>
                </c:pt>
                <c:pt idx="83">
                  <c:v>0.93</c:v>
                </c:pt>
                <c:pt idx="84">
                  <c:v>0.94</c:v>
                </c:pt>
                <c:pt idx="85">
                  <c:v>0.95</c:v>
                </c:pt>
                <c:pt idx="86">
                  <c:v>0.96</c:v>
                </c:pt>
                <c:pt idx="87">
                  <c:v>0.97</c:v>
                </c:pt>
                <c:pt idx="88">
                  <c:v>0.98</c:v>
                </c:pt>
                <c:pt idx="89">
                  <c:v>0.99</c:v>
                </c:pt>
                <c:pt idx="90">
                  <c:v>1</c:v>
                </c:pt>
                <c:pt idx="91">
                  <c:v>1.01</c:v>
                </c:pt>
                <c:pt idx="92">
                  <c:v>1.02</c:v>
                </c:pt>
                <c:pt idx="93">
                  <c:v>1.03</c:v>
                </c:pt>
                <c:pt idx="94">
                  <c:v>1.04</c:v>
                </c:pt>
                <c:pt idx="95">
                  <c:v>1.05</c:v>
                </c:pt>
                <c:pt idx="96">
                  <c:v>1.06</c:v>
                </c:pt>
                <c:pt idx="97">
                  <c:v>1.07</c:v>
                </c:pt>
                <c:pt idx="98">
                  <c:v>1.08</c:v>
                </c:pt>
                <c:pt idx="99">
                  <c:v>1.0900000000000001</c:v>
                </c:pt>
                <c:pt idx="100">
                  <c:v>1.1000000000000001</c:v>
                </c:pt>
                <c:pt idx="101">
                  <c:v>1.1100000000000001</c:v>
                </c:pt>
                <c:pt idx="102">
                  <c:v>1.1200000000000001</c:v>
                </c:pt>
                <c:pt idx="103">
                  <c:v>1.1299999999999999</c:v>
                </c:pt>
                <c:pt idx="104">
                  <c:v>1.1399999999999999</c:v>
                </c:pt>
                <c:pt idx="105">
                  <c:v>1.1499999999999999</c:v>
                </c:pt>
                <c:pt idx="106">
                  <c:v>1.1599999999999999</c:v>
                </c:pt>
                <c:pt idx="107">
                  <c:v>1.17</c:v>
                </c:pt>
                <c:pt idx="108">
                  <c:v>1.18</c:v>
                </c:pt>
                <c:pt idx="109">
                  <c:v>1.19</c:v>
                </c:pt>
                <c:pt idx="110">
                  <c:v>1.2</c:v>
                </c:pt>
                <c:pt idx="111">
                  <c:v>1.21</c:v>
                </c:pt>
                <c:pt idx="112">
                  <c:v>1.22</c:v>
                </c:pt>
                <c:pt idx="113">
                  <c:v>1.23</c:v>
                </c:pt>
                <c:pt idx="114">
                  <c:v>1.24</c:v>
                </c:pt>
                <c:pt idx="115">
                  <c:v>1.25</c:v>
                </c:pt>
                <c:pt idx="116">
                  <c:v>1.26</c:v>
                </c:pt>
                <c:pt idx="117">
                  <c:v>1.27</c:v>
                </c:pt>
                <c:pt idx="118">
                  <c:v>1.28</c:v>
                </c:pt>
                <c:pt idx="119">
                  <c:v>1.29</c:v>
                </c:pt>
                <c:pt idx="120">
                  <c:v>1.3</c:v>
                </c:pt>
                <c:pt idx="121">
                  <c:v>1.31</c:v>
                </c:pt>
                <c:pt idx="122">
                  <c:v>1.32</c:v>
                </c:pt>
                <c:pt idx="123">
                  <c:v>1.33</c:v>
                </c:pt>
                <c:pt idx="124">
                  <c:v>1.34</c:v>
                </c:pt>
                <c:pt idx="125">
                  <c:v>1.35</c:v>
                </c:pt>
                <c:pt idx="126">
                  <c:v>1.36</c:v>
                </c:pt>
                <c:pt idx="127">
                  <c:v>1.37</c:v>
                </c:pt>
                <c:pt idx="128">
                  <c:v>1.38</c:v>
                </c:pt>
                <c:pt idx="129">
                  <c:v>1.39</c:v>
                </c:pt>
                <c:pt idx="130">
                  <c:v>1.4</c:v>
                </c:pt>
                <c:pt idx="131">
                  <c:v>1.41</c:v>
                </c:pt>
                <c:pt idx="132">
                  <c:v>1.42</c:v>
                </c:pt>
                <c:pt idx="133">
                  <c:v>1.43</c:v>
                </c:pt>
                <c:pt idx="134">
                  <c:v>1.44</c:v>
                </c:pt>
                <c:pt idx="135">
                  <c:v>1.45</c:v>
                </c:pt>
                <c:pt idx="136">
                  <c:v>1.46</c:v>
                </c:pt>
                <c:pt idx="137">
                  <c:v>1.47</c:v>
                </c:pt>
                <c:pt idx="138">
                  <c:v>1.48</c:v>
                </c:pt>
                <c:pt idx="139">
                  <c:v>1.49</c:v>
                </c:pt>
                <c:pt idx="140">
                  <c:v>1.5</c:v>
                </c:pt>
                <c:pt idx="141">
                  <c:v>1.51</c:v>
                </c:pt>
                <c:pt idx="142">
                  <c:v>1.52</c:v>
                </c:pt>
                <c:pt idx="143">
                  <c:v>1.53</c:v>
                </c:pt>
                <c:pt idx="144">
                  <c:v>1.54</c:v>
                </c:pt>
                <c:pt idx="145">
                  <c:v>1.55</c:v>
                </c:pt>
                <c:pt idx="146">
                  <c:v>1.56</c:v>
                </c:pt>
                <c:pt idx="147">
                  <c:v>1.57</c:v>
                </c:pt>
                <c:pt idx="148">
                  <c:v>1.58</c:v>
                </c:pt>
                <c:pt idx="149">
                  <c:v>1.59</c:v>
                </c:pt>
                <c:pt idx="150">
                  <c:v>1.6</c:v>
                </c:pt>
                <c:pt idx="151">
                  <c:v>1.61</c:v>
                </c:pt>
                <c:pt idx="152">
                  <c:v>1.62</c:v>
                </c:pt>
                <c:pt idx="153">
                  <c:v>1.63</c:v>
                </c:pt>
                <c:pt idx="154">
                  <c:v>1.64</c:v>
                </c:pt>
                <c:pt idx="155">
                  <c:v>1.65</c:v>
                </c:pt>
                <c:pt idx="156">
                  <c:v>1.66</c:v>
                </c:pt>
                <c:pt idx="157">
                  <c:v>1.67</c:v>
                </c:pt>
                <c:pt idx="158">
                  <c:v>1.68</c:v>
                </c:pt>
                <c:pt idx="159">
                  <c:v>1.69</c:v>
                </c:pt>
                <c:pt idx="160">
                  <c:v>1.7</c:v>
                </c:pt>
                <c:pt idx="161">
                  <c:v>1.71</c:v>
                </c:pt>
                <c:pt idx="162">
                  <c:v>1.72</c:v>
                </c:pt>
                <c:pt idx="163">
                  <c:v>1.73</c:v>
                </c:pt>
                <c:pt idx="164">
                  <c:v>1.74</c:v>
                </c:pt>
                <c:pt idx="165">
                  <c:v>1.75</c:v>
                </c:pt>
                <c:pt idx="166">
                  <c:v>1.76</c:v>
                </c:pt>
                <c:pt idx="167">
                  <c:v>1.77</c:v>
                </c:pt>
                <c:pt idx="168">
                  <c:v>1.78</c:v>
                </c:pt>
                <c:pt idx="169">
                  <c:v>1.79</c:v>
                </c:pt>
                <c:pt idx="170">
                  <c:v>1.8</c:v>
                </c:pt>
                <c:pt idx="171">
                  <c:v>1.81</c:v>
                </c:pt>
                <c:pt idx="172">
                  <c:v>1.82</c:v>
                </c:pt>
                <c:pt idx="173">
                  <c:v>1.83</c:v>
                </c:pt>
                <c:pt idx="174">
                  <c:v>1.84</c:v>
                </c:pt>
                <c:pt idx="175">
                  <c:v>1.85</c:v>
                </c:pt>
                <c:pt idx="176">
                  <c:v>1.86</c:v>
                </c:pt>
                <c:pt idx="177">
                  <c:v>1.87</c:v>
                </c:pt>
                <c:pt idx="178">
                  <c:v>1.88</c:v>
                </c:pt>
                <c:pt idx="179">
                  <c:v>1.89</c:v>
                </c:pt>
                <c:pt idx="180">
                  <c:v>1.9</c:v>
                </c:pt>
                <c:pt idx="181">
                  <c:v>1.91</c:v>
                </c:pt>
                <c:pt idx="182">
                  <c:v>1.92</c:v>
                </c:pt>
                <c:pt idx="183">
                  <c:v>1.93</c:v>
                </c:pt>
                <c:pt idx="184">
                  <c:v>1.94</c:v>
                </c:pt>
                <c:pt idx="185">
                  <c:v>1.95</c:v>
                </c:pt>
                <c:pt idx="186">
                  <c:v>1.96</c:v>
                </c:pt>
                <c:pt idx="187">
                  <c:v>1.97</c:v>
                </c:pt>
                <c:pt idx="188">
                  <c:v>1.98</c:v>
                </c:pt>
                <c:pt idx="189">
                  <c:v>1.99</c:v>
                </c:pt>
                <c:pt idx="190">
                  <c:v>2</c:v>
                </c:pt>
                <c:pt idx="191">
                  <c:v>2.0099999999999998</c:v>
                </c:pt>
                <c:pt idx="192">
                  <c:v>2.02</c:v>
                </c:pt>
                <c:pt idx="193">
                  <c:v>2.0299999999999998</c:v>
                </c:pt>
                <c:pt idx="194">
                  <c:v>2.04</c:v>
                </c:pt>
                <c:pt idx="195">
                  <c:v>2.0499999999999998</c:v>
                </c:pt>
                <c:pt idx="196">
                  <c:v>2.06</c:v>
                </c:pt>
                <c:pt idx="197">
                  <c:v>2.0699999999999998</c:v>
                </c:pt>
                <c:pt idx="198">
                  <c:v>2.08</c:v>
                </c:pt>
                <c:pt idx="199">
                  <c:v>2.09</c:v>
                </c:pt>
                <c:pt idx="200">
                  <c:v>2.1</c:v>
                </c:pt>
                <c:pt idx="201">
                  <c:v>2.11</c:v>
                </c:pt>
                <c:pt idx="202">
                  <c:v>2.12</c:v>
                </c:pt>
                <c:pt idx="203">
                  <c:v>2.13</c:v>
                </c:pt>
                <c:pt idx="204">
                  <c:v>2.14</c:v>
                </c:pt>
                <c:pt idx="205">
                  <c:v>2.15</c:v>
                </c:pt>
                <c:pt idx="206">
                  <c:v>2.16</c:v>
                </c:pt>
                <c:pt idx="207">
                  <c:v>2.17</c:v>
                </c:pt>
                <c:pt idx="208">
                  <c:v>2.1800000000000002</c:v>
                </c:pt>
                <c:pt idx="209">
                  <c:v>2.19</c:v>
                </c:pt>
                <c:pt idx="210">
                  <c:v>2.2000000000000002</c:v>
                </c:pt>
                <c:pt idx="211">
                  <c:v>2.21</c:v>
                </c:pt>
                <c:pt idx="212">
                  <c:v>2.2200000000000002</c:v>
                </c:pt>
                <c:pt idx="213">
                  <c:v>2.23</c:v>
                </c:pt>
                <c:pt idx="214">
                  <c:v>2.2400000000000002</c:v>
                </c:pt>
                <c:pt idx="215">
                  <c:v>2.25</c:v>
                </c:pt>
                <c:pt idx="216">
                  <c:v>2.2599999999999998</c:v>
                </c:pt>
                <c:pt idx="217">
                  <c:v>2.27</c:v>
                </c:pt>
                <c:pt idx="218">
                  <c:v>2.2799999999999998</c:v>
                </c:pt>
                <c:pt idx="219">
                  <c:v>2.29</c:v>
                </c:pt>
                <c:pt idx="220">
                  <c:v>2.2999999999999998</c:v>
                </c:pt>
                <c:pt idx="221">
                  <c:v>2.31</c:v>
                </c:pt>
                <c:pt idx="222">
                  <c:v>2.3199999999999998</c:v>
                </c:pt>
                <c:pt idx="223">
                  <c:v>2.33</c:v>
                </c:pt>
                <c:pt idx="224">
                  <c:v>2.34</c:v>
                </c:pt>
                <c:pt idx="225">
                  <c:v>2.35</c:v>
                </c:pt>
                <c:pt idx="226">
                  <c:v>2.36</c:v>
                </c:pt>
                <c:pt idx="227">
                  <c:v>2.37</c:v>
                </c:pt>
                <c:pt idx="228">
                  <c:v>2.38</c:v>
                </c:pt>
                <c:pt idx="229">
                  <c:v>2.39</c:v>
                </c:pt>
                <c:pt idx="230">
                  <c:v>2.4</c:v>
                </c:pt>
                <c:pt idx="231">
                  <c:v>2.41</c:v>
                </c:pt>
                <c:pt idx="232">
                  <c:v>2.42</c:v>
                </c:pt>
                <c:pt idx="233">
                  <c:v>2.4300000000000002</c:v>
                </c:pt>
                <c:pt idx="234">
                  <c:v>2.44</c:v>
                </c:pt>
                <c:pt idx="235">
                  <c:v>2.4500000000000002</c:v>
                </c:pt>
                <c:pt idx="236">
                  <c:v>2.46</c:v>
                </c:pt>
                <c:pt idx="237">
                  <c:v>2.4700000000000002</c:v>
                </c:pt>
                <c:pt idx="238">
                  <c:v>2.48</c:v>
                </c:pt>
                <c:pt idx="239">
                  <c:v>2.4900000000000002</c:v>
                </c:pt>
                <c:pt idx="240">
                  <c:v>2.5</c:v>
                </c:pt>
                <c:pt idx="241">
                  <c:v>2.5099999999999998</c:v>
                </c:pt>
                <c:pt idx="242">
                  <c:v>2.52</c:v>
                </c:pt>
                <c:pt idx="243">
                  <c:v>2.5299999999999998</c:v>
                </c:pt>
                <c:pt idx="244">
                  <c:v>2.54</c:v>
                </c:pt>
                <c:pt idx="245">
                  <c:v>2.5499999999999998</c:v>
                </c:pt>
                <c:pt idx="246">
                  <c:v>2.56</c:v>
                </c:pt>
                <c:pt idx="247">
                  <c:v>2.57</c:v>
                </c:pt>
                <c:pt idx="248">
                  <c:v>2.58</c:v>
                </c:pt>
                <c:pt idx="249">
                  <c:v>2.59</c:v>
                </c:pt>
                <c:pt idx="250">
                  <c:v>2.6</c:v>
                </c:pt>
                <c:pt idx="251">
                  <c:v>2.61</c:v>
                </c:pt>
                <c:pt idx="252">
                  <c:v>2.62</c:v>
                </c:pt>
                <c:pt idx="253">
                  <c:v>2.63</c:v>
                </c:pt>
                <c:pt idx="254">
                  <c:v>2.64</c:v>
                </c:pt>
                <c:pt idx="255">
                  <c:v>2.65</c:v>
                </c:pt>
                <c:pt idx="256">
                  <c:v>2.66</c:v>
                </c:pt>
                <c:pt idx="257">
                  <c:v>2.67</c:v>
                </c:pt>
                <c:pt idx="258">
                  <c:v>2.68</c:v>
                </c:pt>
                <c:pt idx="259">
                  <c:v>2.69</c:v>
                </c:pt>
                <c:pt idx="260">
                  <c:v>2.7</c:v>
                </c:pt>
                <c:pt idx="261">
                  <c:v>2.71</c:v>
                </c:pt>
                <c:pt idx="262">
                  <c:v>2.72</c:v>
                </c:pt>
                <c:pt idx="263">
                  <c:v>2.73</c:v>
                </c:pt>
                <c:pt idx="264">
                  <c:v>2.74</c:v>
                </c:pt>
                <c:pt idx="265">
                  <c:v>2.75</c:v>
                </c:pt>
                <c:pt idx="266">
                  <c:v>2.76</c:v>
                </c:pt>
                <c:pt idx="267">
                  <c:v>2.77</c:v>
                </c:pt>
                <c:pt idx="268">
                  <c:v>2.78</c:v>
                </c:pt>
                <c:pt idx="269">
                  <c:v>2.79</c:v>
                </c:pt>
                <c:pt idx="270">
                  <c:v>2.8</c:v>
                </c:pt>
                <c:pt idx="271">
                  <c:v>2.81</c:v>
                </c:pt>
                <c:pt idx="272">
                  <c:v>2.82</c:v>
                </c:pt>
                <c:pt idx="273">
                  <c:v>2.83</c:v>
                </c:pt>
                <c:pt idx="274">
                  <c:v>2.84</c:v>
                </c:pt>
                <c:pt idx="275">
                  <c:v>2.85</c:v>
                </c:pt>
                <c:pt idx="276">
                  <c:v>2.86</c:v>
                </c:pt>
                <c:pt idx="277">
                  <c:v>2.87</c:v>
                </c:pt>
                <c:pt idx="278">
                  <c:v>2.88</c:v>
                </c:pt>
                <c:pt idx="279">
                  <c:v>2.89</c:v>
                </c:pt>
                <c:pt idx="280">
                  <c:v>2.9</c:v>
                </c:pt>
                <c:pt idx="281">
                  <c:v>2.91</c:v>
                </c:pt>
                <c:pt idx="282">
                  <c:v>2.92</c:v>
                </c:pt>
                <c:pt idx="283">
                  <c:v>2.93</c:v>
                </c:pt>
                <c:pt idx="284">
                  <c:v>2.94</c:v>
                </c:pt>
                <c:pt idx="285">
                  <c:v>2.95</c:v>
                </c:pt>
                <c:pt idx="286">
                  <c:v>2.96</c:v>
                </c:pt>
                <c:pt idx="287">
                  <c:v>2.97</c:v>
                </c:pt>
                <c:pt idx="288">
                  <c:v>2.98</c:v>
                </c:pt>
                <c:pt idx="289">
                  <c:v>2.99</c:v>
                </c:pt>
                <c:pt idx="290">
                  <c:v>3</c:v>
                </c:pt>
                <c:pt idx="291">
                  <c:v>3.01</c:v>
                </c:pt>
                <c:pt idx="292">
                  <c:v>3.02</c:v>
                </c:pt>
                <c:pt idx="293">
                  <c:v>3.03</c:v>
                </c:pt>
                <c:pt idx="294">
                  <c:v>3.04</c:v>
                </c:pt>
                <c:pt idx="295">
                  <c:v>3.05</c:v>
                </c:pt>
                <c:pt idx="296">
                  <c:v>3.06</c:v>
                </c:pt>
                <c:pt idx="297">
                  <c:v>3.07</c:v>
                </c:pt>
                <c:pt idx="298">
                  <c:v>3.08</c:v>
                </c:pt>
                <c:pt idx="299">
                  <c:v>3.09</c:v>
                </c:pt>
                <c:pt idx="300">
                  <c:v>3.1</c:v>
                </c:pt>
                <c:pt idx="301">
                  <c:v>3.11</c:v>
                </c:pt>
                <c:pt idx="302">
                  <c:v>3.12</c:v>
                </c:pt>
                <c:pt idx="303">
                  <c:v>3.13</c:v>
                </c:pt>
                <c:pt idx="304">
                  <c:v>3.14</c:v>
                </c:pt>
              </c:numCache>
            </c:numRef>
          </c:cat>
          <c:val>
            <c:numRef>
              <c:f>Sheet1!$B$2:$B$306</c:f>
              <c:numCache>
                <c:formatCode>General</c:formatCode>
                <c:ptCount val="305"/>
                <c:pt idx="0">
                  <c:v>2.5041920000000002</c:v>
                </c:pt>
                <c:pt idx="1">
                  <c:v>2.5045269999999999</c:v>
                </c:pt>
                <c:pt idx="2">
                  <c:v>2.504893</c:v>
                </c:pt>
                <c:pt idx="3">
                  <c:v>2.5052919999999999</c:v>
                </c:pt>
                <c:pt idx="4">
                  <c:v>2.5057230000000001</c:v>
                </c:pt>
                <c:pt idx="5">
                  <c:v>2.506186</c:v>
                </c:pt>
                <c:pt idx="6">
                  <c:v>2.5066820000000001</c:v>
                </c:pt>
                <c:pt idx="7">
                  <c:v>2.507209</c:v>
                </c:pt>
                <c:pt idx="8">
                  <c:v>2.507768</c:v>
                </c:pt>
                <c:pt idx="9">
                  <c:v>2.5083600000000001</c:v>
                </c:pt>
                <c:pt idx="10">
                  <c:v>2.5089839999999999</c:v>
                </c:pt>
                <c:pt idx="11">
                  <c:v>2.5096400000000001</c:v>
                </c:pt>
                <c:pt idx="12">
                  <c:v>2.510329</c:v>
                </c:pt>
                <c:pt idx="13">
                  <c:v>2.51105</c:v>
                </c:pt>
                <c:pt idx="14">
                  <c:v>2.511803</c:v>
                </c:pt>
                <c:pt idx="15">
                  <c:v>2.5125890000000002</c:v>
                </c:pt>
                <c:pt idx="16">
                  <c:v>2.5134080000000001</c:v>
                </c:pt>
                <c:pt idx="17">
                  <c:v>2.514259</c:v>
                </c:pt>
                <c:pt idx="18">
                  <c:v>2.5151430000000001</c:v>
                </c:pt>
                <c:pt idx="19">
                  <c:v>2.51606</c:v>
                </c:pt>
                <c:pt idx="20">
                  <c:v>2.5170089999999998</c:v>
                </c:pt>
                <c:pt idx="21">
                  <c:v>2.5179909999999999</c:v>
                </c:pt>
                <c:pt idx="22">
                  <c:v>2.5190070000000002</c:v>
                </c:pt>
                <c:pt idx="23">
                  <c:v>2.5200550000000002</c:v>
                </c:pt>
                <c:pt idx="24">
                  <c:v>2.5211359999999998</c:v>
                </c:pt>
                <c:pt idx="25">
                  <c:v>2.5222509999999998</c:v>
                </c:pt>
                <c:pt idx="26">
                  <c:v>2.5233989999999999</c:v>
                </c:pt>
                <c:pt idx="27">
                  <c:v>2.5245799999999998</c:v>
                </c:pt>
                <c:pt idx="28">
                  <c:v>2.525795</c:v>
                </c:pt>
                <c:pt idx="29">
                  <c:v>2.5270429999999999</c:v>
                </c:pt>
                <c:pt idx="30">
                  <c:v>2.5283250000000002</c:v>
                </c:pt>
                <c:pt idx="31">
                  <c:v>2.5296400000000001</c:v>
                </c:pt>
                <c:pt idx="32">
                  <c:v>2.5309889999999999</c:v>
                </c:pt>
                <c:pt idx="33">
                  <c:v>2.5323730000000002</c:v>
                </c:pt>
                <c:pt idx="34">
                  <c:v>2.5337900000000002</c:v>
                </c:pt>
                <c:pt idx="35">
                  <c:v>2.5352410000000001</c:v>
                </c:pt>
                <c:pt idx="36">
                  <c:v>2.536727</c:v>
                </c:pt>
                <c:pt idx="37">
                  <c:v>2.538246</c:v>
                </c:pt>
                <c:pt idx="38">
                  <c:v>2.5398010000000002</c:v>
                </c:pt>
                <c:pt idx="39">
                  <c:v>2.5413899999999998</c:v>
                </c:pt>
                <c:pt idx="40">
                  <c:v>2.5430130000000002</c:v>
                </c:pt>
                <c:pt idx="41">
                  <c:v>2.5446710000000001</c:v>
                </c:pt>
                <c:pt idx="42">
                  <c:v>2.5463650000000002</c:v>
                </c:pt>
                <c:pt idx="43">
                  <c:v>2.5480930000000002</c:v>
                </c:pt>
                <c:pt idx="44">
                  <c:v>2.5498560000000001</c:v>
                </c:pt>
                <c:pt idx="45">
                  <c:v>2.5516549999999998</c:v>
                </c:pt>
                <c:pt idx="46">
                  <c:v>2.5534889999999999</c:v>
                </c:pt>
                <c:pt idx="47">
                  <c:v>2.5553590000000002</c:v>
                </c:pt>
                <c:pt idx="48">
                  <c:v>2.5572650000000001</c:v>
                </c:pt>
                <c:pt idx="49">
                  <c:v>2.5592060000000001</c:v>
                </c:pt>
                <c:pt idx="50">
                  <c:v>2.5611839999999999</c:v>
                </c:pt>
                <c:pt idx="51">
                  <c:v>2.5631970000000002</c:v>
                </c:pt>
                <c:pt idx="52">
                  <c:v>2.5652469999999998</c:v>
                </c:pt>
                <c:pt idx="53">
                  <c:v>2.5673339999999998</c:v>
                </c:pt>
                <c:pt idx="54">
                  <c:v>2.5694569999999999</c:v>
                </c:pt>
                <c:pt idx="55">
                  <c:v>2.5716169999999998</c:v>
                </c:pt>
                <c:pt idx="56">
                  <c:v>2.5738129999999999</c:v>
                </c:pt>
                <c:pt idx="57">
                  <c:v>2.576047</c:v>
                </c:pt>
                <c:pt idx="58">
                  <c:v>2.578319</c:v>
                </c:pt>
                <c:pt idx="59">
                  <c:v>2.5806279999999999</c:v>
                </c:pt>
                <c:pt idx="60">
                  <c:v>2.5829740000000001</c:v>
                </c:pt>
                <c:pt idx="61">
                  <c:v>2.585359</c:v>
                </c:pt>
                <c:pt idx="62">
                  <c:v>2.5877810000000001</c:v>
                </c:pt>
                <c:pt idx="63">
                  <c:v>2.5902419999999999</c:v>
                </c:pt>
                <c:pt idx="64">
                  <c:v>2.5927410000000002</c:v>
                </c:pt>
                <c:pt idx="65">
                  <c:v>2.5952790000000001</c:v>
                </c:pt>
                <c:pt idx="66">
                  <c:v>2.597855</c:v>
                </c:pt>
                <c:pt idx="67">
                  <c:v>2.6004710000000002</c:v>
                </c:pt>
                <c:pt idx="68">
                  <c:v>2.6031260000000001</c:v>
                </c:pt>
                <c:pt idx="69">
                  <c:v>2.6058210000000002</c:v>
                </c:pt>
                <c:pt idx="70">
                  <c:v>2.608555</c:v>
                </c:pt>
                <c:pt idx="71">
                  <c:v>2.611329</c:v>
                </c:pt>
                <c:pt idx="72">
                  <c:v>2.6141429999999999</c:v>
                </c:pt>
                <c:pt idx="73">
                  <c:v>2.6169980000000002</c:v>
                </c:pt>
                <c:pt idx="74">
                  <c:v>2.6198929999999998</c:v>
                </c:pt>
                <c:pt idx="75">
                  <c:v>2.6228289999999999</c:v>
                </c:pt>
                <c:pt idx="76">
                  <c:v>2.625807</c:v>
                </c:pt>
                <c:pt idx="77">
                  <c:v>2.628825</c:v>
                </c:pt>
                <c:pt idx="78">
                  <c:v>2.6318860000000002</c:v>
                </c:pt>
                <c:pt idx="79">
                  <c:v>2.6349879999999999</c:v>
                </c:pt>
                <c:pt idx="80">
                  <c:v>2.6381320000000001</c:v>
                </c:pt>
                <c:pt idx="81">
                  <c:v>2.6413190000000002</c:v>
                </c:pt>
                <c:pt idx="82">
                  <c:v>2.6445479999999999</c:v>
                </c:pt>
                <c:pt idx="83">
                  <c:v>2.6478199999999998</c:v>
                </c:pt>
                <c:pt idx="84">
                  <c:v>2.6511360000000002</c:v>
                </c:pt>
                <c:pt idx="85">
                  <c:v>2.6544949999999998</c:v>
                </c:pt>
                <c:pt idx="86">
                  <c:v>2.6578979999999999</c:v>
                </c:pt>
                <c:pt idx="87">
                  <c:v>2.6613449999999998</c:v>
                </c:pt>
                <c:pt idx="88">
                  <c:v>2.6648360000000002</c:v>
                </c:pt>
                <c:pt idx="89">
                  <c:v>2.6683720000000002</c:v>
                </c:pt>
                <c:pt idx="90">
                  <c:v>2.6719529999999998</c:v>
                </c:pt>
                <c:pt idx="91">
                  <c:v>2.6755800000000001</c:v>
                </c:pt>
                <c:pt idx="92">
                  <c:v>2.679252</c:v>
                </c:pt>
                <c:pt idx="93">
                  <c:v>2.6829700000000001</c:v>
                </c:pt>
                <c:pt idx="94">
                  <c:v>2.6867350000000001</c:v>
                </c:pt>
                <c:pt idx="95">
                  <c:v>2.6905459999999999</c:v>
                </c:pt>
                <c:pt idx="96">
                  <c:v>2.694404</c:v>
                </c:pt>
                <c:pt idx="97">
                  <c:v>2.6983100000000002</c:v>
                </c:pt>
                <c:pt idx="98">
                  <c:v>2.7022629999999999</c:v>
                </c:pt>
                <c:pt idx="99">
                  <c:v>2.706264</c:v>
                </c:pt>
                <c:pt idx="100">
                  <c:v>2.7103139999999999</c:v>
                </c:pt>
                <c:pt idx="101">
                  <c:v>2.714413</c:v>
                </c:pt>
                <c:pt idx="102">
                  <c:v>2.7185609999999998</c:v>
                </c:pt>
                <c:pt idx="103">
                  <c:v>2.7227589999999999</c:v>
                </c:pt>
                <c:pt idx="104">
                  <c:v>2.727007</c:v>
                </c:pt>
                <c:pt idx="105">
                  <c:v>2.7313049999999999</c:v>
                </c:pt>
                <c:pt idx="106">
                  <c:v>2.7356539999999998</c:v>
                </c:pt>
                <c:pt idx="107">
                  <c:v>2.7400549999999999</c:v>
                </c:pt>
                <c:pt idx="108">
                  <c:v>2.744507</c:v>
                </c:pt>
                <c:pt idx="109">
                  <c:v>2.7490109999999999</c:v>
                </c:pt>
                <c:pt idx="110">
                  <c:v>2.753568</c:v>
                </c:pt>
                <c:pt idx="111">
                  <c:v>2.758178</c:v>
                </c:pt>
                <c:pt idx="112">
                  <c:v>2.762842</c:v>
                </c:pt>
                <c:pt idx="113">
                  <c:v>2.7675589999999999</c:v>
                </c:pt>
                <c:pt idx="114">
                  <c:v>2.7723309999999999</c:v>
                </c:pt>
                <c:pt idx="115">
                  <c:v>2.777158</c:v>
                </c:pt>
                <c:pt idx="116">
                  <c:v>2.7820399999999998</c:v>
                </c:pt>
                <c:pt idx="117">
                  <c:v>2.786978</c:v>
                </c:pt>
                <c:pt idx="118">
                  <c:v>2.791973</c:v>
                </c:pt>
                <c:pt idx="119">
                  <c:v>2.7970250000000001</c:v>
                </c:pt>
                <c:pt idx="120">
                  <c:v>2.8021340000000001</c:v>
                </c:pt>
                <c:pt idx="121">
                  <c:v>2.807302</c:v>
                </c:pt>
                <c:pt idx="122">
                  <c:v>2.8125279999999999</c:v>
                </c:pt>
                <c:pt idx="123">
                  <c:v>2.8178130000000001</c:v>
                </c:pt>
                <c:pt idx="124">
                  <c:v>2.8231570000000001</c:v>
                </c:pt>
                <c:pt idx="125">
                  <c:v>2.8285629999999999</c:v>
                </c:pt>
                <c:pt idx="126">
                  <c:v>2.8340290000000001</c:v>
                </c:pt>
                <c:pt idx="127">
                  <c:v>2.839556</c:v>
                </c:pt>
                <c:pt idx="128">
                  <c:v>2.8451460000000002</c:v>
                </c:pt>
                <c:pt idx="129">
                  <c:v>2.8507989999999999</c:v>
                </c:pt>
                <c:pt idx="130">
                  <c:v>2.8565149999999999</c:v>
                </c:pt>
                <c:pt idx="131">
                  <c:v>2.862295</c:v>
                </c:pt>
                <c:pt idx="132">
                  <c:v>2.8681390000000002</c:v>
                </c:pt>
                <c:pt idx="133">
                  <c:v>2.87405</c:v>
                </c:pt>
                <c:pt idx="134">
                  <c:v>2.880026</c:v>
                </c:pt>
                <c:pt idx="135">
                  <c:v>2.886069</c:v>
                </c:pt>
                <c:pt idx="136">
                  <c:v>2.8921790000000001</c:v>
                </c:pt>
                <c:pt idx="137">
                  <c:v>2.898358</c:v>
                </c:pt>
                <c:pt idx="138">
                  <c:v>2.9046059999999998</c:v>
                </c:pt>
                <c:pt idx="139">
                  <c:v>2.9109229999999999</c:v>
                </c:pt>
                <c:pt idx="140">
                  <c:v>2.9173119999999999</c:v>
                </c:pt>
                <c:pt idx="141">
                  <c:v>2.9237709999999999</c:v>
                </c:pt>
                <c:pt idx="142">
                  <c:v>2.9303020000000002</c:v>
                </c:pt>
                <c:pt idx="143">
                  <c:v>2.9369070000000002</c:v>
                </c:pt>
                <c:pt idx="144">
                  <c:v>2.9435850000000001</c:v>
                </c:pt>
                <c:pt idx="145">
                  <c:v>2.9503379999999999</c:v>
                </c:pt>
                <c:pt idx="146">
                  <c:v>2.957166</c:v>
                </c:pt>
                <c:pt idx="147">
                  <c:v>2.9640710000000001</c:v>
                </c:pt>
                <c:pt idx="148">
                  <c:v>2.9710519999999998</c:v>
                </c:pt>
                <c:pt idx="149">
                  <c:v>2.978113</c:v>
                </c:pt>
                <c:pt idx="150">
                  <c:v>2.985252</c:v>
                </c:pt>
                <c:pt idx="151">
                  <c:v>2.9924710000000001</c:v>
                </c:pt>
                <c:pt idx="152">
                  <c:v>2.9997720000000001</c:v>
                </c:pt>
                <c:pt idx="153">
                  <c:v>3.007155</c:v>
                </c:pt>
                <c:pt idx="154">
                  <c:v>3.0146199999999999</c:v>
                </c:pt>
                <c:pt idx="155">
                  <c:v>3.02217</c:v>
                </c:pt>
                <c:pt idx="156">
                  <c:v>3.0298060000000002</c:v>
                </c:pt>
                <c:pt idx="157">
                  <c:v>3.0375269999999999</c:v>
                </c:pt>
                <c:pt idx="158">
                  <c:v>3.0453359999999998</c:v>
                </c:pt>
                <c:pt idx="159">
                  <c:v>3.0532339999999998</c:v>
                </c:pt>
                <c:pt idx="160">
                  <c:v>3.0612210000000002</c:v>
                </c:pt>
                <c:pt idx="161">
                  <c:v>3.0693000000000001</c:v>
                </c:pt>
                <c:pt idx="162">
                  <c:v>3.0774699999999999</c:v>
                </c:pt>
                <c:pt idx="163">
                  <c:v>3.085734</c:v>
                </c:pt>
                <c:pt idx="164">
                  <c:v>3.094093</c:v>
                </c:pt>
                <c:pt idx="165">
                  <c:v>3.1025480000000001</c:v>
                </c:pt>
                <c:pt idx="166">
                  <c:v>3.1111</c:v>
                </c:pt>
                <c:pt idx="167">
                  <c:v>3.1197509999999999</c:v>
                </c:pt>
                <c:pt idx="168">
                  <c:v>3.128501</c:v>
                </c:pt>
                <c:pt idx="169">
                  <c:v>3.1373540000000002</c:v>
                </c:pt>
                <c:pt idx="170">
                  <c:v>3.146309</c:v>
                </c:pt>
                <c:pt idx="171">
                  <c:v>3.1553689999999999</c:v>
                </c:pt>
                <c:pt idx="172">
                  <c:v>3.1645349999999999</c:v>
                </c:pt>
                <c:pt idx="173">
                  <c:v>3.1738080000000002</c:v>
                </c:pt>
                <c:pt idx="174">
                  <c:v>3.1831900000000002</c:v>
                </c:pt>
                <c:pt idx="175">
                  <c:v>3.1926839999999999</c:v>
                </c:pt>
                <c:pt idx="176">
                  <c:v>3.2022889999999999</c:v>
                </c:pt>
                <c:pt idx="177">
                  <c:v>3.2120090000000001</c:v>
                </c:pt>
                <c:pt idx="178">
                  <c:v>3.2218450000000001</c:v>
                </c:pt>
                <c:pt idx="179">
                  <c:v>3.2317990000000001</c:v>
                </c:pt>
                <c:pt idx="180">
                  <c:v>3.2418719999999999</c:v>
                </c:pt>
                <c:pt idx="181">
                  <c:v>3.2520669999999998</c:v>
                </c:pt>
                <c:pt idx="182">
                  <c:v>3.2623850000000001</c:v>
                </c:pt>
                <c:pt idx="183">
                  <c:v>3.2728290000000002</c:v>
                </c:pt>
                <c:pt idx="184">
                  <c:v>3.2833999999999999</c:v>
                </c:pt>
                <c:pt idx="185">
                  <c:v>3.2941009999999999</c:v>
                </c:pt>
                <c:pt idx="186">
                  <c:v>3.3049339999999998</c:v>
                </c:pt>
                <c:pt idx="187">
                  <c:v>3.3159000000000001</c:v>
                </c:pt>
                <c:pt idx="188">
                  <c:v>3.3270029999999999</c:v>
                </c:pt>
                <c:pt idx="189">
                  <c:v>3.3382450000000001</c:v>
                </c:pt>
                <c:pt idx="190">
                  <c:v>3.3496269999999999</c:v>
                </c:pt>
                <c:pt idx="191">
                  <c:v>3.3611529999999998</c:v>
                </c:pt>
                <c:pt idx="192">
                  <c:v>3.3728250000000002</c:v>
                </c:pt>
                <c:pt idx="193">
                  <c:v>3.384646</c:v>
                </c:pt>
                <c:pt idx="194">
                  <c:v>3.3966180000000001</c:v>
                </c:pt>
                <c:pt idx="195">
                  <c:v>3.408744</c:v>
                </c:pt>
                <c:pt idx="196">
                  <c:v>3.421027</c:v>
                </c:pt>
                <c:pt idx="197">
                  <c:v>3.4334699999999998</c:v>
                </c:pt>
                <c:pt idx="198">
                  <c:v>3.446075</c:v>
                </c:pt>
                <c:pt idx="199">
                  <c:v>3.458847</c:v>
                </c:pt>
                <c:pt idx="200">
                  <c:v>3.471787</c:v>
                </c:pt>
                <c:pt idx="201">
                  <c:v>3.4849000000000001</c:v>
                </c:pt>
                <c:pt idx="202">
                  <c:v>3.498189</c:v>
                </c:pt>
                <c:pt idx="203">
                  <c:v>3.511657</c:v>
                </c:pt>
                <c:pt idx="204">
                  <c:v>3.5253070000000002</c:v>
                </c:pt>
                <c:pt idx="205">
                  <c:v>3.539145</c:v>
                </c:pt>
                <c:pt idx="206">
                  <c:v>3.553172</c:v>
                </c:pt>
                <c:pt idx="207">
                  <c:v>3.5673940000000002</c:v>
                </c:pt>
                <c:pt idx="208">
                  <c:v>3.5818150000000002</c:v>
                </c:pt>
                <c:pt idx="209">
                  <c:v>3.596438</c:v>
                </c:pt>
                <c:pt idx="210">
                  <c:v>3.6112669999999998</c:v>
                </c:pt>
                <c:pt idx="211">
                  <c:v>3.626309</c:v>
                </c:pt>
                <c:pt idx="212">
                  <c:v>3.6415660000000001</c:v>
                </c:pt>
                <c:pt idx="213">
                  <c:v>3.657044</c:v>
                </c:pt>
                <c:pt idx="214">
                  <c:v>3.672749</c:v>
                </c:pt>
                <c:pt idx="215">
                  <c:v>3.6886839999999999</c:v>
                </c:pt>
                <c:pt idx="216">
                  <c:v>3.7048549999999998</c:v>
                </c:pt>
                <c:pt idx="217">
                  <c:v>3.7212689999999999</c:v>
                </c:pt>
                <c:pt idx="218">
                  <c:v>3.73793</c:v>
                </c:pt>
                <c:pt idx="219">
                  <c:v>3.7548439999999998</c:v>
                </c:pt>
                <c:pt idx="220">
                  <c:v>3.7720180000000001</c:v>
                </c:pt>
                <c:pt idx="221">
                  <c:v>3.7894580000000002</c:v>
                </c:pt>
                <c:pt idx="222">
                  <c:v>3.8071709999999999</c:v>
                </c:pt>
                <c:pt idx="223">
                  <c:v>3.825164</c:v>
                </c:pt>
                <c:pt idx="224">
                  <c:v>3.8434430000000002</c:v>
                </c:pt>
                <c:pt idx="225">
                  <c:v>3.8620169999999998</c:v>
                </c:pt>
                <c:pt idx="226">
                  <c:v>3.8808919999999998</c:v>
                </c:pt>
                <c:pt idx="227">
                  <c:v>3.900077</c:v>
                </c:pt>
                <c:pt idx="228">
                  <c:v>3.919581</c:v>
                </c:pt>
                <c:pt idx="229">
                  <c:v>3.9394119999999999</c:v>
                </c:pt>
                <c:pt idx="230">
                  <c:v>3.9595790000000002</c:v>
                </c:pt>
                <c:pt idx="231">
                  <c:v>3.980092</c:v>
                </c:pt>
                <c:pt idx="232">
                  <c:v>4.0009610000000002</c:v>
                </c:pt>
                <c:pt idx="233">
                  <c:v>4.022195</c:v>
                </c:pt>
                <c:pt idx="234">
                  <c:v>4.0438070000000002</c:v>
                </c:pt>
                <c:pt idx="235">
                  <c:v>4.0658070000000004</c:v>
                </c:pt>
                <c:pt idx="236">
                  <c:v>4.0882069999999997</c:v>
                </c:pt>
                <c:pt idx="237">
                  <c:v>4.1110189999999998</c:v>
                </c:pt>
                <c:pt idx="238">
                  <c:v>4.1342569999999998</c:v>
                </c:pt>
                <c:pt idx="239">
                  <c:v>4.1579350000000002</c:v>
                </c:pt>
                <c:pt idx="240">
                  <c:v>4.1820659999999998</c:v>
                </c:pt>
                <c:pt idx="241">
                  <c:v>4.2066650000000001</c:v>
                </c:pt>
                <c:pt idx="242">
                  <c:v>4.2317489999999998</c:v>
                </c:pt>
                <c:pt idx="243">
                  <c:v>4.2573350000000003</c:v>
                </c:pt>
                <c:pt idx="244">
                  <c:v>4.2834390000000004</c:v>
                </c:pt>
                <c:pt idx="245">
                  <c:v>4.3100800000000001</c:v>
                </c:pt>
                <c:pt idx="246">
                  <c:v>4.3372780000000004</c:v>
                </c:pt>
                <c:pt idx="247">
                  <c:v>4.3650529999999996</c:v>
                </c:pt>
                <c:pt idx="248">
                  <c:v>4.393427</c:v>
                </c:pt>
                <c:pt idx="249">
                  <c:v>4.4224240000000004</c:v>
                </c:pt>
                <c:pt idx="250">
                  <c:v>4.4520670000000004</c:v>
                </c:pt>
                <c:pt idx="251">
                  <c:v>4.4823820000000003</c:v>
                </c:pt>
                <c:pt idx="252">
                  <c:v>4.5133970000000003</c:v>
                </c:pt>
                <c:pt idx="253">
                  <c:v>4.5451410000000001</c:v>
                </c:pt>
                <c:pt idx="254">
                  <c:v>4.5776450000000004</c:v>
                </c:pt>
                <c:pt idx="255">
                  <c:v>4.6109419999999997</c:v>
                </c:pt>
                <c:pt idx="256">
                  <c:v>4.6450659999999999</c:v>
                </c:pt>
                <c:pt idx="257">
                  <c:v>4.6800569999999997</c:v>
                </c:pt>
                <c:pt idx="258">
                  <c:v>4.7159529999999998</c:v>
                </c:pt>
                <c:pt idx="259">
                  <c:v>4.7527980000000003</c:v>
                </c:pt>
                <c:pt idx="260">
                  <c:v>4.7906370000000003</c:v>
                </c:pt>
                <c:pt idx="261">
                  <c:v>4.8295199999999996</c:v>
                </c:pt>
                <c:pt idx="262">
                  <c:v>4.8695000000000004</c:v>
                </c:pt>
                <c:pt idx="263">
                  <c:v>4.9106339999999999</c:v>
                </c:pt>
                <c:pt idx="264">
                  <c:v>4.9529820000000004</c:v>
                </c:pt>
                <c:pt idx="265">
                  <c:v>4.9966119999999998</c:v>
                </c:pt>
                <c:pt idx="266">
                  <c:v>5.0415939999999999</c:v>
                </c:pt>
                <c:pt idx="267">
                  <c:v>5.0880049999999999</c:v>
                </c:pt>
                <c:pt idx="268">
                  <c:v>5.1359300000000001</c:v>
                </c:pt>
                <c:pt idx="269">
                  <c:v>5.1854579999999997</c:v>
                </c:pt>
                <c:pt idx="270">
                  <c:v>5.2366890000000001</c:v>
                </c:pt>
                <c:pt idx="271">
                  <c:v>5.2897280000000002</c:v>
                </c:pt>
                <c:pt idx="272">
                  <c:v>5.3446930000000004</c:v>
                </c:pt>
                <c:pt idx="273">
                  <c:v>5.4017109999999997</c:v>
                </c:pt>
                <c:pt idx="274">
                  <c:v>5.4609209999999999</c:v>
                </c:pt>
                <c:pt idx="275">
                  <c:v>5.5224739999999999</c:v>
                </c:pt>
                <c:pt idx="276">
                  <c:v>5.586538</c:v>
                </c:pt>
                <c:pt idx="277">
                  <c:v>5.653295</c:v>
                </c:pt>
                <c:pt idx="278">
                  <c:v>5.7229450000000002</c:v>
                </c:pt>
                <c:pt idx="279">
                  <c:v>5.7957099999999997</c:v>
                </c:pt>
                <c:pt idx="280">
                  <c:v>5.8718349999999999</c:v>
                </c:pt>
                <c:pt idx="281">
                  <c:v>5.9515890000000002</c:v>
                </c:pt>
                <c:pt idx="282">
                  <c:v>6.0352699999999997</c:v>
                </c:pt>
                <c:pt idx="283">
                  <c:v>6.1232129999999998</c:v>
                </c:pt>
                <c:pt idx="284">
                  <c:v>6.215789</c:v>
                </c:pt>
                <c:pt idx="285">
                  <c:v>6.3134139999999999</c:v>
                </c:pt>
                <c:pt idx="286">
                  <c:v>6.416563</c:v>
                </c:pt>
                <c:pt idx="287">
                  <c:v>6.5257750000000003</c:v>
                </c:pt>
                <c:pt idx="288">
                  <c:v>6.6416760000000004</c:v>
                </c:pt>
                <c:pt idx="289">
                  <c:v>6.7650050000000004</c:v>
                </c:pt>
                <c:pt idx="290">
                  <c:v>6.8966570000000003</c:v>
                </c:pt>
                <c:pt idx="291">
                  <c:v>7.037744</c:v>
                </c:pt>
                <c:pt idx="292">
                  <c:v>7.1897019999999996</c:v>
                </c:pt>
                <c:pt idx="293">
                  <c:v>7.3544660000000004</c:v>
                </c:pt>
                <c:pt idx="294">
                  <c:v>7.5347540000000004</c:v>
                </c:pt>
                <c:pt idx="295">
                  <c:v>7.7345740000000003</c:v>
                </c:pt>
                <c:pt idx="296">
                  <c:v>7.960121</c:v>
                </c:pt>
                <c:pt idx="297">
                  <c:v>8.2214659999999995</c:v>
                </c:pt>
                <c:pt idx="298">
                  <c:v>8.5359160000000003</c:v>
                </c:pt>
                <c:pt idx="299">
                  <c:v>8.9353010000000008</c:v>
                </c:pt>
                <c:pt idx="300">
                  <c:v>9.4837509999999998</c:v>
                </c:pt>
                <c:pt idx="301">
                  <c:v>10.329115</c:v>
                </c:pt>
                <c:pt idx="302">
                  <c:v>11.896964000000001</c:v>
                </c:pt>
                <c:pt idx="303">
                  <c:v>16.08792</c:v>
                </c:pt>
                <c:pt idx="304">
                  <c:v>72.575609</c:v>
                </c:pt>
              </c:numCache>
            </c:numRef>
          </c:val>
          <c:smooth val="0"/>
        </c:ser>
        <c:ser>
          <c:idx val="0"/>
          <c:order val="1"/>
          <c:tx>
            <c:strRef>
              <c:f>Sheet1!$C$1</c:f>
              <c:strCache>
                <c:ptCount val="1"/>
                <c:pt idx="0">
                  <c:v>h=0.01</c:v>
                </c:pt>
              </c:strCache>
            </c:strRef>
          </c:tx>
          <c:spPr>
            <a:ln w="15875" cap="rnd">
              <a:solidFill>
                <a:schemeClr val="accent1"/>
              </a:solidFill>
              <a:prstDash val="dash"/>
              <a:round/>
            </a:ln>
            <a:effectLst/>
          </c:spPr>
          <c:marker>
            <c:symbol val="circle"/>
            <c:size val="4"/>
            <c:spPr>
              <a:solidFill>
                <a:schemeClr val="accent1"/>
              </a:solidFill>
              <a:ln w="9525">
                <a:solidFill>
                  <a:schemeClr val="accent1"/>
                </a:solidFill>
              </a:ln>
              <a:effectLst/>
            </c:spPr>
          </c:marker>
          <c:val>
            <c:numRef>
              <c:f>Sheet1!$C$2:$C$306</c:f>
              <c:numCache>
                <c:formatCode>General</c:formatCode>
                <c:ptCount val="305"/>
                <c:pt idx="0">
                  <c:v>2.4728699999999999</c:v>
                </c:pt>
                <c:pt idx="1">
                  <c:v>2.4731969999999999</c:v>
                </c:pt>
                <c:pt idx="2">
                  <c:v>2.4735550000000002</c:v>
                </c:pt>
                <c:pt idx="3">
                  <c:v>2.4739439999999999</c:v>
                </c:pt>
                <c:pt idx="4">
                  <c:v>2.474364</c:v>
                </c:pt>
                <c:pt idx="5">
                  <c:v>2.4748160000000001</c:v>
                </c:pt>
                <c:pt idx="6">
                  <c:v>2.4752990000000001</c:v>
                </c:pt>
                <c:pt idx="7">
                  <c:v>2.475813</c:v>
                </c:pt>
                <c:pt idx="8">
                  <c:v>2.476359</c:v>
                </c:pt>
                <c:pt idx="9">
                  <c:v>2.4769359999999998</c:v>
                </c:pt>
                <c:pt idx="10">
                  <c:v>2.477544</c:v>
                </c:pt>
                <c:pt idx="11">
                  <c:v>2.4781840000000002</c:v>
                </c:pt>
                <c:pt idx="12">
                  <c:v>2.4788559999999999</c:v>
                </c:pt>
                <c:pt idx="13">
                  <c:v>2.4795590000000001</c:v>
                </c:pt>
                <c:pt idx="14">
                  <c:v>2.4802940000000002</c:v>
                </c:pt>
                <c:pt idx="15">
                  <c:v>2.481061</c:v>
                </c:pt>
                <c:pt idx="16">
                  <c:v>2.481859</c:v>
                </c:pt>
                <c:pt idx="17">
                  <c:v>2.4826890000000001</c:v>
                </c:pt>
                <c:pt idx="18">
                  <c:v>2.4835509999999998</c:v>
                </c:pt>
                <c:pt idx="19">
                  <c:v>2.484445</c:v>
                </c:pt>
                <c:pt idx="20">
                  <c:v>2.4853710000000002</c:v>
                </c:pt>
                <c:pt idx="21">
                  <c:v>2.486329</c:v>
                </c:pt>
                <c:pt idx="22">
                  <c:v>2.4873189999999998</c:v>
                </c:pt>
                <c:pt idx="23">
                  <c:v>2.4883410000000001</c:v>
                </c:pt>
                <c:pt idx="24">
                  <c:v>2.4893960000000002</c:v>
                </c:pt>
                <c:pt idx="25">
                  <c:v>2.4904829999999998</c:v>
                </c:pt>
                <c:pt idx="26">
                  <c:v>2.4916019999999999</c:v>
                </c:pt>
                <c:pt idx="27">
                  <c:v>2.4927540000000001</c:v>
                </c:pt>
                <c:pt idx="28">
                  <c:v>2.493938</c:v>
                </c:pt>
                <c:pt idx="29">
                  <c:v>2.495155</c:v>
                </c:pt>
                <c:pt idx="30">
                  <c:v>2.4964050000000002</c:v>
                </c:pt>
                <c:pt idx="31">
                  <c:v>2.4976880000000001</c:v>
                </c:pt>
                <c:pt idx="32">
                  <c:v>2.4990030000000001</c:v>
                </c:pt>
                <c:pt idx="33">
                  <c:v>2.5003519999999999</c:v>
                </c:pt>
                <c:pt idx="34">
                  <c:v>2.5017339999999999</c:v>
                </c:pt>
                <c:pt idx="35">
                  <c:v>2.5031490000000001</c:v>
                </c:pt>
                <c:pt idx="36">
                  <c:v>2.504597</c:v>
                </c:pt>
                <c:pt idx="37">
                  <c:v>2.5060790000000002</c:v>
                </c:pt>
                <c:pt idx="38">
                  <c:v>2.5075940000000001</c:v>
                </c:pt>
                <c:pt idx="39">
                  <c:v>2.5091429999999999</c:v>
                </c:pt>
                <c:pt idx="40">
                  <c:v>2.510726</c:v>
                </c:pt>
                <c:pt idx="41">
                  <c:v>2.5123419999999999</c:v>
                </c:pt>
                <c:pt idx="42">
                  <c:v>2.5139930000000001</c:v>
                </c:pt>
                <c:pt idx="43">
                  <c:v>2.5156779999999999</c:v>
                </c:pt>
                <c:pt idx="44">
                  <c:v>2.5173969999999999</c:v>
                </c:pt>
                <c:pt idx="45">
                  <c:v>2.5191499999999998</c:v>
                </c:pt>
                <c:pt idx="46">
                  <c:v>2.5209380000000001</c:v>
                </c:pt>
                <c:pt idx="47">
                  <c:v>2.5227599999999999</c:v>
                </c:pt>
                <c:pt idx="48">
                  <c:v>2.5246179999999998</c:v>
                </c:pt>
                <c:pt idx="49">
                  <c:v>2.52651</c:v>
                </c:pt>
                <c:pt idx="50">
                  <c:v>2.5284369999999998</c:v>
                </c:pt>
                <c:pt idx="51">
                  <c:v>2.5304000000000002</c:v>
                </c:pt>
                <c:pt idx="52">
                  <c:v>2.532397</c:v>
                </c:pt>
                <c:pt idx="53">
                  <c:v>2.5344310000000001</c:v>
                </c:pt>
                <c:pt idx="54">
                  <c:v>2.5364990000000001</c:v>
                </c:pt>
                <c:pt idx="55">
                  <c:v>2.5386039999999999</c:v>
                </c:pt>
                <c:pt idx="56">
                  <c:v>2.5407449999999998</c:v>
                </c:pt>
                <c:pt idx="57">
                  <c:v>2.5429219999999999</c:v>
                </c:pt>
                <c:pt idx="58">
                  <c:v>2.5451350000000001</c:v>
                </c:pt>
                <c:pt idx="59">
                  <c:v>2.5473840000000001</c:v>
                </c:pt>
                <c:pt idx="60">
                  <c:v>2.549671</c:v>
                </c:pt>
                <c:pt idx="61">
                  <c:v>2.5519940000000001</c:v>
                </c:pt>
                <c:pt idx="62">
                  <c:v>2.554354</c:v>
                </c:pt>
                <c:pt idx="63">
                  <c:v>2.5567510000000002</c:v>
                </c:pt>
                <c:pt idx="64">
                  <c:v>2.5591849999999998</c:v>
                </c:pt>
                <c:pt idx="65">
                  <c:v>2.5616569999999999</c:v>
                </c:pt>
                <c:pt idx="66">
                  <c:v>2.5641669999999999</c:v>
                </c:pt>
                <c:pt idx="67">
                  <c:v>2.5667149999999999</c:v>
                </c:pt>
                <c:pt idx="68">
                  <c:v>2.5693009999999998</c:v>
                </c:pt>
                <c:pt idx="69">
                  <c:v>2.5719249999999998</c:v>
                </c:pt>
                <c:pt idx="70">
                  <c:v>2.5745879999999999</c:v>
                </c:pt>
                <c:pt idx="71">
                  <c:v>2.5772900000000001</c:v>
                </c:pt>
                <c:pt idx="72">
                  <c:v>2.580031</c:v>
                </c:pt>
                <c:pt idx="73">
                  <c:v>2.5828099999999998</c:v>
                </c:pt>
                <c:pt idx="74">
                  <c:v>2.5856300000000001</c:v>
                </c:pt>
                <c:pt idx="75">
                  <c:v>2.588489</c:v>
                </c:pt>
                <c:pt idx="76">
                  <c:v>2.5913879999999998</c:v>
                </c:pt>
                <c:pt idx="77">
                  <c:v>2.5943269999999998</c:v>
                </c:pt>
                <c:pt idx="78">
                  <c:v>2.5973060000000001</c:v>
                </c:pt>
                <c:pt idx="79">
                  <c:v>2.6003259999999999</c:v>
                </c:pt>
                <c:pt idx="80">
                  <c:v>2.6033870000000001</c:v>
                </c:pt>
                <c:pt idx="81">
                  <c:v>2.6064889999999998</c:v>
                </c:pt>
                <c:pt idx="82">
                  <c:v>2.609632</c:v>
                </c:pt>
                <c:pt idx="83">
                  <c:v>2.6128170000000002</c:v>
                </c:pt>
                <c:pt idx="84">
                  <c:v>2.616044</c:v>
                </c:pt>
                <c:pt idx="85">
                  <c:v>2.619313</c:v>
                </c:pt>
                <c:pt idx="86">
                  <c:v>2.6226250000000002</c:v>
                </c:pt>
                <c:pt idx="87">
                  <c:v>2.6259790000000001</c:v>
                </c:pt>
                <c:pt idx="88">
                  <c:v>2.6293769999999999</c:v>
                </c:pt>
                <c:pt idx="89">
                  <c:v>2.6328170000000002</c:v>
                </c:pt>
                <c:pt idx="90">
                  <c:v>2.6363020000000001</c:v>
                </c:pt>
                <c:pt idx="91">
                  <c:v>2.6398299999999999</c:v>
                </c:pt>
                <c:pt idx="92">
                  <c:v>2.643402</c:v>
                </c:pt>
                <c:pt idx="93">
                  <c:v>2.6470189999999998</c:v>
                </c:pt>
                <c:pt idx="94">
                  <c:v>2.6506810000000001</c:v>
                </c:pt>
                <c:pt idx="95">
                  <c:v>2.654388</c:v>
                </c:pt>
                <c:pt idx="96">
                  <c:v>2.6581410000000001</c:v>
                </c:pt>
                <c:pt idx="97">
                  <c:v>2.6619389999999998</c:v>
                </c:pt>
                <c:pt idx="98">
                  <c:v>2.6657839999999999</c:v>
                </c:pt>
                <c:pt idx="99">
                  <c:v>2.6696749999999998</c:v>
                </c:pt>
                <c:pt idx="100">
                  <c:v>2.673613</c:v>
                </c:pt>
                <c:pt idx="101">
                  <c:v>2.6775989999999998</c:v>
                </c:pt>
                <c:pt idx="102">
                  <c:v>2.681632</c:v>
                </c:pt>
                <c:pt idx="103">
                  <c:v>2.6857129999999998</c:v>
                </c:pt>
                <c:pt idx="104">
                  <c:v>2.6898420000000001</c:v>
                </c:pt>
                <c:pt idx="105">
                  <c:v>2.6940200000000001</c:v>
                </c:pt>
                <c:pt idx="106">
                  <c:v>2.698248</c:v>
                </c:pt>
                <c:pt idx="107">
                  <c:v>2.7025239999999999</c:v>
                </c:pt>
                <c:pt idx="108">
                  <c:v>2.7068509999999999</c:v>
                </c:pt>
                <c:pt idx="109">
                  <c:v>2.7112280000000002</c:v>
                </c:pt>
                <c:pt idx="110">
                  <c:v>2.7156560000000001</c:v>
                </c:pt>
                <c:pt idx="111">
                  <c:v>2.720135</c:v>
                </c:pt>
                <c:pt idx="112">
                  <c:v>2.724666</c:v>
                </c:pt>
                <c:pt idx="113">
                  <c:v>2.7292489999999998</c:v>
                </c:pt>
                <c:pt idx="114">
                  <c:v>2.7338849999999999</c:v>
                </c:pt>
                <c:pt idx="115">
                  <c:v>2.7385730000000001</c:v>
                </c:pt>
                <c:pt idx="116">
                  <c:v>2.7433149999999999</c:v>
                </c:pt>
                <c:pt idx="117">
                  <c:v>2.7481110000000002</c:v>
                </c:pt>
                <c:pt idx="118">
                  <c:v>2.752961</c:v>
                </c:pt>
                <c:pt idx="119">
                  <c:v>2.7578670000000001</c:v>
                </c:pt>
                <c:pt idx="120">
                  <c:v>2.7628270000000001</c:v>
                </c:pt>
                <c:pt idx="121">
                  <c:v>2.7678440000000002</c:v>
                </c:pt>
                <c:pt idx="122">
                  <c:v>2.7729170000000001</c:v>
                </c:pt>
                <c:pt idx="123">
                  <c:v>2.7780469999999999</c:v>
                </c:pt>
                <c:pt idx="124">
                  <c:v>2.7832340000000002</c:v>
                </c:pt>
                <c:pt idx="125">
                  <c:v>2.7884799999999998</c:v>
                </c:pt>
                <c:pt idx="126">
                  <c:v>2.793784</c:v>
                </c:pt>
                <c:pt idx="127">
                  <c:v>2.7991480000000002</c:v>
                </c:pt>
                <c:pt idx="128">
                  <c:v>2.8045710000000001</c:v>
                </c:pt>
                <c:pt idx="129">
                  <c:v>2.8100550000000002</c:v>
                </c:pt>
                <c:pt idx="130">
                  <c:v>2.8155990000000002</c:v>
                </c:pt>
                <c:pt idx="131">
                  <c:v>2.821205</c:v>
                </c:pt>
                <c:pt idx="132">
                  <c:v>2.8268740000000001</c:v>
                </c:pt>
                <c:pt idx="133">
                  <c:v>2.832605</c:v>
                </c:pt>
                <c:pt idx="134">
                  <c:v>2.8384</c:v>
                </c:pt>
                <c:pt idx="135">
                  <c:v>2.8442590000000001</c:v>
                </c:pt>
                <c:pt idx="136">
                  <c:v>2.8501820000000002</c:v>
                </c:pt>
                <c:pt idx="137">
                  <c:v>2.8561709999999998</c:v>
                </c:pt>
                <c:pt idx="138">
                  <c:v>2.8622269999999999</c:v>
                </c:pt>
                <c:pt idx="139">
                  <c:v>2.8683489999999998</c:v>
                </c:pt>
                <c:pt idx="140">
                  <c:v>2.874539</c:v>
                </c:pt>
                <c:pt idx="141">
                  <c:v>2.8807969999999998</c:v>
                </c:pt>
                <c:pt idx="142">
                  <c:v>2.887124</c:v>
                </c:pt>
                <c:pt idx="143">
                  <c:v>2.8935219999999999</c:v>
                </c:pt>
                <c:pt idx="144">
                  <c:v>2.8999899999999998</c:v>
                </c:pt>
                <c:pt idx="145">
                  <c:v>2.9065289999999999</c:v>
                </c:pt>
                <c:pt idx="146">
                  <c:v>2.913141</c:v>
                </c:pt>
                <c:pt idx="147">
                  <c:v>2.9198249999999999</c:v>
                </c:pt>
                <c:pt idx="148">
                  <c:v>2.9265840000000001</c:v>
                </c:pt>
                <c:pt idx="149">
                  <c:v>2.9334180000000001</c:v>
                </c:pt>
                <c:pt idx="150">
                  <c:v>2.9403269999999999</c:v>
                </c:pt>
                <c:pt idx="151">
                  <c:v>2.9473129999999998</c:v>
                </c:pt>
                <c:pt idx="152">
                  <c:v>2.9543759999999999</c:v>
                </c:pt>
                <c:pt idx="153">
                  <c:v>2.9615179999999999</c:v>
                </c:pt>
                <c:pt idx="154">
                  <c:v>2.9687389999999998</c:v>
                </c:pt>
                <c:pt idx="155">
                  <c:v>2.9760409999999999</c:v>
                </c:pt>
                <c:pt idx="156">
                  <c:v>2.9834239999999999</c:v>
                </c:pt>
                <c:pt idx="157">
                  <c:v>2.9908899999999998</c:v>
                </c:pt>
                <c:pt idx="158">
                  <c:v>2.9984380000000002</c:v>
                </c:pt>
                <c:pt idx="159">
                  <c:v>3.0060720000000001</c:v>
                </c:pt>
                <c:pt idx="160">
                  <c:v>3.0137909999999999</c:v>
                </c:pt>
                <c:pt idx="161">
                  <c:v>3.0215960000000002</c:v>
                </c:pt>
                <c:pt idx="162">
                  <c:v>3.02949</c:v>
                </c:pt>
                <c:pt idx="163">
                  <c:v>3.0374720000000002</c:v>
                </c:pt>
                <c:pt idx="164">
                  <c:v>3.0455450000000002</c:v>
                </c:pt>
                <c:pt idx="165">
                  <c:v>3.053709</c:v>
                </c:pt>
                <c:pt idx="166">
                  <c:v>3.0619649999999998</c:v>
                </c:pt>
                <c:pt idx="167">
                  <c:v>3.070316</c:v>
                </c:pt>
                <c:pt idx="168">
                  <c:v>3.0787610000000001</c:v>
                </c:pt>
                <c:pt idx="169">
                  <c:v>3.0873029999999999</c:v>
                </c:pt>
                <c:pt idx="170">
                  <c:v>3.0959430000000001</c:v>
                </c:pt>
                <c:pt idx="171">
                  <c:v>3.1046819999999999</c:v>
                </c:pt>
                <c:pt idx="172">
                  <c:v>3.113521</c:v>
                </c:pt>
                <c:pt idx="173">
                  <c:v>3.1224630000000002</c:v>
                </c:pt>
                <c:pt idx="174">
                  <c:v>3.1315080000000002</c:v>
                </c:pt>
                <c:pt idx="175">
                  <c:v>3.1406580000000002</c:v>
                </c:pt>
                <c:pt idx="176">
                  <c:v>3.1499139999999999</c:v>
                </c:pt>
                <c:pt idx="177">
                  <c:v>3.1592790000000002</c:v>
                </c:pt>
                <c:pt idx="178">
                  <c:v>3.1687530000000002</c:v>
                </c:pt>
                <c:pt idx="179">
                  <c:v>3.1783389999999998</c:v>
                </c:pt>
                <c:pt idx="180">
                  <c:v>3.1880380000000001</c:v>
                </c:pt>
                <c:pt idx="181">
                  <c:v>3.1978520000000001</c:v>
                </c:pt>
                <c:pt idx="182">
                  <c:v>3.2077819999999999</c:v>
                </c:pt>
                <c:pt idx="183">
                  <c:v>3.2178309999999999</c:v>
                </c:pt>
                <c:pt idx="184">
                  <c:v>3.2280009999999999</c:v>
                </c:pt>
                <c:pt idx="185">
                  <c:v>3.2382919999999999</c:v>
                </c:pt>
                <c:pt idx="186">
                  <c:v>3.2487080000000002</c:v>
                </c:pt>
                <c:pt idx="187">
                  <c:v>3.2592500000000002</c:v>
                </c:pt>
                <c:pt idx="188">
                  <c:v>3.2699210000000001</c:v>
                </c:pt>
                <c:pt idx="189">
                  <c:v>3.2807219999999999</c:v>
                </c:pt>
                <c:pt idx="190">
                  <c:v>3.2916560000000001</c:v>
                </c:pt>
                <c:pt idx="191">
                  <c:v>3.302724</c:v>
                </c:pt>
                <c:pt idx="192">
                  <c:v>3.31393</c:v>
                </c:pt>
                <c:pt idx="193">
                  <c:v>3.325275</c:v>
                </c:pt>
                <c:pt idx="194">
                  <c:v>3.3367629999999999</c:v>
                </c:pt>
                <c:pt idx="195">
                  <c:v>3.348395</c:v>
                </c:pt>
                <c:pt idx="196">
                  <c:v>3.3601740000000002</c:v>
                </c:pt>
                <c:pt idx="197">
                  <c:v>3.3721030000000001</c:v>
                </c:pt>
                <c:pt idx="198">
                  <c:v>3.3841839999999999</c:v>
                </c:pt>
                <c:pt idx="199">
                  <c:v>3.3964210000000001</c:v>
                </c:pt>
                <c:pt idx="200">
                  <c:v>3.4088159999999998</c:v>
                </c:pt>
                <c:pt idx="201">
                  <c:v>3.4213719999999999</c:v>
                </c:pt>
                <c:pt idx="202">
                  <c:v>3.4340920000000001</c:v>
                </c:pt>
                <c:pt idx="203">
                  <c:v>3.4469789999999998</c:v>
                </c:pt>
                <c:pt idx="204">
                  <c:v>3.4600369999999998</c:v>
                </c:pt>
                <c:pt idx="205">
                  <c:v>3.473268</c:v>
                </c:pt>
                <c:pt idx="206">
                  <c:v>3.4866769999999998</c:v>
                </c:pt>
                <c:pt idx="207">
                  <c:v>3.500267</c:v>
                </c:pt>
                <c:pt idx="208">
                  <c:v>3.5140419999999999</c:v>
                </c:pt>
                <c:pt idx="209">
                  <c:v>3.5280040000000001</c:v>
                </c:pt>
                <c:pt idx="210">
                  <c:v>3.5421589999999998</c:v>
                </c:pt>
                <c:pt idx="211">
                  <c:v>3.5565099999999998</c:v>
                </c:pt>
                <c:pt idx="212">
                  <c:v>3.5710609999999998</c:v>
                </c:pt>
                <c:pt idx="213">
                  <c:v>3.585817</c:v>
                </c:pt>
                <c:pt idx="214">
                  <c:v>3.6007820000000001</c:v>
                </c:pt>
                <c:pt idx="215">
                  <c:v>3.6159599999999998</c:v>
                </c:pt>
                <c:pt idx="216">
                  <c:v>3.6313569999999999</c:v>
                </c:pt>
                <c:pt idx="217">
                  <c:v>3.6469770000000001</c:v>
                </c:pt>
                <c:pt idx="218">
                  <c:v>3.6628250000000002</c:v>
                </c:pt>
                <c:pt idx="219">
                  <c:v>3.6789070000000001</c:v>
                </c:pt>
                <c:pt idx="220">
                  <c:v>3.6952280000000002</c:v>
                </c:pt>
                <c:pt idx="221">
                  <c:v>3.7117930000000001</c:v>
                </c:pt>
                <c:pt idx="222">
                  <c:v>3.7286090000000001</c:v>
                </c:pt>
                <c:pt idx="223">
                  <c:v>3.7456809999999998</c:v>
                </c:pt>
                <c:pt idx="224">
                  <c:v>3.7630159999999999</c:v>
                </c:pt>
                <c:pt idx="225">
                  <c:v>3.7806199999999999</c:v>
                </c:pt>
                <c:pt idx="226">
                  <c:v>3.7985000000000002</c:v>
                </c:pt>
                <c:pt idx="227">
                  <c:v>3.8166630000000001</c:v>
                </c:pt>
                <c:pt idx="228">
                  <c:v>3.8351169999999999</c:v>
                </c:pt>
                <c:pt idx="229">
                  <c:v>3.853869</c:v>
                </c:pt>
                <c:pt idx="230">
                  <c:v>3.8729269999999998</c:v>
                </c:pt>
                <c:pt idx="231">
                  <c:v>3.8922979999999998</c:v>
                </c:pt>
                <c:pt idx="232">
                  <c:v>3.9119929999999998</c:v>
                </c:pt>
                <c:pt idx="233">
                  <c:v>3.9320189999999999</c:v>
                </c:pt>
                <c:pt idx="234">
                  <c:v>3.9523869999999999</c:v>
                </c:pt>
                <c:pt idx="235">
                  <c:v>3.9731049999999999</c:v>
                </c:pt>
                <c:pt idx="236">
                  <c:v>3.9941840000000002</c:v>
                </c:pt>
                <c:pt idx="237">
                  <c:v>4.0156349999999996</c:v>
                </c:pt>
                <c:pt idx="238">
                  <c:v>4.0374679999999996</c:v>
                </c:pt>
                <c:pt idx="239">
                  <c:v>4.0596959999999997</c:v>
                </c:pt>
                <c:pt idx="240">
                  <c:v>4.0823299999999998</c:v>
                </c:pt>
                <c:pt idx="241">
                  <c:v>4.1053839999999999</c:v>
                </c:pt>
                <c:pt idx="242">
                  <c:v>4.1288710000000002</c:v>
                </c:pt>
                <c:pt idx="243">
                  <c:v>4.1528039999999997</c:v>
                </c:pt>
                <c:pt idx="244">
                  <c:v>4.1771989999999999</c:v>
                </c:pt>
                <c:pt idx="245">
                  <c:v>4.2020720000000003</c:v>
                </c:pt>
                <c:pt idx="246">
                  <c:v>4.2274370000000001</c:v>
                </c:pt>
                <c:pt idx="247">
                  <c:v>4.2533139999999996</c:v>
                </c:pt>
                <c:pt idx="248">
                  <c:v>4.2797190000000001</c:v>
                </c:pt>
                <c:pt idx="249">
                  <c:v>4.3066719999999998</c:v>
                </c:pt>
                <c:pt idx="250">
                  <c:v>4.334193</c:v>
                </c:pt>
                <c:pt idx="251">
                  <c:v>4.362304</c:v>
                </c:pt>
                <c:pt idx="252">
                  <c:v>4.3910270000000002</c:v>
                </c:pt>
                <c:pt idx="253">
                  <c:v>4.4203869999999998</c:v>
                </c:pt>
                <c:pt idx="254">
                  <c:v>4.4504080000000004</c:v>
                </c:pt>
                <c:pt idx="255">
                  <c:v>4.4811170000000002</c:v>
                </c:pt>
                <c:pt idx="256">
                  <c:v>4.5125440000000001</c:v>
                </c:pt>
                <c:pt idx="257">
                  <c:v>4.5447189999999997</c:v>
                </c:pt>
                <c:pt idx="258">
                  <c:v>4.577674</c:v>
                </c:pt>
                <c:pt idx="259">
                  <c:v>4.6114439999999997</c:v>
                </c:pt>
                <c:pt idx="260">
                  <c:v>4.6460670000000004</c:v>
                </c:pt>
                <c:pt idx="261">
                  <c:v>4.6815829999999998</c:v>
                </c:pt>
                <c:pt idx="262">
                  <c:v>4.7180330000000001</c:v>
                </c:pt>
                <c:pt idx="263">
                  <c:v>4.7554650000000001</c:v>
                </c:pt>
                <c:pt idx="264">
                  <c:v>4.793927</c:v>
                </c:pt>
                <c:pt idx="265">
                  <c:v>4.8334729999999997</c:v>
                </c:pt>
                <c:pt idx="266">
                  <c:v>4.8741599999999998</c:v>
                </c:pt>
                <c:pt idx="267">
                  <c:v>4.9160510000000004</c:v>
                </c:pt>
                <c:pt idx="268">
                  <c:v>4.9592130000000001</c:v>
                </c:pt>
                <c:pt idx="269">
                  <c:v>5.0037209999999996</c:v>
                </c:pt>
                <c:pt idx="270">
                  <c:v>5.0496540000000003</c:v>
                </c:pt>
                <c:pt idx="271">
                  <c:v>5.0971000000000002</c:v>
                </c:pt>
                <c:pt idx="272">
                  <c:v>5.1461550000000003</c:v>
                </c:pt>
                <c:pt idx="273">
                  <c:v>5.1969260000000004</c:v>
                </c:pt>
                <c:pt idx="274">
                  <c:v>5.2495269999999996</c:v>
                </c:pt>
                <c:pt idx="275">
                  <c:v>5.3040890000000003</c:v>
                </c:pt>
                <c:pt idx="276">
                  <c:v>5.360754</c:v>
                </c:pt>
                <c:pt idx="277">
                  <c:v>5.419683</c:v>
                </c:pt>
                <c:pt idx="278">
                  <c:v>5.481052</c:v>
                </c:pt>
                <c:pt idx="279">
                  <c:v>5.5450629999999999</c:v>
                </c:pt>
                <c:pt idx="280">
                  <c:v>5.6119430000000001</c:v>
                </c:pt>
                <c:pt idx="281">
                  <c:v>5.6819470000000001</c:v>
                </c:pt>
                <c:pt idx="282">
                  <c:v>5.755369</c:v>
                </c:pt>
                <c:pt idx="283">
                  <c:v>5.8325449999999996</c:v>
                </c:pt>
                <c:pt idx="284">
                  <c:v>5.9138650000000004</c:v>
                </c:pt>
                <c:pt idx="285">
                  <c:v>5.9997800000000003</c:v>
                </c:pt>
                <c:pt idx="286">
                  <c:v>6.090821</c:v>
                </c:pt>
                <c:pt idx="287">
                  <c:v>6.1876170000000004</c:v>
                </c:pt>
                <c:pt idx="288">
                  <c:v>6.2909179999999996</c:v>
                </c:pt>
                <c:pt idx="289">
                  <c:v>6.4016339999999996</c:v>
                </c:pt>
                <c:pt idx="290">
                  <c:v>6.5208750000000002</c:v>
                </c:pt>
                <c:pt idx="291">
                  <c:v>6.650023</c:v>
                </c:pt>
                <c:pt idx="292">
                  <c:v>6.7908200000000001</c:v>
                </c:pt>
                <c:pt idx="293">
                  <c:v>6.9455099999999996</c:v>
                </c:pt>
                <c:pt idx="294">
                  <c:v>7.1170479999999996</c:v>
                </c:pt>
                <c:pt idx="295">
                  <c:v>7.3094260000000002</c:v>
                </c:pt>
                <c:pt idx="296">
                  <c:v>7.5282260000000001</c:v>
                </c:pt>
                <c:pt idx="297">
                  <c:v>7.7815729999999999</c:v>
                </c:pt>
                <c:pt idx="298">
                  <c:v>8.081925</c:v>
                </c:pt>
                <c:pt idx="299">
                  <c:v>8.4497649999999993</c:v>
                </c:pt>
                <c:pt idx="300">
                  <c:v>8.9222359999999998</c:v>
                </c:pt>
                <c:pt idx="301">
                  <c:v>9.5774139999999992</c:v>
                </c:pt>
                <c:pt idx="302">
                  <c:v>10.624565</c:v>
                </c:pt>
                <c:pt idx="303">
                  <c:v>12.962016999999999</c:v>
                </c:pt>
                <c:pt idx="304">
                  <c:v>33.728290000000001</c:v>
                </c:pt>
              </c:numCache>
            </c:numRef>
          </c:val>
          <c:smooth val="0"/>
        </c:ser>
        <c:ser>
          <c:idx val="2"/>
          <c:order val="2"/>
          <c:tx>
            <c:strRef>
              <c:f>Sheet1!$D$1</c:f>
              <c:strCache>
                <c:ptCount val="1"/>
                <c:pt idx="0">
                  <c:v>h=0.001</c:v>
                </c:pt>
              </c:strCache>
            </c:strRef>
          </c:tx>
          <c:spPr>
            <a:ln w="15875" cap="rnd">
              <a:solidFill>
                <a:schemeClr val="accent3"/>
              </a:solidFill>
              <a:prstDash val="sysDash"/>
              <a:round/>
            </a:ln>
            <a:effectLst/>
          </c:spPr>
          <c:marker>
            <c:symbol val="x"/>
            <c:size val="4"/>
            <c:spPr>
              <a:noFill/>
              <a:ln w="9525">
                <a:solidFill>
                  <a:schemeClr val="accent3"/>
                </a:solidFill>
              </a:ln>
              <a:effectLst/>
            </c:spPr>
          </c:marker>
          <c:val>
            <c:numRef>
              <c:f>Sheet1!$D$2:$D$306</c:f>
              <c:numCache>
                <c:formatCode>General</c:formatCode>
                <c:ptCount val="305"/>
                <c:pt idx="0">
                  <c:v>2.458253</c:v>
                </c:pt>
                <c:pt idx="1">
                  <c:v>2.4585759999999999</c:v>
                </c:pt>
                <c:pt idx="2">
                  <c:v>2.4589300000000001</c:v>
                </c:pt>
                <c:pt idx="3">
                  <c:v>2.459314</c:v>
                </c:pt>
                <c:pt idx="4">
                  <c:v>2.45973</c:v>
                </c:pt>
                <c:pt idx="5">
                  <c:v>2.4601760000000001</c:v>
                </c:pt>
                <c:pt idx="6">
                  <c:v>2.4606530000000002</c:v>
                </c:pt>
                <c:pt idx="7">
                  <c:v>2.4611619999999998</c:v>
                </c:pt>
                <c:pt idx="8">
                  <c:v>2.4617010000000001</c:v>
                </c:pt>
                <c:pt idx="9">
                  <c:v>2.4622709999999999</c:v>
                </c:pt>
                <c:pt idx="10">
                  <c:v>2.462872</c:v>
                </c:pt>
                <c:pt idx="11">
                  <c:v>2.4635050000000001</c:v>
                </c:pt>
                <c:pt idx="12">
                  <c:v>2.4641690000000001</c:v>
                </c:pt>
                <c:pt idx="13">
                  <c:v>2.4648639999999999</c:v>
                </c:pt>
                <c:pt idx="14">
                  <c:v>2.4655900000000002</c:v>
                </c:pt>
                <c:pt idx="15">
                  <c:v>2.4663469999999998</c:v>
                </c:pt>
                <c:pt idx="16">
                  <c:v>2.467136</c:v>
                </c:pt>
                <c:pt idx="17">
                  <c:v>2.4679570000000002</c:v>
                </c:pt>
                <c:pt idx="18">
                  <c:v>2.4688080000000001</c:v>
                </c:pt>
                <c:pt idx="19">
                  <c:v>2.4696920000000002</c:v>
                </c:pt>
                <c:pt idx="20">
                  <c:v>2.4706070000000002</c:v>
                </c:pt>
                <c:pt idx="21">
                  <c:v>2.4715530000000001</c:v>
                </c:pt>
                <c:pt idx="22">
                  <c:v>2.4725320000000002</c:v>
                </c:pt>
                <c:pt idx="23">
                  <c:v>2.4735420000000001</c:v>
                </c:pt>
                <c:pt idx="24">
                  <c:v>2.4745840000000001</c:v>
                </c:pt>
                <c:pt idx="25">
                  <c:v>2.4756580000000001</c:v>
                </c:pt>
                <c:pt idx="26">
                  <c:v>2.4767640000000002</c:v>
                </c:pt>
                <c:pt idx="27">
                  <c:v>2.4779019999999998</c:v>
                </c:pt>
                <c:pt idx="28">
                  <c:v>2.4790719999999999</c:v>
                </c:pt>
                <c:pt idx="29">
                  <c:v>2.4802749999999998</c:v>
                </c:pt>
                <c:pt idx="30">
                  <c:v>2.4815100000000001</c:v>
                </c:pt>
                <c:pt idx="31">
                  <c:v>2.482777</c:v>
                </c:pt>
                <c:pt idx="32">
                  <c:v>2.4840770000000001</c:v>
                </c:pt>
                <c:pt idx="33">
                  <c:v>2.4854099999999999</c:v>
                </c:pt>
                <c:pt idx="34">
                  <c:v>2.4867750000000002</c:v>
                </c:pt>
                <c:pt idx="35">
                  <c:v>2.4881730000000002</c:v>
                </c:pt>
                <c:pt idx="36">
                  <c:v>2.4896039999999999</c:v>
                </c:pt>
                <c:pt idx="37">
                  <c:v>2.4910679999999998</c:v>
                </c:pt>
                <c:pt idx="38">
                  <c:v>2.4925649999999999</c:v>
                </c:pt>
                <c:pt idx="39">
                  <c:v>2.4940950000000002</c:v>
                </c:pt>
                <c:pt idx="40">
                  <c:v>2.4956589999999998</c:v>
                </c:pt>
                <c:pt idx="41">
                  <c:v>2.4972560000000001</c:v>
                </c:pt>
                <c:pt idx="42">
                  <c:v>2.4988869999999999</c:v>
                </c:pt>
                <c:pt idx="43">
                  <c:v>2.5005510000000002</c:v>
                </c:pt>
                <c:pt idx="44">
                  <c:v>2.5022489999999999</c:v>
                </c:pt>
                <c:pt idx="45">
                  <c:v>2.5039820000000002</c:v>
                </c:pt>
                <c:pt idx="46">
                  <c:v>2.5057480000000001</c:v>
                </c:pt>
                <c:pt idx="47">
                  <c:v>2.5075479999999999</c:v>
                </c:pt>
                <c:pt idx="48">
                  <c:v>2.5093830000000001</c:v>
                </c:pt>
                <c:pt idx="49">
                  <c:v>2.5112519999999998</c:v>
                </c:pt>
                <c:pt idx="50">
                  <c:v>2.5131559999999999</c:v>
                </c:pt>
                <c:pt idx="51">
                  <c:v>2.5150950000000001</c:v>
                </c:pt>
                <c:pt idx="52">
                  <c:v>2.5170680000000001</c:v>
                </c:pt>
                <c:pt idx="53">
                  <c:v>2.5190769999999998</c:v>
                </c:pt>
                <c:pt idx="54">
                  <c:v>2.5211199999999998</c:v>
                </c:pt>
                <c:pt idx="55">
                  <c:v>2.523199</c:v>
                </c:pt>
                <c:pt idx="56">
                  <c:v>2.5253139999999998</c:v>
                </c:pt>
                <c:pt idx="57">
                  <c:v>2.5274640000000002</c:v>
                </c:pt>
                <c:pt idx="58">
                  <c:v>2.5296500000000002</c:v>
                </c:pt>
                <c:pt idx="59">
                  <c:v>2.5318719999999999</c:v>
                </c:pt>
                <c:pt idx="60">
                  <c:v>2.5341300000000002</c:v>
                </c:pt>
                <c:pt idx="61">
                  <c:v>2.5364239999999998</c:v>
                </c:pt>
                <c:pt idx="62">
                  <c:v>2.5387550000000001</c:v>
                </c:pt>
                <c:pt idx="63">
                  <c:v>2.5411229999999998</c:v>
                </c:pt>
                <c:pt idx="64">
                  <c:v>2.5435270000000001</c:v>
                </c:pt>
                <c:pt idx="65">
                  <c:v>2.5459689999999999</c:v>
                </c:pt>
                <c:pt idx="66">
                  <c:v>2.5484469999999999</c:v>
                </c:pt>
                <c:pt idx="67">
                  <c:v>2.550964</c:v>
                </c:pt>
                <c:pt idx="68">
                  <c:v>2.5535169999999998</c:v>
                </c:pt>
                <c:pt idx="69">
                  <c:v>2.5561090000000002</c:v>
                </c:pt>
                <c:pt idx="70">
                  <c:v>2.5587390000000001</c:v>
                </c:pt>
                <c:pt idx="71">
                  <c:v>2.561407</c:v>
                </c:pt>
                <c:pt idx="72">
                  <c:v>2.5641129999999999</c:v>
                </c:pt>
                <c:pt idx="73">
                  <c:v>2.5668579999999999</c:v>
                </c:pt>
                <c:pt idx="74">
                  <c:v>2.569642</c:v>
                </c:pt>
                <c:pt idx="75">
                  <c:v>2.5724649999999998</c:v>
                </c:pt>
                <c:pt idx="76">
                  <c:v>2.5753270000000001</c:v>
                </c:pt>
                <c:pt idx="77">
                  <c:v>2.5782289999999999</c:v>
                </c:pt>
                <c:pt idx="78">
                  <c:v>2.5811709999999999</c:v>
                </c:pt>
                <c:pt idx="79">
                  <c:v>2.584152</c:v>
                </c:pt>
                <c:pt idx="80">
                  <c:v>2.5871740000000001</c:v>
                </c:pt>
                <c:pt idx="81">
                  <c:v>2.5902370000000001</c:v>
                </c:pt>
                <c:pt idx="82">
                  <c:v>2.59334</c:v>
                </c:pt>
                <c:pt idx="83">
                  <c:v>2.5964849999999999</c:v>
                </c:pt>
                <c:pt idx="84">
                  <c:v>2.5996700000000001</c:v>
                </c:pt>
                <c:pt idx="85">
                  <c:v>2.602897</c:v>
                </c:pt>
                <c:pt idx="86">
                  <c:v>2.606166</c:v>
                </c:pt>
                <c:pt idx="87">
                  <c:v>2.6094780000000002</c:v>
                </c:pt>
                <c:pt idx="88">
                  <c:v>2.6128309999999999</c:v>
                </c:pt>
                <c:pt idx="89">
                  <c:v>2.6162269999999999</c:v>
                </c:pt>
                <c:pt idx="90">
                  <c:v>2.6196670000000002</c:v>
                </c:pt>
                <c:pt idx="91">
                  <c:v>2.6231490000000002</c:v>
                </c:pt>
                <c:pt idx="92">
                  <c:v>2.6266750000000001</c:v>
                </c:pt>
                <c:pt idx="93">
                  <c:v>2.6302449999999999</c:v>
                </c:pt>
                <c:pt idx="94">
                  <c:v>2.6338590000000002</c:v>
                </c:pt>
                <c:pt idx="95">
                  <c:v>2.637518</c:v>
                </c:pt>
                <c:pt idx="96">
                  <c:v>2.6412209999999998</c:v>
                </c:pt>
                <c:pt idx="97">
                  <c:v>2.6449699999999998</c:v>
                </c:pt>
                <c:pt idx="98">
                  <c:v>2.6487639999999999</c:v>
                </c:pt>
                <c:pt idx="99">
                  <c:v>2.6526040000000002</c:v>
                </c:pt>
                <c:pt idx="100">
                  <c:v>2.6564899999999998</c:v>
                </c:pt>
                <c:pt idx="101">
                  <c:v>2.6604220000000001</c:v>
                </c:pt>
                <c:pt idx="102">
                  <c:v>2.6644019999999999</c:v>
                </c:pt>
                <c:pt idx="103">
                  <c:v>2.668428</c:v>
                </c:pt>
                <c:pt idx="104">
                  <c:v>2.6725020000000002</c:v>
                </c:pt>
                <c:pt idx="105">
                  <c:v>2.6766239999999999</c:v>
                </c:pt>
                <c:pt idx="106">
                  <c:v>2.6807949999999998</c:v>
                </c:pt>
                <c:pt idx="107">
                  <c:v>2.6850139999999998</c:v>
                </c:pt>
                <c:pt idx="108">
                  <c:v>2.6892830000000001</c:v>
                </c:pt>
                <c:pt idx="109">
                  <c:v>2.6936010000000001</c:v>
                </c:pt>
                <c:pt idx="110">
                  <c:v>2.6979679999999999</c:v>
                </c:pt>
                <c:pt idx="111">
                  <c:v>2.7023869999999999</c:v>
                </c:pt>
                <c:pt idx="112">
                  <c:v>2.7068560000000002</c:v>
                </c:pt>
                <c:pt idx="113">
                  <c:v>2.711376</c:v>
                </c:pt>
                <c:pt idx="114">
                  <c:v>2.715948</c:v>
                </c:pt>
                <c:pt idx="115">
                  <c:v>2.7205720000000002</c:v>
                </c:pt>
                <c:pt idx="116">
                  <c:v>2.7252480000000001</c:v>
                </c:pt>
                <c:pt idx="117">
                  <c:v>2.729978</c:v>
                </c:pt>
                <c:pt idx="118">
                  <c:v>2.7347610000000002</c:v>
                </c:pt>
                <c:pt idx="119">
                  <c:v>2.739598</c:v>
                </c:pt>
                <c:pt idx="120">
                  <c:v>2.7444890000000002</c:v>
                </c:pt>
                <c:pt idx="121">
                  <c:v>2.7494360000000002</c:v>
                </c:pt>
                <c:pt idx="122">
                  <c:v>2.7544379999999999</c:v>
                </c:pt>
                <c:pt idx="123">
                  <c:v>2.7594949999999998</c:v>
                </c:pt>
                <c:pt idx="124">
                  <c:v>2.7646099999999998</c:v>
                </c:pt>
                <c:pt idx="125">
                  <c:v>2.769781</c:v>
                </c:pt>
                <c:pt idx="126">
                  <c:v>2.77501</c:v>
                </c:pt>
                <c:pt idx="127">
                  <c:v>2.780297</c:v>
                </c:pt>
                <c:pt idx="128">
                  <c:v>2.7856429999999999</c:v>
                </c:pt>
                <c:pt idx="129">
                  <c:v>2.791048</c:v>
                </c:pt>
                <c:pt idx="130">
                  <c:v>2.7965119999999999</c:v>
                </c:pt>
                <c:pt idx="131">
                  <c:v>2.802038</c:v>
                </c:pt>
                <c:pt idx="132">
                  <c:v>2.8076240000000001</c:v>
                </c:pt>
                <c:pt idx="133">
                  <c:v>2.813272</c:v>
                </c:pt>
                <c:pt idx="134">
                  <c:v>2.8189820000000001</c:v>
                </c:pt>
                <c:pt idx="135">
                  <c:v>2.8247550000000001</c:v>
                </c:pt>
                <c:pt idx="136">
                  <c:v>2.8305910000000001</c:v>
                </c:pt>
                <c:pt idx="137">
                  <c:v>2.8364919999999998</c:v>
                </c:pt>
                <c:pt idx="138">
                  <c:v>2.8424580000000002</c:v>
                </c:pt>
                <c:pt idx="139">
                  <c:v>2.8484889999999998</c:v>
                </c:pt>
                <c:pt idx="140">
                  <c:v>2.854587</c:v>
                </c:pt>
                <c:pt idx="141">
                  <c:v>2.8607520000000002</c:v>
                </c:pt>
                <c:pt idx="142">
                  <c:v>2.866984</c:v>
                </c:pt>
                <c:pt idx="143">
                  <c:v>2.8732850000000001</c:v>
                </c:pt>
                <c:pt idx="144">
                  <c:v>2.8796550000000001</c:v>
                </c:pt>
                <c:pt idx="145">
                  <c:v>2.8860950000000001</c:v>
                </c:pt>
                <c:pt idx="146">
                  <c:v>2.8926059999999998</c:v>
                </c:pt>
                <c:pt idx="147">
                  <c:v>2.8991880000000001</c:v>
                </c:pt>
                <c:pt idx="148">
                  <c:v>2.905843</c:v>
                </c:pt>
                <c:pt idx="149">
                  <c:v>2.9125709999999998</c:v>
                </c:pt>
                <c:pt idx="150">
                  <c:v>2.9193730000000002</c:v>
                </c:pt>
                <c:pt idx="151">
                  <c:v>2.9262510000000002</c:v>
                </c:pt>
                <c:pt idx="152">
                  <c:v>2.9332039999999999</c:v>
                </c:pt>
                <c:pt idx="153">
                  <c:v>2.9402330000000001</c:v>
                </c:pt>
                <c:pt idx="154">
                  <c:v>2.9473410000000002</c:v>
                </c:pt>
                <c:pt idx="155">
                  <c:v>2.9545270000000001</c:v>
                </c:pt>
                <c:pt idx="156">
                  <c:v>2.9617930000000001</c:v>
                </c:pt>
                <c:pt idx="157">
                  <c:v>2.9691390000000002</c:v>
                </c:pt>
                <c:pt idx="158">
                  <c:v>2.9765670000000002</c:v>
                </c:pt>
                <c:pt idx="159">
                  <c:v>2.9840770000000001</c:v>
                </c:pt>
                <c:pt idx="160">
                  <c:v>2.9916710000000002</c:v>
                </c:pt>
                <c:pt idx="161">
                  <c:v>2.9993500000000002</c:v>
                </c:pt>
                <c:pt idx="162">
                  <c:v>3.0071150000000002</c:v>
                </c:pt>
                <c:pt idx="163">
                  <c:v>3.0149659999999998</c:v>
                </c:pt>
                <c:pt idx="164">
                  <c:v>3.0229050000000002</c:v>
                </c:pt>
                <c:pt idx="165">
                  <c:v>3.0309339999999998</c:v>
                </c:pt>
                <c:pt idx="166">
                  <c:v>3.039053</c:v>
                </c:pt>
                <c:pt idx="167">
                  <c:v>3.0472640000000002</c:v>
                </c:pt>
                <c:pt idx="168">
                  <c:v>3.0555669999999999</c:v>
                </c:pt>
                <c:pt idx="169">
                  <c:v>3.063965</c:v>
                </c:pt>
                <c:pt idx="170">
                  <c:v>3.0724580000000001</c:v>
                </c:pt>
                <c:pt idx="171">
                  <c:v>3.0810469999999999</c:v>
                </c:pt>
                <c:pt idx="172">
                  <c:v>3.0897350000000001</c:v>
                </c:pt>
                <c:pt idx="173">
                  <c:v>3.098522</c:v>
                </c:pt>
                <c:pt idx="174">
                  <c:v>3.1074099999999998</c:v>
                </c:pt>
                <c:pt idx="175">
                  <c:v>3.1164010000000002</c:v>
                </c:pt>
                <c:pt idx="176">
                  <c:v>3.1254949999999999</c:v>
                </c:pt>
                <c:pt idx="177">
                  <c:v>3.1346949999999998</c:v>
                </c:pt>
                <c:pt idx="178">
                  <c:v>3.1440009999999998</c:v>
                </c:pt>
                <c:pt idx="179">
                  <c:v>3.153416</c:v>
                </c:pt>
                <c:pt idx="180">
                  <c:v>3.162941</c:v>
                </c:pt>
                <c:pt idx="181">
                  <c:v>3.1725780000000001</c:v>
                </c:pt>
                <c:pt idx="182">
                  <c:v>3.182328</c:v>
                </c:pt>
                <c:pt idx="183">
                  <c:v>3.1921940000000002</c:v>
                </c:pt>
                <c:pt idx="184">
                  <c:v>3.2021760000000001</c:v>
                </c:pt>
                <c:pt idx="185">
                  <c:v>3.212278</c:v>
                </c:pt>
                <c:pt idx="186">
                  <c:v>3.2225000000000001</c:v>
                </c:pt>
                <c:pt idx="187">
                  <c:v>3.2328450000000002</c:v>
                </c:pt>
                <c:pt idx="188">
                  <c:v>3.2433149999999999</c:v>
                </c:pt>
                <c:pt idx="189">
                  <c:v>3.253911</c:v>
                </c:pt>
                <c:pt idx="190">
                  <c:v>3.2646359999999999</c:v>
                </c:pt>
                <c:pt idx="191">
                  <c:v>3.275493</c:v>
                </c:pt>
                <c:pt idx="192">
                  <c:v>3.2864819999999999</c:v>
                </c:pt>
                <c:pt idx="193">
                  <c:v>3.2976070000000002</c:v>
                </c:pt>
                <c:pt idx="194">
                  <c:v>3.3088690000000001</c:v>
                </c:pt>
                <c:pt idx="195">
                  <c:v>3.3202720000000001</c:v>
                </c:pt>
                <c:pt idx="196">
                  <c:v>3.331817</c:v>
                </c:pt>
                <c:pt idx="197">
                  <c:v>3.3435079999999999</c:v>
                </c:pt>
                <c:pt idx="198">
                  <c:v>3.3553459999999999</c:v>
                </c:pt>
                <c:pt idx="199">
                  <c:v>3.367334</c:v>
                </c:pt>
                <c:pt idx="200">
                  <c:v>3.3794759999999999</c:v>
                </c:pt>
                <c:pt idx="201">
                  <c:v>3.3917739999999998</c:v>
                </c:pt>
                <c:pt idx="202">
                  <c:v>3.4042300000000001</c:v>
                </c:pt>
                <c:pt idx="203">
                  <c:v>3.4168479999999999</c:v>
                </c:pt>
                <c:pt idx="204">
                  <c:v>3.4296310000000001</c:v>
                </c:pt>
                <c:pt idx="205">
                  <c:v>3.4425819999999998</c:v>
                </c:pt>
                <c:pt idx="206">
                  <c:v>3.4557039999999999</c:v>
                </c:pt>
                <c:pt idx="207">
                  <c:v>3.469001</c:v>
                </c:pt>
                <c:pt idx="208">
                  <c:v>3.4824760000000001</c:v>
                </c:pt>
                <c:pt idx="209">
                  <c:v>3.4961329999999999</c:v>
                </c:pt>
                <c:pt idx="210">
                  <c:v>3.5099749999999998</c:v>
                </c:pt>
                <c:pt idx="211">
                  <c:v>3.524006</c:v>
                </c:pt>
                <c:pt idx="212">
                  <c:v>3.53823</c:v>
                </c:pt>
                <c:pt idx="213">
                  <c:v>3.5526520000000001</c:v>
                </c:pt>
                <c:pt idx="214">
                  <c:v>3.5672739999999998</c:v>
                </c:pt>
                <c:pt idx="215">
                  <c:v>3.582103</c:v>
                </c:pt>
                <c:pt idx="216">
                  <c:v>3.5971410000000001</c:v>
                </c:pt>
                <c:pt idx="217">
                  <c:v>3.6123940000000001</c:v>
                </c:pt>
                <c:pt idx="218">
                  <c:v>3.627866</c:v>
                </c:pt>
                <c:pt idx="219">
                  <c:v>3.6435629999999999</c:v>
                </c:pt>
                <c:pt idx="220">
                  <c:v>3.6594890000000002</c:v>
                </c:pt>
                <c:pt idx="221">
                  <c:v>3.6756500000000001</c:v>
                </c:pt>
                <c:pt idx="222">
                  <c:v>3.6920519999999999</c:v>
                </c:pt>
                <c:pt idx="223">
                  <c:v>3.7086990000000002</c:v>
                </c:pt>
                <c:pt idx="224">
                  <c:v>3.7255980000000002</c:v>
                </c:pt>
                <c:pt idx="225">
                  <c:v>3.7427549999999998</c:v>
                </c:pt>
                <c:pt idx="226">
                  <c:v>3.760176</c:v>
                </c:pt>
                <c:pt idx="227">
                  <c:v>3.7778679999999998</c:v>
                </c:pt>
                <c:pt idx="228">
                  <c:v>3.7958379999999998</c:v>
                </c:pt>
                <c:pt idx="229">
                  <c:v>3.814092</c:v>
                </c:pt>
                <c:pt idx="230">
                  <c:v>3.8326389999999999</c:v>
                </c:pt>
                <c:pt idx="231">
                  <c:v>3.8514849999999998</c:v>
                </c:pt>
                <c:pt idx="232">
                  <c:v>3.8706390000000002</c:v>
                </c:pt>
                <c:pt idx="233">
                  <c:v>3.89011</c:v>
                </c:pt>
                <c:pt idx="234">
                  <c:v>3.9099050000000002</c:v>
                </c:pt>
                <c:pt idx="235">
                  <c:v>3.930034</c:v>
                </c:pt>
                <c:pt idx="236">
                  <c:v>3.950507</c:v>
                </c:pt>
                <c:pt idx="237">
                  <c:v>3.9713319999999999</c:v>
                </c:pt>
                <c:pt idx="238">
                  <c:v>3.992521</c:v>
                </c:pt>
                <c:pt idx="239">
                  <c:v>4.0140840000000004</c:v>
                </c:pt>
                <c:pt idx="240">
                  <c:v>4.0360329999999998</c:v>
                </c:pt>
                <c:pt idx="241">
                  <c:v>4.0583790000000004</c:v>
                </c:pt>
                <c:pt idx="242">
                  <c:v>4.0811339999999996</c:v>
                </c:pt>
                <c:pt idx="243">
                  <c:v>4.1043120000000002</c:v>
                </c:pt>
                <c:pt idx="244">
                  <c:v>4.1279260000000004</c:v>
                </c:pt>
                <c:pt idx="245">
                  <c:v>4.1519909999999998</c:v>
                </c:pt>
                <c:pt idx="246">
                  <c:v>4.17652</c:v>
                </c:pt>
                <c:pt idx="247">
                  <c:v>4.2015310000000001</c:v>
                </c:pt>
                <c:pt idx="248">
                  <c:v>4.2270390000000004</c:v>
                </c:pt>
                <c:pt idx="249">
                  <c:v>4.2530619999999999</c:v>
                </c:pt>
                <c:pt idx="250">
                  <c:v>4.2796180000000001</c:v>
                </c:pt>
                <c:pt idx="251">
                  <c:v>4.3067279999999997</c:v>
                </c:pt>
                <c:pt idx="252">
                  <c:v>4.3344100000000001</c:v>
                </c:pt>
                <c:pt idx="253">
                  <c:v>4.3626880000000003</c:v>
                </c:pt>
                <c:pt idx="254">
                  <c:v>4.3915829999999998</c:v>
                </c:pt>
                <c:pt idx="255">
                  <c:v>4.4211210000000003</c:v>
                </c:pt>
                <c:pt idx="256">
                  <c:v>4.451327</c:v>
                </c:pt>
                <c:pt idx="257">
                  <c:v>4.4822280000000001</c:v>
                </c:pt>
                <c:pt idx="258">
                  <c:v>4.5138550000000004</c:v>
                </c:pt>
                <c:pt idx="259">
                  <c:v>4.5462369999999996</c:v>
                </c:pt>
                <c:pt idx="260">
                  <c:v>4.5794079999999999</c:v>
                </c:pt>
                <c:pt idx="261">
                  <c:v>4.6134040000000001</c:v>
                </c:pt>
                <c:pt idx="262">
                  <c:v>4.6482619999999999</c:v>
                </c:pt>
                <c:pt idx="263">
                  <c:v>4.6840229999999998</c:v>
                </c:pt>
                <c:pt idx="264">
                  <c:v>4.7207309999999998</c:v>
                </c:pt>
                <c:pt idx="265">
                  <c:v>4.758432</c:v>
                </c:pt>
                <c:pt idx="266">
                  <c:v>4.7971779999999997</c:v>
                </c:pt>
                <c:pt idx="267">
                  <c:v>4.8370220000000002</c:v>
                </c:pt>
                <c:pt idx="268">
                  <c:v>4.8780229999999998</c:v>
                </c:pt>
                <c:pt idx="269">
                  <c:v>4.9202469999999998</c:v>
                </c:pt>
                <c:pt idx="270">
                  <c:v>4.9637609999999999</c:v>
                </c:pt>
                <c:pt idx="271">
                  <c:v>5.0086409999999999</c:v>
                </c:pt>
                <c:pt idx="272">
                  <c:v>5.05497</c:v>
                </c:pt>
                <c:pt idx="273">
                  <c:v>5.1028380000000002</c:v>
                </c:pt>
                <c:pt idx="274">
                  <c:v>5.1523450000000004</c:v>
                </c:pt>
                <c:pt idx="275">
                  <c:v>5.2035980000000004</c:v>
                </c:pt>
                <c:pt idx="276">
                  <c:v>5.2567199999999996</c:v>
                </c:pt>
                <c:pt idx="277">
                  <c:v>5.3118420000000004</c:v>
                </c:pt>
                <c:pt idx="278">
                  <c:v>5.3691129999999996</c:v>
                </c:pt>
                <c:pt idx="279">
                  <c:v>5.4286989999999999</c:v>
                </c:pt>
                <c:pt idx="280">
                  <c:v>5.4907859999999999</c:v>
                </c:pt>
                <c:pt idx="281">
                  <c:v>5.5555830000000004</c:v>
                </c:pt>
                <c:pt idx="282">
                  <c:v>5.6233259999999996</c:v>
                </c:pt>
                <c:pt idx="283">
                  <c:v>5.694286</c:v>
                </c:pt>
                <c:pt idx="284">
                  <c:v>5.7687710000000001</c:v>
                </c:pt>
                <c:pt idx="285">
                  <c:v>5.8471359999999999</c:v>
                </c:pt>
                <c:pt idx="286">
                  <c:v>5.9297930000000001</c:v>
                </c:pt>
                <c:pt idx="287">
                  <c:v>6.0172270000000001</c:v>
                </c:pt>
                <c:pt idx="288">
                  <c:v>6.1100050000000001</c:v>
                </c:pt>
                <c:pt idx="289">
                  <c:v>6.2088070000000002</c:v>
                </c:pt>
                <c:pt idx="290">
                  <c:v>6.3144489999999998</c:v>
                </c:pt>
                <c:pt idx="291">
                  <c:v>6.4279260000000003</c:v>
                </c:pt>
                <c:pt idx="292">
                  <c:v>6.5504709999999999</c:v>
                </c:pt>
                <c:pt idx="293">
                  <c:v>6.6836330000000004</c:v>
                </c:pt>
                <c:pt idx="294">
                  <c:v>6.8293939999999997</c:v>
                </c:pt>
                <c:pt idx="295">
                  <c:v>6.9903560000000002</c:v>
                </c:pt>
                <c:pt idx="296">
                  <c:v>7.1700189999999999</c:v>
                </c:pt>
                <c:pt idx="297">
                  <c:v>7.3732569999999997</c:v>
                </c:pt>
                <c:pt idx="298">
                  <c:v>7.6071439999999999</c:v>
                </c:pt>
                <c:pt idx="299">
                  <c:v>7.8825159999999999</c:v>
                </c:pt>
                <c:pt idx="300">
                  <c:v>8.217231</c:v>
                </c:pt>
                <c:pt idx="301">
                  <c:v>8.6439459999999997</c:v>
                </c:pt>
                <c:pt idx="302">
                  <c:v>9.2329899999999991</c:v>
                </c:pt>
                <c:pt idx="303">
                  <c:v>10.18932</c:v>
                </c:pt>
                <c:pt idx="304">
                  <c:v>13.071381000000001</c:v>
                </c:pt>
              </c:numCache>
            </c:numRef>
          </c:val>
          <c:smooth val="0"/>
        </c:ser>
        <c:ser>
          <c:idx val="3"/>
          <c:order val="3"/>
          <c:tx>
            <c:strRef>
              <c:f>Sheet1!$E$1</c:f>
              <c:strCache>
                <c:ptCount val="1"/>
                <c:pt idx="0">
                  <c:v>h=0.0001</c:v>
                </c:pt>
              </c:strCache>
            </c:strRef>
          </c:tx>
          <c:spPr>
            <a:ln w="15875" cap="rnd">
              <a:solidFill>
                <a:schemeClr val="accent4"/>
              </a:solidFill>
              <a:prstDash val="sysDash"/>
              <a:round/>
            </a:ln>
            <a:effectLst/>
          </c:spPr>
          <c:marker>
            <c:symbol val="x"/>
            <c:size val="2"/>
            <c:spPr>
              <a:noFill/>
              <a:ln w="9525">
                <a:solidFill>
                  <a:schemeClr val="accent4"/>
                </a:solidFill>
              </a:ln>
              <a:effectLst/>
            </c:spPr>
          </c:marker>
          <c:val>
            <c:numRef>
              <c:f>Sheet1!$E$2:$E$306</c:f>
              <c:numCache>
                <c:formatCode>General</c:formatCode>
                <c:ptCount val="305"/>
                <c:pt idx="0">
                  <c:v>2.4584619999999999</c:v>
                </c:pt>
                <c:pt idx="1">
                  <c:v>2.4587850000000002</c:v>
                </c:pt>
                <c:pt idx="2">
                  <c:v>2.459139</c:v>
                </c:pt>
                <c:pt idx="3">
                  <c:v>2.4595229999999999</c:v>
                </c:pt>
                <c:pt idx="4">
                  <c:v>2.4599389999999999</c:v>
                </c:pt>
                <c:pt idx="5">
                  <c:v>2.460385</c:v>
                </c:pt>
                <c:pt idx="6">
                  <c:v>2.4608620000000001</c:v>
                </c:pt>
                <c:pt idx="7">
                  <c:v>2.4613710000000002</c:v>
                </c:pt>
                <c:pt idx="8">
                  <c:v>2.46191</c:v>
                </c:pt>
                <c:pt idx="9">
                  <c:v>2.4624809999999999</c:v>
                </c:pt>
                <c:pt idx="10">
                  <c:v>2.463082</c:v>
                </c:pt>
                <c:pt idx="11">
                  <c:v>2.4637150000000001</c:v>
                </c:pt>
                <c:pt idx="12">
                  <c:v>2.4643790000000001</c:v>
                </c:pt>
                <c:pt idx="13">
                  <c:v>2.465074</c:v>
                </c:pt>
                <c:pt idx="14">
                  <c:v>2.4658000000000002</c:v>
                </c:pt>
                <c:pt idx="15">
                  <c:v>2.466558</c:v>
                </c:pt>
                <c:pt idx="16">
                  <c:v>2.4673470000000002</c:v>
                </c:pt>
                <c:pt idx="17">
                  <c:v>2.4681670000000002</c:v>
                </c:pt>
                <c:pt idx="18">
                  <c:v>2.4690189999999999</c:v>
                </c:pt>
                <c:pt idx="19">
                  <c:v>2.4699019999999998</c:v>
                </c:pt>
                <c:pt idx="20">
                  <c:v>2.470818</c:v>
                </c:pt>
                <c:pt idx="21">
                  <c:v>2.4717639999999999</c:v>
                </c:pt>
                <c:pt idx="22">
                  <c:v>2.4727429999999999</c:v>
                </c:pt>
                <c:pt idx="23">
                  <c:v>2.4737529999999999</c:v>
                </c:pt>
                <c:pt idx="24">
                  <c:v>2.4747949999999999</c:v>
                </c:pt>
                <c:pt idx="25">
                  <c:v>2.47587</c:v>
                </c:pt>
                <c:pt idx="26">
                  <c:v>2.4769760000000001</c:v>
                </c:pt>
                <c:pt idx="27">
                  <c:v>2.4781140000000001</c:v>
                </c:pt>
                <c:pt idx="28">
                  <c:v>2.479285</c:v>
                </c:pt>
                <c:pt idx="29">
                  <c:v>2.4804870000000001</c:v>
                </c:pt>
                <c:pt idx="30">
                  <c:v>2.4817230000000001</c:v>
                </c:pt>
                <c:pt idx="31">
                  <c:v>2.48299</c:v>
                </c:pt>
                <c:pt idx="32">
                  <c:v>2.4842900000000001</c:v>
                </c:pt>
                <c:pt idx="33">
                  <c:v>2.4856229999999999</c:v>
                </c:pt>
                <c:pt idx="34">
                  <c:v>2.4869880000000002</c:v>
                </c:pt>
                <c:pt idx="35">
                  <c:v>2.4883869999999999</c:v>
                </c:pt>
                <c:pt idx="36">
                  <c:v>2.4898180000000001</c:v>
                </c:pt>
                <c:pt idx="37">
                  <c:v>2.491282</c:v>
                </c:pt>
                <c:pt idx="38">
                  <c:v>2.4927800000000002</c:v>
                </c:pt>
                <c:pt idx="39">
                  <c:v>2.49431</c:v>
                </c:pt>
                <c:pt idx="40">
                  <c:v>2.4958740000000001</c:v>
                </c:pt>
                <c:pt idx="41">
                  <c:v>2.4974720000000001</c:v>
                </c:pt>
                <c:pt idx="42">
                  <c:v>2.4991029999999999</c:v>
                </c:pt>
                <c:pt idx="43">
                  <c:v>2.5007670000000002</c:v>
                </c:pt>
                <c:pt idx="44">
                  <c:v>2.5024660000000001</c:v>
                </c:pt>
                <c:pt idx="45">
                  <c:v>2.5041980000000001</c:v>
                </c:pt>
                <c:pt idx="46">
                  <c:v>2.5059650000000002</c:v>
                </c:pt>
                <c:pt idx="47">
                  <c:v>2.5077660000000002</c:v>
                </c:pt>
                <c:pt idx="48">
                  <c:v>2.509601</c:v>
                </c:pt>
                <c:pt idx="49">
                  <c:v>2.5114700000000001</c:v>
                </c:pt>
                <c:pt idx="50">
                  <c:v>2.5133740000000002</c:v>
                </c:pt>
                <c:pt idx="51">
                  <c:v>2.5153129999999999</c:v>
                </c:pt>
                <c:pt idx="52">
                  <c:v>2.5172870000000001</c:v>
                </c:pt>
                <c:pt idx="53">
                  <c:v>2.5192960000000002</c:v>
                </c:pt>
                <c:pt idx="54">
                  <c:v>2.5213399999999999</c:v>
                </c:pt>
                <c:pt idx="55">
                  <c:v>2.5234190000000001</c:v>
                </c:pt>
                <c:pt idx="56">
                  <c:v>2.5255339999999999</c:v>
                </c:pt>
                <c:pt idx="57">
                  <c:v>2.527685</c:v>
                </c:pt>
                <c:pt idx="58">
                  <c:v>2.529871</c:v>
                </c:pt>
                <c:pt idx="59">
                  <c:v>2.5320930000000001</c:v>
                </c:pt>
                <c:pt idx="60">
                  <c:v>2.5343520000000002</c:v>
                </c:pt>
                <c:pt idx="61">
                  <c:v>2.5366469999999999</c:v>
                </c:pt>
                <c:pt idx="62">
                  <c:v>2.5389780000000002</c:v>
                </c:pt>
                <c:pt idx="63">
                  <c:v>2.5413459999999999</c:v>
                </c:pt>
                <c:pt idx="64">
                  <c:v>2.5437509999999999</c:v>
                </c:pt>
                <c:pt idx="65">
                  <c:v>2.5461930000000002</c:v>
                </c:pt>
                <c:pt idx="66">
                  <c:v>2.5486719999999998</c:v>
                </c:pt>
                <c:pt idx="67">
                  <c:v>2.5511889999999999</c:v>
                </c:pt>
                <c:pt idx="68">
                  <c:v>2.5537429999999999</c:v>
                </c:pt>
                <c:pt idx="69">
                  <c:v>2.5563349999999998</c:v>
                </c:pt>
                <c:pt idx="70">
                  <c:v>2.5589650000000002</c:v>
                </c:pt>
                <c:pt idx="71">
                  <c:v>2.561633</c:v>
                </c:pt>
                <c:pt idx="72">
                  <c:v>2.5643400000000001</c:v>
                </c:pt>
                <c:pt idx="73">
                  <c:v>2.5670860000000002</c:v>
                </c:pt>
                <c:pt idx="74">
                  <c:v>2.5698699999999999</c:v>
                </c:pt>
                <c:pt idx="75">
                  <c:v>2.5726939999999998</c:v>
                </c:pt>
                <c:pt idx="76">
                  <c:v>2.5755560000000002</c:v>
                </c:pt>
                <c:pt idx="77">
                  <c:v>2.5784590000000001</c:v>
                </c:pt>
                <c:pt idx="78">
                  <c:v>2.5814010000000001</c:v>
                </c:pt>
                <c:pt idx="79">
                  <c:v>2.5843829999999999</c:v>
                </c:pt>
                <c:pt idx="80">
                  <c:v>2.5874060000000001</c:v>
                </c:pt>
                <c:pt idx="81">
                  <c:v>2.5904690000000001</c:v>
                </c:pt>
                <c:pt idx="82">
                  <c:v>2.5935730000000001</c:v>
                </c:pt>
                <c:pt idx="83">
                  <c:v>2.5967180000000001</c:v>
                </c:pt>
                <c:pt idx="84">
                  <c:v>2.599904</c:v>
                </c:pt>
                <c:pt idx="85">
                  <c:v>2.603132</c:v>
                </c:pt>
                <c:pt idx="86">
                  <c:v>2.6064020000000001</c:v>
                </c:pt>
                <c:pt idx="87">
                  <c:v>2.6097130000000002</c:v>
                </c:pt>
                <c:pt idx="88">
                  <c:v>2.6130680000000002</c:v>
                </c:pt>
                <c:pt idx="89">
                  <c:v>2.6164640000000001</c:v>
                </c:pt>
                <c:pt idx="90">
                  <c:v>2.619904</c:v>
                </c:pt>
                <c:pt idx="91">
                  <c:v>2.6233870000000001</c:v>
                </c:pt>
                <c:pt idx="92">
                  <c:v>2.6269140000000002</c:v>
                </c:pt>
                <c:pt idx="93">
                  <c:v>2.6304850000000002</c:v>
                </c:pt>
                <c:pt idx="94">
                  <c:v>2.6341000000000001</c:v>
                </c:pt>
                <c:pt idx="95">
                  <c:v>2.637759</c:v>
                </c:pt>
                <c:pt idx="96">
                  <c:v>2.6414629999999999</c:v>
                </c:pt>
                <c:pt idx="97">
                  <c:v>2.6452119999999999</c:v>
                </c:pt>
                <c:pt idx="98">
                  <c:v>2.6490070000000001</c:v>
                </c:pt>
                <c:pt idx="99">
                  <c:v>2.6528480000000001</c:v>
                </c:pt>
                <c:pt idx="100">
                  <c:v>2.6567340000000002</c:v>
                </c:pt>
                <c:pt idx="101">
                  <c:v>2.6606679999999998</c:v>
                </c:pt>
                <c:pt idx="102">
                  <c:v>2.6646480000000001</c:v>
                </c:pt>
                <c:pt idx="103">
                  <c:v>2.6686749999999999</c:v>
                </c:pt>
                <c:pt idx="104">
                  <c:v>2.6727500000000002</c:v>
                </c:pt>
                <c:pt idx="105">
                  <c:v>2.6768730000000001</c:v>
                </c:pt>
                <c:pt idx="106">
                  <c:v>2.681044</c:v>
                </c:pt>
                <c:pt idx="107">
                  <c:v>2.6852640000000001</c:v>
                </c:pt>
                <c:pt idx="108">
                  <c:v>2.6895340000000001</c:v>
                </c:pt>
                <c:pt idx="109">
                  <c:v>2.6938520000000001</c:v>
                </c:pt>
                <c:pt idx="110">
                  <c:v>2.6982210000000002</c:v>
                </c:pt>
                <c:pt idx="111">
                  <c:v>2.7026400000000002</c:v>
                </c:pt>
                <c:pt idx="112">
                  <c:v>2.7071100000000001</c:v>
                </c:pt>
                <c:pt idx="113">
                  <c:v>2.7116310000000001</c:v>
                </c:pt>
                <c:pt idx="114">
                  <c:v>2.7162039999999998</c:v>
                </c:pt>
                <c:pt idx="115">
                  <c:v>2.7208290000000002</c:v>
                </c:pt>
                <c:pt idx="116">
                  <c:v>2.7255060000000002</c:v>
                </c:pt>
                <c:pt idx="117">
                  <c:v>2.7302369999999998</c:v>
                </c:pt>
                <c:pt idx="118">
                  <c:v>2.7350210000000001</c:v>
                </c:pt>
                <c:pt idx="119">
                  <c:v>2.739859</c:v>
                </c:pt>
                <c:pt idx="120">
                  <c:v>2.7447509999999999</c:v>
                </c:pt>
                <c:pt idx="121">
                  <c:v>2.7496990000000001</c:v>
                </c:pt>
                <c:pt idx="122">
                  <c:v>2.754702</c:v>
                </c:pt>
                <c:pt idx="123">
                  <c:v>2.75976</c:v>
                </c:pt>
                <c:pt idx="124">
                  <c:v>2.7648760000000001</c:v>
                </c:pt>
                <c:pt idx="125">
                  <c:v>2.7700480000000001</c:v>
                </c:pt>
                <c:pt idx="126">
                  <c:v>2.7752780000000001</c:v>
                </c:pt>
                <c:pt idx="127">
                  <c:v>2.7805659999999999</c:v>
                </c:pt>
                <c:pt idx="128">
                  <c:v>2.7859129999999999</c:v>
                </c:pt>
                <c:pt idx="129">
                  <c:v>2.7913190000000001</c:v>
                </c:pt>
                <c:pt idx="130">
                  <c:v>2.7967849999999999</c:v>
                </c:pt>
                <c:pt idx="131">
                  <c:v>2.802311</c:v>
                </c:pt>
                <c:pt idx="132">
                  <c:v>2.8078989999999999</c:v>
                </c:pt>
                <c:pt idx="133">
                  <c:v>2.8135479999999999</c:v>
                </c:pt>
                <c:pt idx="134">
                  <c:v>2.8192590000000002</c:v>
                </c:pt>
                <c:pt idx="135">
                  <c:v>2.8250329999999999</c:v>
                </c:pt>
                <c:pt idx="136">
                  <c:v>2.8308710000000001</c:v>
                </c:pt>
                <c:pt idx="137">
                  <c:v>2.836773</c:v>
                </c:pt>
                <c:pt idx="138">
                  <c:v>2.84274</c:v>
                </c:pt>
                <c:pt idx="139">
                  <c:v>2.848773</c:v>
                </c:pt>
                <c:pt idx="140">
                  <c:v>2.8548719999999999</c:v>
                </c:pt>
                <c:pt idx="141">
                  <c:v>2.8610380000000002</c:v>
                </c:pt>
                <c:pt idx="142">
                  <c:v>2.8672719999999998</c:v>
                </c:pt>
                <c:pt idx="143">
                  <c:v>2.8735740000000001</c:v>
                </c:pt>
                <c:pt idx="144">
                  <c:v>2.8799450000000002</c:v>
                </c:pt>
                <c:pt idx="145">
                  <c:v>2.886387</c:v>
                </c:pt>
                <c:pt idx="146">
                  <c:v>2.8928989999999999</c:v>
                </c:pt>
                <c:pt idx="147">
                  <c:v>2.899483</c:v>
                </c:pt>
                <c:pt idx="148">
                  <c:v>2.906139</c:v>
                </c:pt>
                <c:pt idx="149">
                  <c:v>2.9128690000000002</c:v>
                </c:pt>
                <c:pt idx="150">
                  <c:v>2.919673</c:v>
                </c:pt>
                <c:pt idx="151">
                  <c:v>2.9265509999999999</c:v>
                </c:pt>
                <c:pt idx="152">
                  <c:v>2.9335059999999999</c:v>
                </c:pt>
                <c:pt idx="153">
                  <c:v>2.9405380000000001</c:v>
                </c:pt>
                <c:pt idx="154">
                  <c:v>2.9476469999999999</c:v>
                </c:pt>
                <c:pt idx="155">
                  <c:v>2.954834</c:v>
                </c:pt>
                <c:pt idx="156">
                  <c:v>2.9621019999999998</c:v>
                </c:pt>
                <c:pt idx="157">
                  <c:v>2.9694500000000001</c:v>
                </c:pt>
                <c:pt idx="158">
                  <c:v>2.9768789999999998</c:v>
                </c:pt>
                <c:pt idx="159">
                  <c:v>2.984391</c:v>
                </c:pt>
                <c:pt idx="160">
                  <c:v>2.991987</c:v>
                </c:pt>
                <c:pt idx="161">
                  <c:v>2.9996679999999998</c:v>
                </c:pt>
                <c:pt idx="162">
                  <c:v>3.0074339999999999</c:v>
                </c:pt>
                <c:pt idx="163">
                  <c:v>3.0152869999999998</c:v>
                </c:pt>
                <c:pt idx="164">
                  <c:v>3.0232290000000002</c:v>
                </c:pt>
                <c:pt idx="165">
                  <c:v>3.0312589999999999</c:v>
                </c:pt>
                <c:pt idx="166">
                  <c:v>3.03938</c:v>
                </c:pt>
                <c:pt idx="167">
                  <c:v>3.047593</c:v>
                </c:pt>
                <c:pt idx="168">
                  <c:v>3.0558990000000001</c:v>
                </c:pt>
                <c:pt idx="169">
                  <c:v>3.064298</c:v>
                </c:pt>
                <c:pt idx="170">
                  <c:v>3.0727929999999999</c:v>
                </c:pt>
                <c:pt idx="171">
                  <c:v>3.081385</c:v>
                </c:pt>
                <c:pt idx="172">
                  <c:v>3.0900750000000001</c:v>
                </c:pt>
                <c:pt idx="173">
                  <c:v>3.0988639999999998</c:v>
                </c:pt>
                <c:pt idx="174">
                  <c:v>3.107755</c:v>
                </c:pt>
                <c:pt idx="175">
                  <c:v>3.1167470000000002</c:v>
                </c:pt>
                <c:pt idx="176">
                  <c:v>3.1258439999999998</c:v>
                </c:pt>
                <c:pt idx="177">
                  <c:v>3.135046</c:v>
                </c:pt>
                <c:pt idx="178">
                  <c:v>3.144355</c:v>
                </c:pt>
                <c:pt idx="179">
                  <c:v>3.153772</c:v>
                </c:pt>
                <c:pt idx="180">
                  <c:v>3.1633</c:v>
                </c:pt>
                <c:pt idx="181">
                  <c:v>3.172939</c:v>
                </c:pt>
                <c:pt idx="182">
                  <c:v>3.1826919999999999</c:v>
                </c:pt>
                <c:pt idx="183">
                  <c:v>3.1925599999999998</c:v>
                </c:pt>
                <c:pt idx="184">
                  <c:v>3.2025450000000002</c:v>
                </c:pt>
                <c:pt idx="185">
                  <c:v>3.2126489999999999</c:v>
                </c:pt>
                <c:pt idx="186">
                  <c:v>3.2228750000000002</c:v>
                </c:pt>
                <c:pt idx="187">
                  <c:v>3.233222</c:v>
                </c:pt>
                <c:pt idx="188">
                  <c:v>3.2436950000000002</c:v>
                </c:pt>
                <c:pt idx="189">
                  <c:v>3.2542939999999998</c:v>
                </c:pt>
                <c:pt idx="190">
                  <c:v>3.2650220000000001</c:v>
                </c:pt>
                <c:pt idx="191">
                  <c:v>3.2758820000000002</c:v>
                </c:pt>
                <c:pt idx="192">
                  <c:v>3.2868740000000001</c:v>
                </c:pt>
                <c:pt idx="193">
                  <c:v>3.2980019999999999</c:v>
                </c:pt>
                <c:pt idx="194">
                  <c:v>3.3092679999999999</c:v>
                </c:pt>
                <c:pt idx="195">
                  <c:v>3.3206739999999999</c:v>
                </c:pt>
                <c:pt idx="196">
                  <c:v>3.3322229999999999</c:v>
                </c:pt>
                <c:pt idx="197">
                  <c:v>3.3439160000000001</c:v>
                </c:pt>
                <c:pt idx="198">
                  <c:v>3.3557579999999998</c:v>
                </c:pt>
                <c:pt idx="199">
                  <c:v>3.36775</c:v>
                </c:pt>
                <c:pt idx="200">
                  <c:v>3.3798949999999999</c:v>
                </c:pt>
                <c:pt idx="201">
                  <c:v>3.3921960000000002</c:v>
                </c:pt>
                <c:pt idx="202">
                  <c:v>3.4046560000000001</c:v>
                </c:pt>
                <c:pt idx="203">
                  <c:v>3.417278</c:v>
                </c:pt>
                <c:pt idx="204">
                  <c:v>3.4300649999999999</c:v>
                </c:pt>
                <c:pt idx="205">
                  <c:v>3.4430200000000002</c:v>
                </c:pt>
                <c:pt idx="206">
                  <c:v>3.4561470000000001</c:v>
                </c:pt>
                <c:pt idx="207">
                  <c:v>3.4694479999999999</c:v>
                </c:pt>
                <c:pt idx="208">
                  <c:v>3.4829270000000001</c:v>
                </c:pt>
                <c:pt idx="209">
                  <c:v>3.496588</c:v>
                </c:pt>
                <c:pt idx="210">
                  <c:v>3.5104350000000002</c:v>
                </c:pt>
                <c:pt idx="211">
                  <c:v>3.52447</c:v>
                </c:pt>
                <c:pt idx="212">
                  <c:v>3.5386989999999998</c:v>
                </c:pt>
                <c:pt idx="213">
                  <c:v>3.5531259999999998</c:v>
                </c:pt>
                <c:pt idx="214">
                  <c:v>3.5677530000000002</c:v>
                </c:pt>
                <c:pt idx="215">
                  <c:v>3.582586</c:v>
                </c:pt>
                <c:pt idx="216">
                  <c:v>3.5976300000000001</c:v>
                </c:pt>
                <c:pt idx="217">
                  <c:v>3.6128879999999999</c:v>
                </c:pt>
                <c:pt idx="218">
                  <c:v>3.6283660000000002</c:v>
                </c:pt>
                <c:pt idx="219">
                  <c:v>3.6440679999999999</c:v>
                </c:pt>
                <c:pt idx="220">
                  <c:v>3.66</c:v>
                </c:pt>
                <c:pt idx="221">
                  <c:v>3.676167</c:v>
                </c:pt>
                <c:pt idx="222">
                  <c:v>3.692574</c:v>
                </c:pt>
                <c:pt idx="223">
                  <c:v>3.7092269999999998</c:v>
                </c:pt>
                <c:pt idx="224">
                  <c:v>3.7261320000000002</c:v>
                </c:pt>
                <c:pt idx="225">
                  <c:v>3.743296</c:v>
                </c:pt>
                <c:pt idx="226">
                  <c:v>3.7607240000000002</c:v>
                </c:pt>
                <c:pt idx="227">
                  <c:v>3.7784219999999999</c:v>
                </c:pt>
                <c:pt idx="228">
                  <c:v>3.7963990000000001</c:v>
                </c:pt>
                <c:pt idx="229">
                  <c:v>3.8146599999999999</c:v>
                </c:pt>
                <c:pt idx="230">
                  <c:v>3.8332139999999999</c:v>
                </c:pt>
                <c:pt idx="231">
                  <c:v>3.852068</c:v>
                </c:pt>
                <c:pt idx="232">
                  <c:v>3.8712300000000002</c:v>
                </c:pt>
                <c:pt idx="233">
                  <c:v>3.8907090000000002</c:v>
                </c:pt>
                <c:pt idx="234">
                  <c:v>3.9105120000000002</c:v>
                </c:pt>
                <c:pt idx="235">
                  <c:v>3.9306489999999998</c:v>
                </c:pt>
                <c:pt idx="236">
                  <c:v>3.95113</c:v>
                </c:pt>
                <c:pt idx="237">
                  <c:v>3.971965</c:v>
                </c:pt>
                <c:pt idx="238">
                  <c:v>3.993163</c:v>
                </c:pt>
                <c:pt idx="239">
                  <c:v>4.0147360000000001</c:v>
                </c:pt>
                <c:pt idx="240">
                  <c:v>4.0366939999999998</c:v>
                </c:pt>
                <c:pt idx="241">
                  <c:v>4.05905</c:v>
                </c:pt>
                <c:pt idx="242">
                  <c:v>4.0818159999999999</c:v>
                </c:pt>
                <c:pt idx="243">
                  <c:v>4.1050050000000002</c:v>
                </c:pt>
                <c:pt idx="244">
                  <c:v>4.1286300000000002</c:v>
                </c:pt>
                <c:pt idx="245">
                  <c:v>4.1527060000000002</c:v>
                </c:pt>
                <c:pt idx="246">
                  <c:v>4.1772479999999996</c:v>
                </c:pt>
                <c:pt idx="247">
                  <c:v>4.2022709999999996</c:v>
                </c:pt>
                <c:pt idx="248">
                  <c:v>4.2277909999999999</c:v>
                </c:pt>
                <c:pt idx="249">
                  <c:v>4.2538280000000004</c:v>
                </c:pt>
                <c:pt idx="250">
                  <c:v>4.2803979999999999</c:v>
                </c:pt>
                <c:pt idx="251">
                  <c:v>4.3075219999999996</c:v>
                </c:pt>
                <c:pt idx="252">
                  <c:v>4.3352190000000004</c:v>
                </c:pt>
                <c:pt idx="253">
                  <c:v>4.3635120000000001</c:v>
                </c:pt>
                <c:pt idx="254">
                  <c:v>4.3924240000000001</c:v>
                </c:pt>
                <c:pt idx="255">
                  <c:v>4.4219780000000002</c:v>
                </c:pt>
                <c:pt idx="256">
                  <c:v>4.4522019999999998</c:v>
                </c:pt>
                <c:pt idx="257">
                  <c:v>4.4831209999999997</c:v>
                </c:pt>
                <c:pt idx="258">
                  <c:v>4.5147659999999998</c:v>
                </c:pt>
                <c:pt idx="259">
                  <c:v>4.5471680000000001</c:v>
                </c:pt>
                <c:pt idx="260">
                  <c:v>4.5803599999999998</c:v>
                </c:pt>
                <c:pt idx="261">
                  <c:v>4.6143780000000003</c:v>
                </c:pt>
                <c:pt idx="262">
                  <c:v>4.6492589999999998</c:v>
                </c:pt>
                <c:pt idx="263">
                  <c:v>4.6850440000000004</c:v>
                </c:pt>
                <c:pt idx="264">
                  <c:v>4.7217760000000002</c:v>
                </c:pt>
                <c:pt idx="265">
                  <c:v>4.7595039999999997</c:v>
                </c:pt>
                <c:pt idx="266">
                  <c:v>4.7982769999999997</c:v>
                </c:pt>
                <c:pt idx="267">
                  <c:v>4.8381509999999999</c:v>
                </c:pt>
                <c:pt idx="268">
                  <c:v>4.8791830000000003</c:v>
                </c:pt>
                <c:pt idx="269">
                  <c:v>4.9214390000000003</c:v>
                </c:pt>
                <c:pt idx="270">
                  <c:v>4.964988</c:v>
                </c:pt>
                <c:pt idx="271">
                  <c:v>5.0099049999999998</c:v>
                </c:pt>
                <c:pt idx="272">
                  <c:v>5.056273</c:v>
                </c:pt>
                <c:pt idx="273">
                  <c:v>5.1041819999999998</c:v>
                </c:pt>
                <c:pt idx="274">
                  <c:v>5.1537329999999999</c:v>
                </c:pt>
                <c:pt idx="275">
                  <c:v>5.2050340000000004</c:v>
                </c:pt>
                <c:pt idx="276">
                  <c:v>5.2582060000000004</c:v>
                </c:pt>
                <c:pt idx="277">
                  <c:v>5.3133819999999998</c:v>
                </c:pt>
                <c:pt idx="278">
                  <c:v>5.3707120000000002</c:v>
                </c:pt>
                <c:pt idx="279">
                  <c:v>5.4303619999999997</c:v>
                </c:pt>
                <c:pt idx="280">
                  <c:v>5.4925170000000003</c:v>
                </c:pt>
                <c:pt idx="281">
                  <c:v>5.5573880000000004</c:v>
                </c:pt>
                <c:pt idx="282">
                  <c:v>5.6252129999999996</c:v>
                </c:pt>
                <c:pt idx="283">
                  <c:v>5.6962609999999998</c:v>
                </c:pt>
                <c:pt idx="284">
                  <c:v>5.7708430000000002</c:v>
                </c:pt>
                <c:pt idx="285">
                  <c:v>5.849316</c:v>
                </c:pt>
                <c:pt idx="286">
                  <c:v>5.9320940000000002</c:v>
                </c:pt>
                <c:pt idx="287">
                  <c:v>6.0196610000000002</c:v>
                </c:pt>
                <c:pt idx="288">
                  <c:v>6.11259</c:v>
                </c:pt>
                <c:pt idx="289">
                  <c:v>6.2115609999999997</c:v>
                </c:pt>
                <c:pt idx="290">
                  <c:v>6.3173969999999997</c:v>
                </c:pt>
                <c:pt idx="291">
                  <c:v>6.4310980000000004</c:v>
                </c:pt>
                <c:pt idx="292">
                  <c:v>6.5539040000000002</c:v>
                </c:pt>
                <c:pt idx="293">
                  <c:v>6.687373</c:v>
                </c:pt>
                <c:pt idx="294">
                  <c:v>6.8335020000000002</c:v>
                </c:pt>
                <c:pt idx="295">
                  <c:v>6.9949110000000001</c:v>
                </c:pt>
                <c:pt idx="296">
                  <c:v>7.1751319999999996</c:v>
                </c:pt>
                <c:pt idx="297">
                  <c:v>7.3790849999999999</c:v>
                </c:pt>
                <c:pt idx="298">
                  <c:v>7.613918</c:v>
                </c:pt>
                <c:pt idx="299">
                  <c:v>7.8906039999999997</c:v>
                </c:pt>
                <c:pt idx="300">
                  <c:v>8.2272639999999999</c:v>
                </c:pt>
                <c:pt idx="301">
                  <c:v>8.6571580000000008</c:v>
                </c:pt>
                <c:pt idx="302">
                  <c:v>9.2523339999999994</c:v>
                </c:pt>
                <c:pt idx="303">
                  <c:v>10.225476</c:v>
                </c:pt>
                <c:pt idx="304">
                  <c:v>13.336360000000001</c:v>
                </c:pt>
              </c:numCache>
            </c:numRef>
          </c:val>
          <c:smooth val="0"/>
        </c:ser>
        <c:dLbls>
          <c:showLegendKey val="0"/>
          <c:showVal val="0"/>
          <c:showCatName val="0"/>
          <c:showSerName val="0"/>
          <c:showPercent val="0"/>
          <c:showBubbleSize val="0"/>
        </c:dLbls>
        <c:marker val="1"/>
        <c:smooth val="0"/>
        <c:axId val="310416040"/>
        <c:axId val="310416432"/>
      </c:lineChart>
      <c:catAx>
        <c:axId val="310416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a:t>
                </a:r>
                <a:r>
                  <a:rPr lang="en-GB" baseline="0"/>
                  <a:t> theta /rad</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416432"/>
        <c:crosses val="autoZero"/>
        <c:auto val="1"/>
        <c:lblAlgn val="ctr"/>
        <c:lblOffset val="100"/>
        <c:noMultiLvlLbl val="0"/>
      </c:catAx>
      <c:valAx>
        <c:axId val="31041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416040"/>
        <c:crosses val="autoZero"/>
        <c:crossBetween val="between"/>
      </c:valAx>
      <c:spPr>
        <a:noFill/>
        <a:ln>
          <a:noFill/>
        </a:ln>
        <a:effectLst/>
      </c:spPr>
    </c:plotArea>
    <c:legend>
      <c:legendPos val="l"/>
      <c:layout>
        <c:manualLayout>
          <c:xMode val="edge"/>
          <c:yMode val="edge"/>
          <c:x val="0.22712295578437314"/>
          <c:y val="0.29930516749922387"/>
          <c:w val="0.19056665993673871"/>
          <c:h val="0.32779010150612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2</cp:revision>
  <dcterms:created xsi:type="dcterms:W3CDTF">2012-11-11T23:23:00Z</dcterms:created>
  <dcterms:modified xsi:type="dcterms:W3CDTF">2012-11-11T23:23:00Z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